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6D0EC1" w:rsidRPr="00BA5740" w:rsidTr="005A076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22E9" w:rsidRPr="002F4B4A" w:rsidRDefault="0000219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482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222E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222E9" w:rsidRPr="002F4B4A">
              <w:rPr>
                <w:rFonts w:asciiTheme="minorHAnsi" w:hAnsiTheme="minorHAnsi" w:cs="Arial"/>
                <w:sz w:val="18"/>
                <w:szCs w:val="18"/>
              </w:rPr>
              <w:t>status update</w:t>
            </w:r>
            <w:r w:rsidR="0022387F" w:rsidRPr="002F4B4A">
              <w:rPr>
                <w:rFonts w:asciiTheme="minorHAnsi" w:hAnsiTheme="minorHAnsi" w:cs="Arial"/>
                <w:sz w:val="18"/>
                <w:szCs w:val="18"/>
              </w:rPr>
              <w:t xml:space="preserve"> (Ward’s ppt)</w:t>
            </w:r>
          </w:p>
          <w:p w:rsidR="00C222E9" w:rsidRDefault="0000219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4BA4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54BA4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D649D" w:rsidRPr="002F4B4A">
              <w:rPr>
                <w:rFonts w:asciiTheme="minorHAnsi" w:hAnsiTheme="minorHAnsi" w:cstheme="minorHAnsi"/>
                <w:sz w:val="18"/>
                <w:szCs w:val="18"/>
              </w:rPr>
              <w:t>Iba1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8D649D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on cortex (SD vs adlib)</w:t>
            </w:r>
            <w:r w:rsidR="00904750">
              <w:rPr>
                <w:rFonts w:asciiTheme="minorHAnsi" w:hAnsiTheme="minorHAnsi" w:cstheme="minorHAnsi"/>
                <w:sz w:val="18"/>
                <w:szCs w:val="18"/>
              </w:rPr>
              <w:t>: what cortical areas to compare?</w:t>
            </w:r>
          </w:p>
          <w:p w:rsidR="005A19C2" w:rsidRDefault="0000219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>AT100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(SD vs adlib)</w:t>
            </w:r>
            <w:r w:rsidR="003461CC">
              <w:rPr>
                <w:rFonts w:asciiTheme="minorHAnsi" w:hAnsiTheme="minorHAnsi" w:cstheme="minorHAnsi"/>
                <w:sz w:val="18"/>
                <w:szCs w:val="18"/>
              </w:rPr>
              <w:t>: what has Mickael done? When/where to expect it?</w:t>
            </w:r>
          </w:p>
          <w:p w:rsidR="00036560" w:rsidRPr="002F4B4A" w:rsidRDefault="00002197" w:rsidP="0003656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9821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>ThioS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(SD vs adlib): </w:t>
            </w:r>
            <w:r w:rsidR="00D61F6F">
              <w:rPr>
                <w:rFonts w:asciiTheme="minorHAnsi" w:hAnsiTheme="minorHAnsi" w:cstheme="minorHAnsi"/>
                <w:sz w:val="18"/>
                <w:szCs w:val="18"/>
              </w:rPr>
              <w:t>What age does it start?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 xml:space="preserve"> And what positive control?</w:t>
            </w:r>
          </w:p>
          <w:p w:rsidR="00036560" w:rsidRPr="002F4B4A" w:rsidRDefault="0000219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:rsidR="002F4B4A" w:rsidRDefault="0000219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F4B4A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F4B4A">
              <w:rPr>
                <w:rFonts w:asciiTheme="minorHAnsi" w:hAnsiTheme="minorHAnsi" w:cstheme="minorHAnsi"/>
                <w:sz w:val="18"/>
                <w:szCs w:val="18"/>
              </w:rPr>
              <w:t>perfuse 10 month old</w:t>
            </w:r>
            <w:r w:rsidR="00E30F31">
              <w:rPr>
                <w:rFonts w:asciiTheme="minorHAnsi" w:hAnsiTheme="minorHAnsi" w:cstheme="minorHAnsi"/>
                <w:sz w:val="18"/>
                <w:szCs w:val="18"/>
              </w:rPr>
              <w:t xml:space="preserve"> for positive control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="00E32ACA">
              <w:rPr>
                <w:rFonts w:asciiTheme="minorHAnsi" w:hAnsiTheme="minorHAnsi" w:cstheme="minorHAnsi"/>
                <w:sz w:val="18"/>
                <w:szCs w:val="18"/>
              </w:rPr>
              <w:t>11mo = 7/27/17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5349B" w:rsidRPr="005219F2" w:rsidRDefault="0000219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>
              <w:rPr>
                <w:rFonts w:asciiTheme="minorHAnsi" w:hAnsiTheme="minorHAnsi" w:cs="Arial"/>
                <w:sz w:val="18"/>
                <w:szCs w:val="18"/>
              </w:rPr>
              <w:t>longitudinal rec: do spindles change with age?</w:t>
            </w:r>
            <w:r w:rsidR="004E7CB5">
              <w:rPr>
                <w:rFonts w:asciiTheme="minorHAnsi" w:hAnsiTheme="minorHAnsi" w:cs="Arial"/>
                <w:sz w:val="18"/>
                <w:szCs w:val="18"/>
              </w:rPr>
              <w:t xml:space="preserve"> (also sleep quality measures)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C2A2B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550" w:rsidRDefault="00002197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873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B5763">
              <w:rPr>
                <w:rFonts w:asciiTheme="minorHAnsi" w:hAnsiTheme="minorHAnsi" w:cs="Arial"/>
                <w:sz w:val="18"/>
                <w:szCs w:val="18"/>
              </w:rPr>
              <w:t>While depth electrode has lots of noise (shitty surgery most likely), verified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 xml:space="preserve"> stim at 40 Hz (see attached</w:t>
            </w:r>
            <w:r w:rsidR="006B5763">
              <w:rPr>
                <w:rFonts w:asciiTheme="minorHAnsi" w:hAnsiTheme="minorHAnsi" w:cs="Arial"/>
                <w:sz w:val="18"/>
                <w:szCs w:val="18"/>
              </w:rPr>
              <w:t xml:space="preserve"> pic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>).</w:t>
            </w:r>
          </w:p>
          <w:p w:rsidR="002D1DBC" w:rsidRDefault="00002197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6799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9155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D1DBC">
              <w:rPr>
                <w:rFonts w:asciiTheme="minorHAnsi" w:hAnsiTheme="minorHAnsi" w:cs="Arial"/>
                <w:color w:val="FF0000"/>
                <w:sz w:val="18"/>
                <w:szCs w:val="18"/>
              </w:rPr>
              <w:t>Get depth electrodes (5x)</w:t>
            </w:r>
          </w:p>
          <w:p w:rsidR="00CC2A2B" w:rsidRPr="002D1DBC" w:rsidRDefault="00002197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170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D1DB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Implant</w:t>
            </w:r>
            <w:r w:rsidR="002D1DBC">
              <w:rPr>
                <w:rFonts w:asciiTheme="minorHAnsi" w:hAnsiTheme="minorHAnsi" w:cs="Arial"/>
                <w:sz w:val="18"/>
                <w:szCs w:val="18"/>
              </w:rPr>
              <w:t xml:space="preserve"> to TRN in new ChR2 (3x)</w:t>
            </w:r>
          </w:p>
          <w:p w:rsidR="00CC2A2B" w:rsidRPr="00F54BA4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Baseline, insert blue LED</w:t>
            </w:r>
          </w:p>
          <w:p w:rsidR="00CC2A2B" w:rsidRPr="002D1DBC" w:rsidRDefault="00002197" w:rsidP="002F4B4A">
            <w:pPr>
              <w:spacing w:before="0"/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34AFC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6D0EC1" w:rsidRDefault="00E34AF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Spindle-tau paper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E34AFC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9267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:rsidR="00AD3B01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dle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:rsidR="00E34AFC" w:rsidRPr="00F54BA4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0C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  <w:r w:rsidR="008315CF">
              <w:rPr>
                <w:rFonts w:asciiTheme="minorHAnsi" w:hAnsiTheme="minorHAnsi" w:cs="Arial"/>
                <w:sz w:val="18"/>
                <w:szCs w:val="18"/>
              </w:rPr>
              <w:t>: 0.7 R corr</w:t>
            </w:r>
            <w:bookmarkStart w:id="0" w:name="_GoBack"/>
            <w:bookmarkEnd w:id="0"/>
          </w:p>
          <w:p w:rsidR="00E34AFC" w:rsidRDefault="00E34AF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E34AFC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E34AFC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01151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:rsidR="00A14021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1235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A1402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A1402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:rsidR="00A14021" w:rsidRPr="00F54BA4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2936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SWA QA</w:t>
            </w:r>
          </w:p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Figure layout</w:t>
            </w:r>
          </w:p>
          <w:p w:rsidR="00A14021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E7AB5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Pr="006D0EC1" w:rsidRDefault="002E7AB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recap results</w:t>
            </w:r>
          </w:p>
          <w:p w:rsidR="002E7AB5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:rsidR="002E7AB5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inhibit anterior cortex in NREM/REM/W…</w:t>
            </w:r>
          </w:p>
          <w:p w:rsidR="002E7AB5" w:rsidRP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2E7AB5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BA5740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A27CC1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:rsidR="00A14021" w:rsidRPr="00A27CC1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force forward rotation</w:t>
            </w:r>
            <w:r w:rsidR="00042879">
              <w:rPr>
                <w:rFonts w:asciiTheme="minorHAnsi" w:hAnsiTheme="minorHAnsi" w:cs="Arial"/>
                <w:sz w:val="18"/>
                <w:szCs w:val="18"/>
              </w:rPr>
              <w:t xml:space="preserve"> (locomotion)</w:t>
            </w:r>
          </w:p>
          <w:p w:rsidR="00A14021" w:rsidRPr="00A27CC1" w:rsidRDefault="00002197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deliver peanut oil with arduino</w:t>
            </w:r>
          </w:p>
          <w:p w:rsidR="00A14021" w:rsidRPr="00225E5A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:rsidR="00A14021" w:rsidRPr="00A27CC1" w:rsidRDefault="0000219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A14021" w:rsidRPr="00E71CD1" w:rsidRDefault="00A14021" w:rsidP="002F4B4A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5A076D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D068FF" w:rsidRDefault="0000219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Pr="00BA5740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543782" w:rsidRPr="00BA5740" w:rsidTr="005A076D">
        <w:trPr>
          <w:trHeight w:val="453"/>
        </w:trPr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ON DECK</w:t>
            </w:r>
          </w:p>
        </w:tc>
      </w:tr>
      <w:tr w:rsidR="00543782" w:rsidRPr="00BA5740" w:rsidTr="005A076D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lastRenderedPageBreak/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2F4B4A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D2670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CC5" w:rsidRDefault="00D2670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</w:p>
          <w:p w:rsidR="00D26709" w:rsidRDefault="00D2670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</w:t>
            </w:r>
          </w:p>
          <w:p w:rsidR="00731EF7" w:rsidRPr="00D26709" w:rsidRDefault="00731EF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2F4B4A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197" w:rsidRDefault="00002197" w:rsidP="002E2923">
      <w:pPr>
        <w:spacing w:before="0"/>
      </w:pPr>
      <w:r>
        <w:separator/>
      </w:r>
    </w:p>
  </w:endnote>
  <w:endnote w:type="continuationSeparator" w:id="0">
    <w:p w:rsidR="00002197" w:rsidRDefault="00002197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197" w:rsidRDefault="00002197" w:rsidP="002E2923">
      <w:pPr>
        <w:spacing w:before="0"/>
      </w:pPr>
      <w:r>
        <w:separator/>
      </w:r>
    </w:p>
  </w:footnote>
  <w:footnote w:type="continuationSeparator" w:id="0">
    <w:p w:rsidR="00002197" w:rsidRDefault="00002197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322A2">
      <w:rPr>
        <w:rFonts w:asciiTheme="minorHAnsi" w:hAnsiTheme="minorHAnsi"/>
        <w:b/>
        <w:noProof/>
      </w:rPr>
      <w:t>VargaLabMtgNotes_2017_06_20.docx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4144"/>
    <w:rsid w:val="00005ECB"/>
    <w:rsid w:val="000169A3"/>
    <w:rsid w:val="00036560"/>
    <w:rsid w:val="0003778F"/>
    <w:rsid w:val="00042879"/>
    <w:rsid w:val="0005140D"/>
    <w:rsid w:val="00066E55"/>
    <w:rsid w:val="0007374C"/>
    <w:rsid w:val="0008388E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65D0D"/>
    <w:rsid w:val="00181044"/>
    <w:rsid w:val="0018405B"/>
    <w:rsid w:val="00190D50"/>
    <w:rsid w:val="001A7E95"/>
    <w:rsid w:val="001B3F42"/>
    <w:rsid w:val="001B6EF2"/>
    <w:rsid w:val="001C7A89"/>
    <w:rsid w:val="001D6B37"/>
    <w:rsid w:val="001E156C"/>
    <w:rsid w:val="001E3DF6"/>
    <w:rsid w:val="001F0579"/>
    <w:rsid w:val="00203A83"/>
    <w:rsid w:val="0022387F"/>
    <w:rsid w:val="00225E5A"/>
    <w:rsid w:val="00226EDB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22AF2"/>
    <w:rsid w:val="003379F1"/>
    <w:rsid w:val="003461CC"/>
    <w:rsid w:val="00346AD8"/>
    <w:rsid w:val="00370D2C"/>
    <w:rsid w:val="003764C0"/>
    <w:rsid w:val="00376D01"/>
    <w:rsid w:val="00376E1C"/>
    <w:rsid w:val="003835DE"/>
    <w:rsid w:val="00383758"/>
    <w:rsid w:val="00387D27"/>
    <w:rsid w:val="003920E5"/>
    <w:rsid w:val="003C3CED"/>
    <w:rsid w:val="003C4774"/>
    <w:rsid w:val="003D4DB7"/>
    <w:rsid w:val="003E32A2"/>
    <w:rsid w:val="003F12A7"/>
    <w:rsid w:val="003F2144"/>
    <w:rsid w:val="0040156C"/>
    <w:rsid w:val="00402A40"/>
    <w:rsid w:val="004068D9"/>
    <w:rsid w:val="00420013"/>
    <w:rsid w:val="004212B9"/>
    <w:rsid w:val="00430A85"/>
    <w:rsid w:val="00443B2F"/>
    <w:rsid w:val="00446DC2"/>
    <w:rsid w:val="00484C3E"/>
    <w:rsid w:val="004872B7"/>
    <w:rsid w:val="00497180"/>
    <w:rsid w:val="004B16CD"/>
    <w:rsid w:val="004B35E5"/>
    <w:rsid w:val="004B5AD2"/>
    <w:rsid w:val="004D0813"/>
    <w:rsid w:val="004D457E"/>
    <w:rsid w:val="004E1D93"/>
    <w:rsid w:val="004E23E5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24798"/>
    <w:rsid w:val="00530DAC"/>
    <w:rsid w:val="00543782"/>
    <w:rsid w:val="005512EA"/>
    <w:rsid w:val="0055349B"/>
    <w:rsid w:val="0055384A"/>
    <w:rsid w:val="005546E8"/>
    <w:rsid w:val="00557A59"/>
    <w:rsid w:val="005735CC"/>
    <w:rsid w:val="005808FC"/>
    <w:rsid w:val="00580C85"/>
    <w:rsid w:val="005928FD"/>
    <w:rsid w:val="005A076D"/>
    <w:rsid w:val="005A19C2"/>
    <w:rsid w:val="005B7FE6"/>
    <w:rsid w:val="005E692C"/>
    <w:rsid w:val="00602247"/>
    <w:rsid w:val="00603177"/>
    <w:rsid w:val="006106A1"/>
    <w:rsid w:val="00614C4F"/>
    <w:rsid w:val="00623909"/>
    <w:rsid w:val="006455FA"/>
    <w:rsid w:val="00653FF4"/>
    <w:rsid w:val="00660EB7"/>
    <w:rsid w:val="00662228"/>
    <w:rsid w:val="00667056"/>
    <w:rsid w:val="006720BC"/>
    <w:rsid w:val="0067575E"/>
    <w:rsid w:val="00692F66"/>
    <w:rsid w:val="0069493E"/>
    <w:rsid w:val="006B5763"/>
    <w:rsid w:val="006B7B66"/>
    <w:rsid w:val="006D0EC1"/>
    <w:rsid w:val="006D309A"/>
    <w:rsid w:val="006D4B63"/>
    <w:rsid w:val="006E1A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7E"/>
    <w:rsid w:val="008140E4"/>
    <w:rsid w:val="00814845"/>
    <w:rsid w:val="00827B9A"/>
    <w:rsid w:val="008315CF"/>
    <w:rsid w:val="008413DB"/>
    <w:rsid w:val="00845913"/>
    <w:rsid w:val="008461F5"/>
    <w:rsid w:val="008679DF"/>
    <w:rsid w:val="00873502"/>
    <w:rsid w:val="00880D0F"/>
    <w:rsid w:val="008A0FA9"/>
    <w:rsid w:val="008A1580"/>
    <w:rsid w:val="008A33B6"/>
    <w:rsid w:val="008B110E"/>
    <w:rsid w:val="008B1996"/>
    <w:rsid w:val="008C5ADF"/>
    <w:rsid w:val="008C6D9B"/>
    <w:rsid w:val="008C6F02"/>
    <w:rsid w:val="008C6FD3"/>
    <w:rsid w:val="008D649D"/>
    <w:rsid w:val="008E36C4"/>
    <w:rsid w:val="008E6752"/>
    <w:rsid w:val="008E7982"/>
    <w:rsid w:val="00904750"/>
    <w:rsid w:val="00905279"/>
    <w:rsid w:val="00932239"/>
    <w:rsid w:val="009322A2"/>
    <w:rsid w:val="0095373B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A0EED"/>
    <w:rsid w:val="00AA4DEA"/>
    <w:rsid w:val="00AA5A35"/>
    <w:rsid w:val="00AB0C67"/>
    <w:rsid w:val="00AC28C7"/>
    <w:rsid w:val="00AD362C"/>
    <w:rsid w:val="00AD3B01"/>
    <w:rsid w:val="00AE14BA"/>
    <w:rsid w:val="00B031E5"/>
    <w:rsid w:val="00B06143"/>
    <w:rsid w:val="00B071BE"/>
    <w:rsid w:val="00B075F4"/>
    <w:rsid w:val="00B10993"/>
    <w:rsid w:val="00B3269C"/>
    <w:rsid w:val="00B37427"/>
    <w:rsid w:val="00B652B8"/>
    <w:rsid w:val="00B66BA6"/>
    <w:rsid w:val="00BA4C35"/>
    <w:rsid w:val="00BA5740"/>
    <w:rsid w:val="00BA6D36"/>
    <w:rsid w:val="00BD171B"/>
    <w:rsid w:val="00BD183B"/>
    <w:rsid w:val="00BD2A4C"/>
    <w:rsid w:val="00BF0D09"/>
    <w:rsid w:val="00C033C1"/>
    <w:rsid w:val="00C222E9"/>
    <w:rsid w:val="00C223B0"/>
    <w:rsid w:val="00C322AC"/>
    <w:rsid w:val="00C418FF"/>
    <w:rsid w:val="00C449EE"/>
    <w:rsid w:val="00C64D12"/>
    <w:rsid w:val="00C706CC"/>
    <w:rsid w:val="00C7345F"/>
    <w:rsid w:val="00C86091"/>
    <w:rsid w:val="00C92083"/>
    <w:rsid w:val="00C939F2"/>
    <w:rsid w:val="00CA1F51"/>
    <w:rsid w:val="00CA2667"/>
    <w:rsid w:val="00CC2A2B"/>
    <w:rsid w:val="00CD40A0"/>
    <w:rsid w:val="00CE24AD"/>
    <w:rsid w:val="00CE4612"/>
    <w:rsid w:val="00CE5F3B"/>
    <w:rsid w:val="00CF37C1"/>
    <w:rsid w:val="00CF6B32"/>
    <w:rsid w:val="00D0370E"/>
    <w:rsid w:val="00D068FF"/>
    <w:rsid w:val="00D24652"/>
    <w:rsid w:val="00D26709"/>
    <w:rsid w:val="00D471F7"/>
    <w:rsid w:val="00D538CC"/>
    <w:rsid w:val="00D61F6F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30F31"/>
    <w:rsid w:val="00E32ACA"/>
    <w:rsid w:val="00E338DA"/>
    <w:rsid w:val="00E34AFC"/>
    <w:rsid w:val="00E660CA"/>
    <w:rsid w:val="00E71CD1"/>
    <w:rsid w:val="00E8184E"/>
    <w:rsid w:val="00E90DF4"/>
    <w:rsid w:val="00E94D8B"/>
    <w:rsid w:val="00E96E6A"/>
    <w:rsid w:val="00EA1429"/>
    <w:rsid w:val="00EA289F"/>
    <w:rsid w:val="00EA2A31"/>
    <w:rsid w:val="00EA6D76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54BA4"/>
    <w:rsid w:val="00F63C58"/>
    <w:rsid w:val="00F673B4"/>
    <w:rsid w:val="00F67750"/>
    <w:rsid w:val="00F70E7B"/>
    <w:rsid w:val="00F75BA4"/>
    <w:rsid w:val="00F87B88"/>
    <w:rsid w:val="00F91550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C23A-671C-43C6-BE5A-321E0C6B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310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87</cp:revision>
  <dcterms:created xsi:type="dcterms:W3CDTF">2017-06-13T19:13:00Z</dcterms:created>
  <dcterms:modified xsi:type="dcterms:W3CDTF">2017-07-07T20:42:00Z</dcterms:modified>
</cp:coreProperties>
</file>