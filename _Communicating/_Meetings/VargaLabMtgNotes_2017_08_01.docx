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77777777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A8E" w14:textId="77777777" w:rsidR="004D7C26" w:rsidRPr="00EB54C5" w:rsidRDefault="004B1A6C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/cresyl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C787618" w14:textId="47DE5E61" w:rsidR="00C222E9" w:rsidRPr="00EB54C5" w:rsidRDefault="004B1A6C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9DA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vs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minitest. 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4574C83" w14:textId="56BBDAFD" w:rsidR="00094738" w:rsidRPr="00EB54C5" w:rsidRDefault="004B1A6C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1038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2 &amp; Aug 9th</w:t>
            </w:r>
          </w:p>
          <w:p w14:paraId="441F169B" w14:textId="77777777" w:rsidR="005A19C2" w:rsidRDefault="004B1A6C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(SD vs adlib)</w:t>
            </w:r>
            <w:r w:rsidR="003461CC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what has Mickael done? When/where to expect it?</w:t>
            </w:r>
          </w:p>
          <w:p w14:paraId="42BE7AEF" w14:textId="42EF1496" w:rsidR="00E9400E" w:rsidRPr="00E9400E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perfuse 10 month old for positive control (11mo = 7/27/17)</w:t>
            </w:r>
          </w:p>
          <w:p w14:paraId="5EE85ADC" w14:textId="790CA4D7" w:rsidR="00483405" w:rsidRPr="00483405" w:rsidRDefault="0048340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77B30A0D" w14:textId="77777777" w:rsidR="00E06601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>FIJI for DAB RoI quantification</w:t>
            </w:r>
          </w:p>
          <w:p w14:paraId="2A959B72" w14:textId="77777777" w:rsidR="00E06601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13B43AF6" w:rsidR="0055349B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spindles/sleep properties</w:t>
            </w:r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out DETOKS two chan</w:t>
            </w:r>
            <w:r w:rsidR="00DD30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(Ankit)</w:t>
            </w:r>
          </w:p>
          <w:p w14:paraId="26C010C5" w14:textId="7F667907" w:rsidR="00BF4896" w:rsidRPr="005219F2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00673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B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50AB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B50ABC" w:rsidRPr="00B50ABC">
              <w:rPr>
                <w:rFonts w:asciiTheme="minorHAnsi" w:hAnsiTheme="minorHAnsi" w:cs="Arial"/>
                <w:sz w:val="18"/>
                <w:szCs w:val="18"/>
              </w:rPr>
              <w:t>spindle auto vs manual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10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4B1A6C" w:rsidP="002F4B4A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SWA QA: 0.7 R corr</w:t>
            </w:r>
          </w:p>
          <w:p w14:paraId="57FD6217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77777777" w:rsidR="003B7132" w:rsidRPr="000102F7" w:rsidRDefault="004B1A6C" w:rsidP="002B3D98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108FDF9E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spindle changes with learning</w:t>
            </w:r>
          </w:p>
          <w:p w14:paraId="7A825ABB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14:paraId="75DFA9D2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013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compare first 2hr of spindles only</w:t>
            </w:r>
          </w:p>
          <w:p w14:paraId="2082E117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7814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spindles in transition to REM different?</w:t>
            </w:r>
          </w:p>
          <w:p w14:paraId="5801F650" w14:textId="0430614F" w:rsidR="003B7132" w:rsidRPr="00AE4E5C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 SLEEP</w:t>
            </w:r>
            <w:r w:rsidR="0067577C">
              <w:rPr>
                <w:rFonts w:asciiTheme="minorHAnsi" w:hAnsiTheme="minorHAnsi" w:cs="Arial"/>
                <w:sz w:val="18"/>
                <w:szCs w:val="18"/>
              </w:rPr>
              <w:t>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77777777" w:rsidR="00097A67" w:rsidRPr="006D0EC1" w:rsidRDefault="00097A67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77777777" w:rsidR="00097A67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7A67"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  <w:r w:rsidR="00097A67">
              <w:rPr>
                <w:rFonts w:asciiTheme="minorHAnsi" w:hAnsiTheme="minorHAnsi" w:cs="Arial"/>
                <w:color w:val="FF0000"/>
                <w:sz w:val="18"/>
                <w:szCs w:val="18"/>
              </w:rPr>
              <w:t>, Ward to get Photoshop/Illustrator</w:t>
            </w:r>
          </w:p>
          <w:p w14:paraId="667AD188" w14:textId="77777777" w:rsidR="00097A67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7A67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097A67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  <w:p w14:paraId="10C535BC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(10F,20 min break,10F, 10B?)</w:t>
            </w:r>
          </w:p>
          <w:p w14:paraId="0735BB7D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4B1A6C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28D" w14:textId="77777777" w:rsidR="003B7132" w:rsidRPr="00F54BA4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 rec, insert blue LED</w:t>
            </w:r>
          </w:p>
          <w:p w14:paraId="4586184A" w14:textId="08D0B7C6" w:rsidR="003B7132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3B7132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  <w:p w14:paraId="7EB2306B" w14:textId="77777777" w:rsidR="003B7132" w:rsidRPr="002D1DBC" w:rsidRDefault="003B7132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7B3B4E8" w:rsidR="003B7132" w:rsidRPr="00F54BA4" w:rsidRDefault="004B1A6C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 at scale of 5 animals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(freq/dB)</w:t>
            </w:r>
          </w:p>
          <w:p w14:paraId="50E8CAF5" w14:textId="547FA5BF" w:rsidR="003B7132" w:rsidRPr="00F357E9" w:rsidRDefault="004B1A6C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5093D9F4" w14:textId="79B9FAB8" w:rsidR="003B7132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during sleep manually</w:t>
            </w:r>
          </w:p>
          <w:p w14:paraId="33B9D3D2" w14:textId="636E3C0D" w:rsidR="003B7132" w:rsidRDefault="004B1A6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5308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start rotarod on Monday (Aug 7)</w:t>
            </w:r>
          </w:p>
          <w:p w14:paraId="698A9BE9" w14:textId="278D43E5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118FD944" w:rsidR="003B7132" w:rsidRDefault="004B1A6C" w:rsidP="0060335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603352" w:rsidRDefault="004B1A6C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4B1A6C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4B1A6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p w14:paraId="16CD94BF" w14:textId="67D0258C" w:rsidR="00D26FB7" w:rsidRDefault="00D26FB7" w:rsidP="002F4B4A">
      <w:pPr>
        <w:spacing w:befor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FUTURE WORK</w:t>
      </w:r>
      <w:bookmarkStart w:id="0" w:name="_GoBack"/>
      <w:bookmarkEnd w:id="0"/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, BrightFocus.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4B1A6C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4B1A6C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FFA79" w14:textId="77777777" w:rsidR="004B1A6C" w:rsidRDefault="004B1A6C" w:rsidP="002E2923">
      <w:pPr>
        <w:spacing w:before="0"/>
      </w:pPr>
      <w:r>
        <w:separator/>
      </w:r>
    </w:p>
  </w:endnote>
  <w:endnote w:type="continuationSeparator" w:id="0">
    <w:p w14:paraId="3D499893" w14:textId="77777777" w:rsidR="004B1A6C" w:rsidRDefault="004B1A6C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0A576" w14:textId="77777777" w:rsidR="004B1A6C" w:rsidRDefault="004B1A6C" w:rsidP="002E2923">
      <w:pPr>
        <w:spacing w:before="0"/>
      </w:pPr>
      <w:r>
        <w:separator/>
      </w:r>
    </w:p>
  </w:footnote>
  <w:footnote w:type="continuationSeparator" w:id="0">
    <w:p w14:paraId="36D443C4" w14:textId="77777777" w:rsidR="004B1A6C" w:rsidRDefault="004B1A6C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51038"/>
    <w:rsid w:val="0005140D"/>
    <w:rsid w:val="00054B8A"/>
    <w:rsid w:val="00066E55"/>
    <w:rsid w:val="00067318"/>
    <w:rsid w:val="0007374C"/>
    <w:rsid w:val="00076E4D"/>
    <w:rsid w:val="0008388E"/>
    <w:rsid w:val="00094738"/>
    <w:rsid w:val="00097A67"/>
    <w:rsid w:val="000A559B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ED"/>
    <w:rsid w:val="003C4774"/>
    <w:rsid w:val="003D4DB7"/>
    <w:rsid w:val="003E32A2"/>
    <w:rsid w:val="003F088B"/>
    <w:rsid w:val="003F12A7"/>
    <w:rsid w:val="003F2144"/>
    <w:rsid w:val="003F6F5F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1A6C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C28C7"/>
    <w:rsid w:val="00AD362C"/>
    <w:rsid w:val="00AD3B01"/>
    <w:rsid w:val="00AE14BA"/>
    <w:rsid w:val="00AE4E5C"/>
    <w:rsid w:val="00AF2980"/>
    <w:rsid w:val="00B031E5"/>
    <w:rsid w:val="00B04372"/>
    <w:rsid w:val="00B06143"/>
    <w:rsid w:val="00B071BE"/>
    <w:rsid w:val="00B075F4"/>
    <w:rsid w:val="00B10993"/>
    <w:rsid w:val="00B3269C"/>
    <w:rsid w:val="00B37427"/>
    <w:rsid w:val="00B50ABC"/>
    <w:rsid w:val="00B520DE"/>
    <w:rsid w:val="00B652B8"/>
    <w:rsid w:val="00B66BA6"/>
    <w:rsid w:val="00B725BB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26FB7"/>
    <w:rsid w:val="00D471F7"/>
    <w:rsid w:val="00D53705"/>
    <w:rsid w:val="00D538CC"/>
    <w:rsid w:val="00D53CF8"/>
    <w:rsid w:val="00D61F6F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35019-02C1-48D9-B2A0-498F112B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</cp:revision>
  <dcterms:created xsi:type="dcterms:W3CDTF">2017-08-01T15:14:00Z</dcterms:created>
  <dcterms:modified xsi:type="dcterms:W3CDTF">2017-08-01T16:53:00Z</dcterms:modified>
</cp:coreProperties>
</file>