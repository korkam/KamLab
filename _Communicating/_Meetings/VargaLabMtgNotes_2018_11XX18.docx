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BFFDD" w14:textId="6B4A0433" w:rsidR="006D0EC1" w:rsidRPr="00FB14DF" w:rsidRDefault="006D0EC1" w:rsidP="00B33734">
      <w:pPr>
        <w:spacing w:before="0"/>
        <w:outlineLvl w:val="0"/>
        <w:rPr>
          <w:rFonts w:asciiTheme="majorHAnsi" w:hAnsiTheme="majorHAnsi" w:cstheme="majorHAnsi"/>
          <w:b/>
          <w:sz w:val="18"/>
          <w:szCs w:val="18"/>
        </w:rPr>
      </w:pPr>
      <w:bookmarkStart w:id="0" w:name="_GoBack"/>
      <w:bookmarkEnd w:id="0"/>
      <w:r w:rsidRPr="00FB14DF">
        <w:rPr>
          <w:rFonts w:asciiTheme="majorHAnsi" w:hAnsiTheme="majorHAnsi" w:cstheme="majorHAnsi"/>
          <w:b/>
          <w:sz w:val="18"/>
          <w:szCs w:val="18"/>
        </w:rPr>
        <w:t>AGENDA</w:t>
      </w:r>
      <w:r w:rsidR="00602247" w:rsidRPr="00FB14DF">
        <w:rPr>
          <w:rFonts w:asciiTheme="majorHAnsi" w:hAnsiTheme="majorHAnsi" w:cstheme="majorHAnsi"/>
          <w:b/>
          <w:sz w:val="18"/>
          <w:szCs w:val="18"/>
        </w:rPr>
        <w:tab/>
      </w:r>
      <w:r w:rsidR="00602247" w:rsidRPr="00FB14DF">
        <w:rPr>
          <w:rFonts w:asciiTheme="majorHAnsi" w:hAnsiTheme="majorHAnsi" w:cstheme="majorHAnsi"/>
          <w:b/>
          <w:sz w:val="18"/>
          <w:szCs w:val="18"/>
        </w:rPr>
        <w:tab/>
      </w:r>
      <w:r w:rsidR="00094617" w:rsidRPr="00FB14DF">
        <w:rPr>
          <w:rFonts w:asciiTheme="majorHAnsi" w:hAnsiTheme="majorHAnsi" w:cstheme="majorHAnsi"/>
          <w:b/>
          <w:color w:val="FF0000"/>
          <w:sz w:val="18"/>
          <w:szCs w:val="18"/>
        </w:rPr>
        <w:t>RED = in process</w:t>
      </w: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308"/>
        <w:gridCol w:w="1350"/>
      </w:tblGrid>
      <w:tr w:rsidR="006D0EC1" w:rsidRPr="00FB14DF" w14:paraId="4840CF18" w14:textId="77777777" w:rsidTr="00E8131B">
        <w:trPr>
          <w:trHeight w:val="264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38E63" w14:textId="77777777" w:rsidR="006D0EC1" w:rsidRPr="00FB14DF" w:rsidRDefault="005A076D" w:rsidP="00B33734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A4248" w14:textId="77777777" w:rsidR="006D0EC1" w:rsidRPr="00FB14DF" w:rsidRDefault="005A076D" w:rsidP="00B33734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TOPIC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DA796" w14:textId="77777777" w:rsidR="006D0EC1" w:rsidRPr="00FB14DF" w:rsidRDefault="005A076D" w:rsidP="00B33734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DESCRIPTION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300C2" w14:textId="77777777" w:rsidR="006D0EC1" w:rsidRPr="00FB14DF" w:rsidRDefault="005E692C" w:rsidP="00B33734">
            <w:pPr>
              <w:spacing w:before="0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OWNER</w:t>
            </w:r>
          </w:p>
        </w:tc>
      </w:tr>
      <w:tr w:rsidR="000201D0" w:rsidRPr="00FB14DF" w14:paraId="52ACFCDA" w14:textId="77777777" w:rsidTr="006E3107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FFED0" w14:textId="77777777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F5750" w14:textId="516D1275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Grants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97204" w14:textId="23DFF300" w:rsidR="00192EB0" w:rsidRPr="00FB14DF" w:rsidRDefault="00B731E8" w:rsidP="00640674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000000" w:themeColor="text1"/>
                  <w:sz w:val="18"/>
                  <w:szCs w:val="18"/>
                </w:rPr>
                <w:id w:val="996996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2EB0" w:rsidRPr="00FB14DF">
                  <w:rPr>
                    <w:rFonts w:ascii="MS Gothic" w:eastAsia="MS Gothic" w:hAnsi="MS Gothic" w:cs="MS Gothic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192EB0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 </w:t>
            </w:r>
            <w:r w:rsidR="00192EB0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Andrew’s </w:t>
            </w:r>
            <w:r w:rsidR="00111884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AARG</w:t>
            </w:r>
            <w:r w:rsidR="00E8097B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/R01/Merck/ADDF</w:t>
            </w:r>
          </w:p>
          <w:p w14:paraId="52958B87" w14:textId="616BF5E7" w:rsidR="003956CE" w:rsidRPr="00FB14DF" w:rsidRDefault="00B731E8" w:rsidP="00640674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000000" w:themeColor="text1"/>
                  <w:sz w:val="18"/>
                  <w:szCs w:val="18"/>
                </w:rPr>
                <w:id w:val="-643733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56CE" w:rsidRPr="00FB14DF">
                  <w:rPr>
                    <w:rFonts w:ascii="MS Gothic" w:eastAsia="MS Gothic" w:hAnsi="MS Gothic" w:cs="MS Gothic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3956CE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 </w:t>
            </w:r>
            <w:r w:rsidR="00770BC0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Korey (0/7 </w:t>
            </w:r>
            <w:r w:rsidR="00770BC0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sym w:font="Wingdings" w:char="F0E0"/>
            </w:r>
            <w:r w:rsidR="00111884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go for papers)</w:t>
            </w:r>
            <w:r w:rsidR="00DF4B3B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, resub F32 (Aug 1</w:t>
            </w:r>
            <w:r w:rsidR="00DF4B3B" w:rsidRPr="00DF4B3B">
              <w:rPr>
                <w:rFonts w:asciiTheme="majorHAnsi" w:hAnsiTheme="majorHAnsi" w:cstheme="majorHAnsi"/>
                <w:color w:val="FF0000"/>
                <w:sz w:val="18"/>
                <w:szCs w:val="18"/>
                <w:vertAlign w:val="superscript"/>
              </w:rPr>
              <w:t>st</w:t>
            </w:r>
            <w:r w:rsidR="00DF4B3B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6905C" w14:textId="0E50D71E" w:rsidR="000201D0" w:rsidRPr="00FB14DF" w:rsidRDefault="008661F0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Andrew/Korey</w:t>
            </w:r>
          </w:p>
        </w:tc>
      </w:tr>
      <w:tr w:rsidR="00B51D15" w:rsidRPr="00FB14DF" w14:paraId="18D8664F" w14:textId="77777777" w:rsidTr="006E3107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F7C4F" w14:textId="576709F5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0ACA8" w14:textId="1E13FC7F" w:rsidR="00B51D15" w:rsidRPr="00FB14DF" w:rsidRDefault="000B5E7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“</w:t>
            </w:r>
            <w:r w:rsidR="00B51D1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Always be </w:t>
            </w:r>
            <w:proofErr w:type="spellStart"/>
            <w:r w:rsidR="00B51D15" w:rsidRPr="00FB14DF">
              <w:rPr>
                <w:rFonts w:asciiTheme="majorHAnsi" w:hAnsiTheme="majorHAnsi" w:cstheme="majorHAnsi"/>
                <w:sz w:val="18"/>
                <w:szCs w:val="18"/>
              </w:rPr>
              <w:t>SDing</w:t>
            </w:r>
            <w:proofErr w:type="spellEnd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”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5ECA6" w14:textId="24C60FC8" w:rsidR="00CB085D" w:rsidRPr="00FB14DF" w:rsidRDefault="00CB085D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Currently</w:t>
            </w:r>
            <w:r w:rsidR="00111884" w:rsidRPr="00FB14DF">
              <w:rPr>
                <w:rFonts w:asciiTheme="majorHAnsi" w:hAnsiTheme="majorHAnsi" w:cstheme="majorHAnsi"/>
                <w:sz w:val="18"/>
                <w:szCs w:val="18"/>
              </w:rPr>
              <w:t>:</w:t>
            </w:r>
          </w:p>
          <w:p w14:paraId="7AEC79C4" w14:textId="20CD5178" w:rsidR="007850E2" w:rsidRDefault="006350BE" w:rsidP="00B33734">
            <w:pPr>
              <w:pStyle w:val="ListParagraph"/>
              <w:numPr>
                <w:ilvl w:val="0"/>
                <w:numId w:val="21"/>
              </w:num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7850E2">
              <w:rPr>
                <w:rFonts w:asciiTheme="majorHAnsi" w:hAnsiTheme="majorHAnsi" w:cstheme="majorHAnsi"/>
                <w:sz w:val="18"/>
                <w:szCs w:val="18"/>
              </w:rPr>
              <w:t>Cohort #1</w:t>
            </w:r>
            <w:r w:rsidR="008546A7" w:rsidRPr="007850E2">
              <w:rPr>
                <w:rFonts w:asciiTheme="majorHAnsi" w:hAnsiTheme="majorHAnsi" w:cstheme="majorHAnsi"/>
                <w:sz w:val="18"/>
                <w:szCs w:val="18"/>
              </w:rPr>
              <w:t xml:space="preserve">: start on </w:t>
            </w:r>
            <w:r w:rsidR="001F03C3" w:rsidRPr="007850E2">
              <w:rPr>
                <w:rFonts w:asciiTheme="majorHAnsi" w:hAnsiTheme="majorHAnsi" w:cstheme="majorHAnsi"/>
                <w:sz w:val="18"/>
                <w:szCs w:val="18"/>
              </w:rPr>
              <w:t xml:space="preserve">3/29, </w:t>
            </w:r>
            <w:proofErr w:type="gramStart"/>
            <w:r w:rsidR="001F03C3" w:rsidRPr="007850E2">
              <w:rPr>
                <w:rFonts w:asciiTheme="majorHAnsi" w:hAnsiTheme="majorHAnsi" w:cstheme="majorHAnsi"/>
                <w:sz w:val="18"/>
                <w:szCs w:val="18"/>
              </w:rPr>
              <w:t>Done</w:t>
            </w:r>
            <w:proofErr w:type="gramEnd"/>
            <w:r w:rsidR="001F03C3" w:rsidRPr="007850E2">
              <w:rPr>
                <w:rFonts w:asciiTheme="majorHAnsi" w:hAnsiTheme="majorHAnsi" w:cstheme="majorHAnsi"/>
                <w:sz w:val="18"/>
                <w:szCs w:val="18"/>
              </w:rPr>
              <w:t xml:space="preserve"> on 5/25</w:t>
            </w:r>
            <w:r w:rsidR="00641A68" w:rsidRPr="007850E2">
              <w:rPr>
                <w:rFonts w:asciiTheme="majorHAnsi" w:hAnsiTheme="majorHAnsi" w:cstheme="majorHAnsi"/>
                <w:sz w:val="18"/>
                <w:szCs w:val="18"/>
              </w:rPr>
              <w:t>. Use for RR/Barnes</w:t>
            </w:r>
            <w:r w:rsidR="007850E2">
              <w:rPr>
                <w:rFonts w:asciiTheme="majorHAnsi" w:hAnsiTheme="majorHAnsi" w:cstheme="majorHAnsi"/>
                <w:sz w:val="18"/>
                <w:szCs w:val="18"/>
              </w:rPr>
              <w:t xml:space="preserve"> (6,8,10mo)</w:t>
            </w:r>
          </w:p>
          <w:p w14:paraId="49758199" w14:textId="7D3C4B2C" w:rsidR="007850E2" w:rsidRDefault="00CC48E1" w:rsidP="007850E2">
            <w:pPr>
              <w:pStyle w:val="ListParagraph"/>
              <w:numPr>
                <w:ilvl w:val="0"/>
                <w:numId w:val="21"/>
              </w:num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1E28C0">
              <w:rPr>
                <w:rFonts w:asciiTheme="majorHAnsi" w:hAnsiTheme="majorHAnsi" w:cstheme="majorHAnsi"/>
                <w:sz w:val="18"/>
                <w:szCs w:val="18"/>
              </w:rPr>
              <w:t>Cohort#3 on 5/9, end 7/5:</w:t>
            </w:r>
            <w:r w:rsidR="00D23EC7" w:rsidRPr="001E28C0">
              <w:rPr>
                <w:rFonts w:asciiTheme="majorHAnsi" w:hAnsiTheme="majorHAnsi" w:cstheme="majorHAnsi"/>
                <w:sz w:val="18"/>
                <w:szCs w:val="18"/>
              </w:rPr>
              <w:t xml:space="preserve"> Use</w:t>
            </w:r>
            <w:r w:rsidR="00D23EC7" w:rsidRPr="007850E2">
              <w:rPr>
                <w:rFonts w:asciiTheme="majorHAnsi" w:hAnsiTheme="majorHAnsi" w:cstheme="majorHAnsi"/>
                <w:sz w:val="18"/>
                <w:szCs w:val="18"/>
              </w:rPr>
              <w:t xml:space="preserve"> for RR/Barnes </w:t>
            </w:r>
            <w:r w:rsidR="007850E2">
              <w:rPr>
                <w:rFonts w:asciiTheme="majorHAnsi" w:hAnsiTheme="majorHAnsi" w:cstheme="majorHAnsi"/>
                <w:sz w:val="18"/>
                <w:szCs w:val="18"/>
              </w:rPr>
              <w:t>(6,8,10mo)</w:t>
            </w:r>
          </w:p>
          <w:p w14:paraId="033C673A" w14:textId="3BF99EBA" w:rsidR="00EF2EB7" w:rsidRPr="00FB14DF" w:rsidRDefault="00B51D15" w:rsidP="007850E2">
            <w:pPr>
              <w:pStyle w:val="ListParagraph"/>
              <w:numPr>
                <w:ilvl w:val="0"/>
                <w:numId w:val="21"/>
              </w:num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On deck</w:t>
            </w:r>
            <w:r w:rsidR="00CC48E1">
              <w:rPr>
                <w:rFonts w:asciiTheme="majorHAnsi" w:hAnsiTheme="majorHAnsi" w:cstheme="majorHAnsi"/>
                <w:sz w:val="18"/>
                <w:szCs w:val="18"/>
              </w:rPr>
              <w:t>:</w:t>
            </w:r>
            <w:r w:rsidR="00DA642B">
              <w:rPr>
                <w:rFonts w:asciiTheme="majorHAnsi" w:hAnsiTheme="majorHAnsi" w:cstheme="majorHAnsi"/>
                <w:sz w:val="18"/>
                <w:szCs w:val="18"/>
              </w:rPr>
              <w:t xml:space="preserve"> …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0C668" w14:textId="019FC0FB" w:rsidR="00B51D15" w:rsidRPr="00FB14DF" w:rsidRDefault="006E3107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Ward</w:t>
            </w:r>
          </w:p>
        </w:tc>
      </w:tr>
      <w:tr w:rsidR="000201D0" w:rsidRPr="00FB14DF" w14:paraId="623C7B4E" w14:textId="77777777" w:rsidTr="006E3107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C4D90" w14:textId="22247D6D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84522" w14:textId="45534503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LC project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C0195" w14:textId="486B21D1" w:rsidR="00652EFB" w:rsidRPr="00FB14DF" w:rsidRDefault="00B731E8" w:rsidP="00652EFB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827388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2EFB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652EF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LC inject</w:t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tau</w:t>
            </w:r>
            <w:r w:rsidR="00D50A97" w:rsidRPr="00FB14DF">
              <w:rPr>
                <w:rFonts w:asciiTheme="majorHAnsi" w:hAnsiTheme="majorHAnsi" w:cstheme="majorHAnsi"/>
                <w:sz w:val="18"/>
                <w:szCs w:val="18"/>
              </w:rPr>
              <w:t>P301L</w:t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t>-GFP</w:t>
            </w:r>
            <w:r w:rsidR="00652EF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done 9 animals </w:t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3A436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sac </w:t>
            </w:r>
            <w:r w:rsidR="00287476" w:rsidRPr="00FB14DF"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3A436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on</w:t>
            </w:r>
            <w:r w:rsidR="00605263">
              <w:rPr>
                <w:rFonts w:asciiTheme="majorHAnsi" w:hAnsiTheme="majorHAnsi" w:cstheme="majorHAnsi"/>
                <w:sz w:val="18"/>
                <w:szCs w:val="18"/>
              </w:rPr>
              <w:t xml:space="preserve"> 1/18</w:t>
            </w:r>
            <w:r w:rsidR="00D50A9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, MISS </w:t>
            </w:r>
            <w:r w:rsidR="00D50A97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ED02A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sac </w:t>
            </w:r>
            <w:r w:rsidR="002F7350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1SD&amp;1adlib </w:t>
            </w:r>
            <w:r w:rsidR="00ED02AB" w:rsidRPr="00FB14DF">
              <w:rPr>
                <w:rFonts w:asciiTheme="majorHAnsi" w:hAnsiTheme="majorHAnsi" w:cstheme="majorHAnsi"/>
                <w:sz w:val="18"/>
                <w:szCs w:val="18"/>
              </w:rPr>
              <w:t>at 3mo (2/21), 6mo (5/21), 12mo (11/21)</w:t>
            </w:r>
          </w:p>
          <w:p w14:paraId="031E3941" w14:textId="27776444" w:rsidR="000201D0" w:rsidRPr="00FB14DF" w:rsidRDefault="00B731E8" w:rsidP="00287476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315383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7476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B7200F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LC TH-</w:t>
            </w:r>
            <w:proofErr w:type="spellStart"/>
            <w:r w:rsidR="00B7200F" w:rsidRPr="00FB14DF">
              <w:rPr>
                <w:rFonts w:asciiTheme="majorHAnsi" w:hAnsiTheme="majorHAnsi" w:cstheme="majorHAnsi"/>
                <w:sz w:val="18"/>
                <w:szCs w:val="18"/>
              </w:rPr>
              <w:t>cre</w:t>
            </w:r>
            <w:proofErr w:type="spellEnd"/>
            <w:r w:rsidR="00AB635D"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  <w:r w:rsidR="00081D8E" w:rsidRPr="00AB635D">
              <w:rPr>
                <w:rFonts w:asciiTheme="majorHAnsi" w:hAnsiTheme="majorHAnsi" w:cstheme="majorHAnsi"/>
                <w:sz w:val="18"/>
                <w:szCs w:val="18"/>
              </w:rPr>
              <w:t>purify myelin</w:t>
            </w:r>
            <w:r w:rsidR="00AB635D" w:rsidRPr="00AB635D">
              <w:rPr>
                <w:rFonts w:asciiTheme="majorHAnsi" w:hAnsiTheme="majorHAnsi" w:cstheme="majorHAnsi"/>
                <w:sz w:val="18"/>
                <w:szCs w:val="18"/>
              </w:rPr>
              <w:t xml:space="preserve">, works </w:t>
            </w:r>
            <w:r w:rsidR="00AB635D" w:rsidRPr="00AB635D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AB635D" w:rsidRPr="00AB635D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AB635D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plan</w:t>
            </w:r>
            <w:r w:rsidR="002152AE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/do</w:t>
            </w:r>
            <w:r w:rsidR="00AB635D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FACS w/ </w:t>
            </w:r>
            <w:proofErr w:type="spellStart"/>
            <w:r w:rsidR="00AB635D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mCherry</w:t>
            </w:r>
            <w:proofErr w:type="spellEnd"/>
            <w:r w:rsidR="00AB635D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in LC</w:t>
            </w:r>
          </w:p>
          <w:p w14:paraId="37D10F8E" w14:textId="54DC8E9C" w:rsidR="00C11A63" w:rsidRPr="00FB14DF" w:rsidRDefault="00B731E8" w:rsidP="002152AE">
            <w:pPr>
              <w:spacing w:before="0"/>
              <w:rPr>
                <w:rFonts w:asciiTheme="majorHAnsi" w:hAnsiTheme="majorHAnsi" w:cstheme="majorHAnsi"/>
                <w:sz w:val="18"/>
                <w:szCs w:val="18"/>
                <w:u w:val="single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2021117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1A63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C11A6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DIO-hTauP301L AAV:</w:t>
            </w:r>
            <w:r w:rsidR="00ED0EF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441DE3" w:rsidRPr="002152AE">
              <w:rPr>
                <w:rFonts w:asciiTheme="majorHAnsi" w:hAnsiTheme="majorHAnsi" w:cstheme="majorHAnsi"/>
                <w:sz w:val="18"/>
                <w:szCs w:val="18"/>
              </w:rPr>
              <w:t>TH/</w:t>
            </w:r>
            <w:proofErr w:type="spellStart"/>
            <w:r w:rsidR="00441DE3" w:rsidRPr="002152AE">
              <w:rPr>
                <w:rFonts w:asciiTheme="majorHAnsi" w:hAnsiTheme="majorHAnsi" w:cstheme="majorHAnsi"/>
                <w:sz w:val="18"/>
                <w:szCs w:val="18"/>
              </w:rPr>
              <w:t>mCherry</w:t>
            </w:r>
            <w:proofErr w:type="spellEnd"/>
            <w:r w:rsidR="00441DE3" w:rsidRPr="002152AE">
              <w:rPr>
                <w:rFonts w:asciiTheme="majorHAnsi" w:hAnsiTheme="majorHAnsi" w:cstheme="majorHAnsi"/>
                <w:sz w:val="18"/>
                <w:szCs w:val="18"/>
              </w:rPr>
              <w:t xml:space="preserve"> (</w:t>
            </w:r>
            <w:r w:rsidR="0012710F" w:rsidRPr="002152AE">
              <w:rPr>
                <w:rFonts w:asciiTheme="majorHAnsi" w:hAnsiTheme="majorHAnsi" w:cstheme="majorHAnsi"/>
                <w:sz w:val="18"/>
                <w:szCs w:val="18"/>
              </w:rPr>
              <w:t xml:space="preserve">IF, </w:t>
            </w:r>
            <w:r w:rsidR="00441DE3" w:rsidRPr="002152AE">
              <w:rPr>
                <w:rFonts w:asciiTheme="majorHAnsi" w:hAnsiTheme="majorHAnsi" w:cstheme="majorHAnsi"/>
                <w:sz w:val="18"/>
                <w:szCs w:val="18"/>
              </w:rPr>
              <w:t>Ward</w:t>
            </w:r>
            <w:r w:rsidR="00441DE3">
              <w:rPr>
                <w:rFonts w:asciiTheme="majorHAnsi" w:hAnsiTheme="majorHAnsi" w:cstheme="majorHAnsi"/>
                <w:sz w:val="18"/>
                <w:szCs w:val="18"/>
              </w:rPr>
              <w:t>)</w:t>
            </w:r>
            <w:r w:rsidR="00C11A6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8661F0" w:rsidRPr="008661F0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8661F0">
              <w:rPr>
                <w:rFonts w:asciiTheme="majorHAnsi" w:hAnsiTheme="majorHAnsi" w:cstheme="majorHAnsi"/>
                <w:sz w:val="18"/>
                <w:szCs w:val="18"/>
              </w:rPr>
              <w:t xml:space="preserve"> works, </w:t>
            </w:r>
            <w:r w:rsidR="002152AE">
              <w:rPr>
                <w:rFonts w:asciiTheme="majorHAnsi" w:hAnsiTheme="majorHAnsi" w:cstheme="majorHAnsi"/>
                <w:sz w:val="18"/>
                <w:szCs w:val="18"/>
              </w:rPr>
              <w:t xml:space="preserve">check OBs, </w:t>
            </w:r>
            <w:r w:rsidR="008661F0">
              <w:rPr>
                <w:rFonts w:asciiTheme="majorHAnsi" w:hAnsiTheme="majorHAnsi" w:cstheme="majorHAnsi"/>
                <w:sz w:val="18"/>
                <w:szCs w:val="18"/>
              </w:rPr>
              <w:t>optimize expression</w:t>
            </w:r>
            <w:r w:rsidR="002152AE">
              <w:rPr>
                <w:rFonts w:asciiTheme="majorHAnsi" w:hAnsiTheme="majorHAnsi" w:cstheme="majorHAnsi"/>
                <w:sz w:val="18"/>
                <w:szCs w:val="18"/>
              </w:rPr>
              <w:t>, next round (</w:t>
            </w:r>
            <w:r w:rsidR="00DA7B20">
              <w:rPr>
                <w:rFonts w:asciiTheme="majorHAnsi" w:hAnsiTheme="majorHAnsi" w:cstheme="majorHAnsi"/>
                <w:sz w:val="18"/>
                <w:szCs w:val="18"/>
              </w:rPr>
              <w:t>perfuse 6/29</w:t>
            </w:r>
            <w:r w:rsidR="002152AE">
              <w:rPr>
                <w:rFonts w:asciiTheme="majorHAnsi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E8B22" w14:textId="0BB44173" w:rsidR="000201D0" w:rsidRPr="00FB14DF" w:rsidRDefault="00280579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  <w:r w:rsidR="002E7C14">
              <w:rPr>
                <w:rFonts w:asciiTheme="majorHAnsi" w:hAnsiTheme="majorHAnsi" w:cstheme="majorHAnsi"/>
                <w:sz w:val="18"/>
                <w:szCs w:val="18"/>
              </w:rPr>
              <w:t>/Ward</w:t>
            </w:r>
          </w:p>
        </w:tc>
      </w:tr>
      <w:tr w:rsidR="006D0EC1" w:rsidRPr="00FB14DF" w14:paraId="6BB06087" w14:textId="77777777" w:rsidTr="006E3107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5A389" w14:textId="77777777" w:rsidR="006D0EC1" w:rsidRPr="00FB14DF" w:rsidRDefault="006D0EC1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FAB1D" w14:textId="6AF81F7B" w:rsidR="006D0EC1" w:rsidRPr="00FB14DF" w:rsidRDefault="00A14021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PS19 </w:t>
            </w:r>
            <w:r w:rsidR="00092924" w:rsidRPr="00FB14DF">
              <w:rPr>
                <w:rFonts w:asciiTheme="majorHAnsi" w:hAnsiTheme="majorHAnsi" w:cstheme="majorHAnsi"/>
                <w:sz w:val="18"/>
                <w:szCs w:val="18"/>
              </w:rPr>
              <w:t>c</w:t>
            </w:r>
            <w:r w:rsidR="005E692C" w:rsidRPr="00FB14DF">
              <w:rPr>
                <w:rFonts w:asciiTheme="majorHAnsi" w:hAnsiTheme="majorHAnsi" w:cstheme="majorHAnsi"/>
                <w:sz w:val="18"/>
                <w:szCs w:val="18"/>
              </w:rPr>
              <w:t>hronic sleep disruption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30A0D" w14:textId="4CA1DABB" w:rsidR="00E06601" w:rsidRDefault="00B731E8" w:rsidP="00D073AF">
            <w:pPr>
              <w:spacing w:before="0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286037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09AB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2009A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4A348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tau </w:t>
            </w:r>
            <w:r w:rsidR="007D689C" w:rsidRPr="00FB14DF">
              <w:rPr>
                <w:rFonts w:asciiTheme="majorHAnsi" w:hAnsiTheme="majorHAnsi" w:cstheme="majorHAnsi"/>
                <w:sz w:val="18"/>
                <w:szCs w:val="18"/>
              </w:rPr>
              <w:t>IHC</w:t>
            </w:r>
            <w:r w:rsidR="00434182">
              <w:rPr>
                <w:rFonts w:asciiTheme="majorHAnsi" w:hAnsiTheme="majorHAnsi" w:cstheme="majorHAnsi"/>
                <w:sz w:val="18"/>
                <w:szCs w:val="18"/>
              </w:rPr>
              <w:t xml:space="preserve"> (</w:t>
            </w:r>
            <w:r w:rsidR="004A348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AT8, </w:t>
            </w:r>
            <w:r w:rsidR="00434182">
              <w:rPr>
                <w:rFonts w:asciiTheme="majorHAnsi" w:hAnsiTheme="majorHAnsi" w:cstheme="majorHAnsi"/>
                <w:sz w:val="18"/>
                <w:szCs w:val="18"/>
              </w:rPr>
              <w:t xml:space="preserve">T-tau, </w:t>
            </w:r>
            <w:r w:rsidR="004A348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AT100, </w:t>
            </w:r>
            <w:proofErr w:type="spellStart"/>
            <w:r w:rsidR="004A3486" w:rsidRPr="00FB14DF">
              <w:rPr>
                <w:rFonts w:asciiTheme="majorHAnsi" w:hAnsiTheme="majorHAnsi" w:cstheme="majorHAnsi"/>
                <w:sz w:val="18"/>
                <w:szCs w:val="18"/>
              </w:rPr>
              <w:t>ThioS</w:t>
            </w:r>
            <w:proofErr w:type="spellEnd"/>
            <w:r w:rsidR="004A3486" w:rsidRPr="00FB14DF">
              <w:rPr>
                <w:rFonts w:asciiTheme="majorHAnsi" w:hAnsiTheme="majorHAnsi" w:cstheme="majorHAnsi"/>
                <w:sz w:val="18"/>
                <w:szCs w:val="18"/>
              </w:rPr>
              <w:t>)</w:t>
            </w:r>
            <w:r w:rsidR="00D073AF" w:rsidRPr="00FB14DF">
              <w:rPr>
                <w:rFonts w:asciiTheme="majorHAnsi" w:hAnsiTheme="majorHAnsi" w:cstheme="majorHAnsi"/>
                <w:sz w:val="18"/>
                <w:szCs w:val="18"/>
              </w:rPr>
              <w:t>:</w:t>
            </w:r>
            <w:r w:rsidR="007D689C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563A30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AT8 </w:t>
            </w:r>
            <w:r w:rsidR="00F875F6" w:rsidRPr="00FB14DF">
              <w:rPr>
                <w:rFonts w:asciiTheme="majorHAnsi" w:hAnsiTheme="majorHAnsi" w:cstheme="majorHAnsi"/>
                <w:sz w:val="18"/>
                <w:szCs w:val="18"/>
              </w:rPr>
              <w:t>more adjacent slides</w:t>
            </w:r>
            <w:r w:rsidR="000D62C4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r w:rsidR="000D62C4" w:rsidRPr="00D906D9">
              <w:rPr>
                <w:rFonts w:asciiTheme="majorHAnsi" w:hAnsiTheme="majorHAnsi" w:cstheme="majorHAnsi"/>
                <w:sz w:val="18"/>
                <w:szCs w:val="18"/>
              </w:rPr>
              <w:t>make brain array</w:t>
            </w:r>
            <w:r w:rsidR="00D906D9" w:rsidRPr="00D906D9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D906D9" w:rsidRPr="00D906D9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D906D9" w:rsidRPr="00D906D9">
              <w:rPr>
                <w:rFonts w:asciiTheme="majorHAnsi" w:hAnsiTheme="majorHAnsi" w:cstheme="majorHAnsi"/>
                <w:sz w:val="18"/>
                <w:szCs w:val="18"/>
              </w:rPr>
              <w:t xml:space="preserve"> draw </w:t>
            </w:r>
            <w:proofErr w:type="spellStart"/>
            <w:r w:rsidR="00D906D9" w:rsidRPr="00D906D9">
              <w:rPr>
                <w:rFonts w:asciiTheme="majorHAnsi" w:hAnsiTheme="majorHAnsi" w:cstheme="majorHAnsi"/>
                <w:sz w:val="18"/>
                <w:szCs w:val="18"/>
              </w:rPr>
              <w:t>RoIs</w:t>
            </w:r>
            <w:proofErr w:type="spellEnd"/>
            <w:r w:rsidR="00D906D9" w:rsidRPr="00D906D9">
              <w:rPr>
                <w:rFonts w:asciiTheme="majorHAnsi" w:hAnsiTheme="majorHAnsi" w:cstheme="majorHAnsi"/>
                <w:sz w:val="18"/>
                <w:szCs w:val="18"/>
              </w:rPr>
              <w:t>,</w:t>
            </w:r>
            <w:r w:rsidR="00D906D9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quant w/</w:t>
            </w:r>
            <w:proofErr w:type="spellStart"/>
            <w:r w:rsidR="00D906D9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Aperio</w:t>
            </w:r>
            <w:proofErr w:type="spellEnd"/>
            <w:r w:rsidR="00D906D9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</w:t>
            </w:r>
            <w:r w:rsidR="00D906D9" w:rsidRPr="00D906D9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sym w:font="Wingdings" w:char="F0E0"/>
            </w:r>
            <w:r w:rsidR="00D906D9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summary stats</w:t>
            </w:r>
            <w:r w:rsidR="007E3E5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</w:t>
            </w:r>
            <w:r w:rsidR="007E3E5F" w:rsidRPr="007E3E5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sym w:font="Wingdings" w:char="F0E0"/>
            </w:r>
            <w:r w:rsidR="007E3E5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make update </w:t>
            </w:r>
            <w:proofErr w:type="spellStart"/>
            <w:r w:rsidR="007E3E5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ppt</w:t>
            </w:r>
            <w:proofErr w:type="spellEnd"/>
            <w:r w:rsidR="007161E5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(Korey)</w:t>
            </w:r>
          </w:p>
          <w:p w14:paraId="25D0F684" w14:textId="1AFFD9A4" w:rsidR="003240C0" w:rsidRPr="000D62C4" w:rsidRDefault="00B731E8" w:rsidP="00D073AF">
            <w:pPr>
              <w:spacing w:before="0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FF0000"/>
                  <w:sz w:val="18"/>
                  <w:szCs w:val="18"/>
                </w:rPr>
                <w:id w:val="865949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0C0" w:rsidRPr="003240C0">
                  <w:rPr>
                    <w:rFonts w:ascii="MS Gothic" w:eastAsia="MS Gothic" w:hAnsi="MS Gothic" w:cs="MS Gothic" w:hint="eastAsia"/>
                    <w:color w:val="FF0000"/>
                    <w:sz w:val="18"/>
                    <w:szCs w:val="18"/>
                  </w:rPr>
                  <w:t>☐</w:t>
                </w:r>
              </w:sdtContent>
            </w:sdt>
            <w:r w:rsidR="003240C0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TH/Iba1 in the LC</w:t>
            </w:r>
            <w:r w:rsidR="00D906D9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(for Ehrlich)</w:t>
            </w:r>
          </w:p>
          <w:p w14:paraId="77C281D8" w14:textId="14C0163D" w:rsidR="004A3486" w:rsidRPr="00FB14DF" w:rsidRDefault="00B731E8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588842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6560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036560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9251BA" w:rsidRPr="00FB14DF">
              <w:rPr>
                <w:rFonts w:asciiTheme="majorHAnsi" w:hAnsiTheme="majorHAnsi" w:cstheme="majorHAnsi"/>
                <w:sz w:val="18"/>
                <w:szCs w:val="18"/>
              </w:rPr>
              <w:t>longitudinal</w:t>
            </w:r>
            <w:r w:rsidR="00880D0F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  <w:r w:rsidR="00203022">
              <w:rPr>
                <w:rFonts w:asciiTheme="majorHAnsi" w:hAnsiTheme="majorHAnsi" w:cstheme="majorHAnsi"/>
                <w:sz w:val="18"/>
                <w:szCs w:val="18"/>
              </w:rPr>
              <w:t>score,</w:t>
            </w:r>
            <w:r w:rsidR="0049325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assess </w:t>
            </w:r>
            <w:r w:rsidR="008448CA">
              <w:rPr>
                <w:rFonts w:asciiTheme="majorHAnsi" w:hAnsiTheme="majorHAnsi" w:cstheme="majorHAnsi"/>
                <w:sz w:val="18"/>
                <w:szCs w:val="18"/>
              </w:rPr>
              <w:t xml:space="preserve">spectral, </w:t>
            </w:r>
            <w:r w:rsidR="00493253" w:rsidRPr="00FB14DF">
              <w:rPr>
                <w:rFonts w:asciiTheme="majorHAnsi" w:hAnsiTheme="majorHAnsi" w:cstheme="majorHAnsi"/>
                <w:sz w:val="18"/>
                <w:szCs w:val="18"/>
              </w:rPr>
              <w:t>spindle-SO properties</w:t>
            </w:r>
            <w:r w:rsidR="008448CA">
              <w:rPr>
                <w:rFonts w:asciiTheme="majorHAnsi" w:hAnsiTheme="majorHAnsi" w:cstheme="majorHAnsi"/>
                <w:sz w:val="18"/>
                <w:szCs w:val="18"/>
              </w:rPr>
              <w:t>, other CFC</w:t>
            </w:r>
          </w:p>
          <w:p w14:paraId="26C010C5" w14:textId="694143DD" w:rsidR="004A3486" w:rsidRPr="00FB14DF" w:rsidRDefault="00B731E8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363276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5E02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4D5E02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AF603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SDC rec: </w:t>
            </w:r>
            <w:r w:rsidR="0069296F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manual stage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02BE3" w14:textId="62B66E59" w:rsidR="006D0EC1" w:rsidRPr="00FB14DF" w:rsidRDefault="00054B8A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Ward</w:t>
            </w:r>
            <w:r w:rsidR="002E7C14">
              <w:rPr>
                <w:rFonts w:asciiTheme="majorHAnsi" w:hAnsiTheme="majorHAnsi" w:cstheme="majorHAnsi"/>
                <w:sz w:val="18"/>
                <w:szCs w:val="18"/>
              </w:rPr>
              <w:t>/Korey</w:t>
            </w:r>
          </w:p>
        </w:tc>
      </w:tr>
      <w:tr w:rsidR="00E51E00" w:rsidRPr="00FB14DF" w14:paraId="3AF702F8" w14:textId="77777777" w:rsidTr="001D28B1">
        <w:trPr>
          <w:trHeight w:val="54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270FE" w14:textId="77777777" w:rsidR="00E51E00" w:rsidRPr="00FB14DF" w:rsidRDefault="00E51E0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58E6D" w14:textId="0D476B34" w:rsidR="00E51E00" w:rsidRPr="00FB14DF" w:rsidRDefault="00221409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DORA</w:t>
            </w:r>
            <w:r w:rsidR="00EA6AD2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project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1DC9D" w14:textId="46A46E5F" w:rsidR="008F3673" w:rsidRPr="00FB14DF" w:rsidRDefault="00B731E8" w:rsidP="00D073AF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2482575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3673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☒</w:t>
                </w:r>
              </w:sdtContent>
            </w:sdt>
            <w:r w:rsidR="008F367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Merck MTA</w:t>
            </w:r>
            <w:r w:rsidR="009571F0">
              <w:rPr>
                <w:rFonts w:asciiTheme="majorHAnsi" w:hAnsiTheme="majorHAnsi" w:cstheme="majorHAnsi"/>
                <w:sz w:val="18"/>
                <w:szCs w:val="18"/>
              </w:rPr>
              <w:t>, MISP</w:t>
            </w:r>
          </w:p>
          <w:p w14:paraId="711F91B6" w14:textId="2F1AD201" w:rsidR="00EA6AD2" w:rsidRPr="00FB14DF" w:rsidRDefault="00B731E8" w:rsidP="00D073AF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5174514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2166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sdtContent>
            </w:sdt>
            <w:r w:rsidR="00EA6AD2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="00EE7F3D" w:rsidRPr="00FB14DF">
              <w:rPr>
                <w:rFonts w:asciiTheme="majorHAnsi" w:hAnsiTheme="majorHAnsi" w:cstheme="majorHAnsi"/>
                <w:sz w:val="18"/>
                <w:szCs w:val="18"/>
              </w:rPr>
              <w:t>Ilastik</w:t>
            </w:r>
            <w:proofErr w:type="spellEnd"/>
            <w:r w:rsidR="00EE7F3D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  <w:r w:rsidR="00EA6AD2" w:rsidRPr="00FB14DF">
              <w:rPr>
                <w:rFonts w:asciiTheme="majorHAnsi" w:hAnsiTheme="majorHAnsi" w:cstheme="majorHAnsi"/>
                <w:sz w:val="18"/>
                <w:szCs w:val="18"/>
              </w:rPr>
              <w:t>automated video analysis for sleep/wake</w:t>
            </w:r>
          </w:p>
          <w:p w14:paraId="08A7B26F" w14:textId="5EBE1F99" w:rsidR="00961EA6" w:rsidRPr="00A42166" w:rsidRDefault="00B731E8" w:rsidP="00A20CEE">
            <w:pPr>
              <w:spacing w:before="0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9624515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EA6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961EA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2D180C">
              <w:rPr>
                <w:rFonts w:asciiTheme="majorHAnsi" w:hAnsiTheme="majorHAnsi" w:cstheme="majorHAnsi"/>
                <w:sz w:val="18"/>
                <w:szCs w:val="18"/>
              </w:rPr>
              <w:t>Gavage</w:t>
            </w:r>
            <w:r w:rsidR="00A42166">
              <w:rPr>
                <w:rFonts w:asciiTheme="majorHAnsi" w:hAnsiTheme="majorHAnsi" w:cstheme="majorHAnsi"/>
                <w:sz w:val="18"/>
                <w:szCs w:val="18"/>
              </w:rPr>
              <w:t>:</w:t>
            </w:r>
            <w:r w:rsidR="00961EA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2454CB" w:rsidRPr="00A42166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Do </w:t>
            </w:r>
            <w:proofErr w:type="spellStart"/>
            <w:r w:rsidR="002454CB" w:rsidRPr="00A42166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veh</w:t>
            </w:r>
            <w:proofErr w:type="spellEnd"/>
            <w:r w:rsidR="00A42166" w:rsidRPr="00A42166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/DORA</w:t>
            </w:r>
            <w:r w:rsidR="002454CB" w:rsidRPr="00A42166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, </w:t>
            </w:r>
            <w:r w:rsidR="00A42166" w:rsidRPr="00A42166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score, analyze N,R,W</w:t>
            </w:r>
          </w:p>
          <w:p w14:paraId="4B5C6062" w14:textId="77777777" w:rsidR="002D180C" w:rsidRDefault="00B731E8" w:rsidP="002D180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685592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180C" w:rsidRPr="002D180C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2D180C" w:rsidRPr="002D180C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C3453D">
              <w:rPr>
                <w:rFonts w:asciiTheme="majorHAnsi" w:hAnsiTheme="majorHAnsi" w:cstheme="majorHAnsi"/>
                <w:sz w:val="18"/>
                <w:szCs w:val="18"/>
              </w:rPr>
              <w:t>July 5</w:t>
            </w:r>
            <w:r w:rsidR="00C3453D" w:rsidRPr="00C3453D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th</w:t>
            </w:r>
            <w:r w:rsidR="00C3453D">
              <w:rPr>
                <w:rFonts w:asciiTheme="majorHAnsi" w:hAnsiTheme="majorHAnsi" w:cstheme="majorHAnsi"/>
                <w:sz w:val="18"/>
                <w:szCs w:val="18"/>
              </w:rPr>
              <w:t xml:space="preserve"> progress report</w:t>
            </w:r>
          </w:p>
          <w:p w14:paraId="4CB23EFE" w14:textId="77777777" w:rsidR="00C3453D" w:rsidRDefault="00B731E8" w:rsidP="002D180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668062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453D" w:rsidRPr="00C3453D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C3453D" w:rsidRPr="00C3453D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C3453D">
              <w:rPr>
                <w:rFonts w:asciiTheme="majorHAnsi" w:hAnsiTheme="majorHAnsi" w:cstheme="majorHAnsi"/>
                <w:sz w:val="18"/>
                <w:szCs w:val="18"/>
              </w:rPr>
              <w:t>Aug 3</w:t>
            </w:r>
            <w:r w:rsidR="00C3453D" w:rsidRPr="00C3453D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rd</w:t>
            </w:r>
            <w:r w:rsidR="00C3453D">
              <w:rPr>
                <w:rFonts w:asciiTheme="majorHAnsi" w:hAnsiTheme="majorHAnsi" w:cstheme="majorHAnsi"/>
                <w:sz w:val="18"/>
                <w:szCs w:val="18"/>
              </w:rPr>
              <w:t xml:space="preserve"> Final report (last day July </w:t>
            </w:r>
            <w:r w:rsidR="0057011A">
              <w:rPr>
                <w:rFonts w:asciiTheme="majorHAnsi" w:hAnsiTheme="majorHAnsi" w:cstheme="majorHAnsi"/>
                <w:sz w:val="18"/>
                <w:szCs w:val="18"/>
              </w:rPr>
              <w:t>27</w:t>
            </w:r>
            <w:r w:rsidR="00C3453D" w:rsidRPr="00C3453D">
              <w:rPr>
                <w:rFonts w:asciiTheme="majorHAnsi" w:hAnsiTheme="majorHAnsi" w:cstheme="majorHAnsi"/>
                <w:sz w:val="18"/>
                <w:szCs w:val="18"/>
                <w:vertAlign w:val="superscript"/>
              </w:rPr>
              <w:t>th</w:t>
            </w:r>
            <w:r w:rsidR="00C3453D">
              <w:rPr>
                <w:rFonts w:asciiTheme="majorHAnsi" w:hAnsiTheme="majorHAnsi" w:cstheme="majorHAnsi"/>
                <w:sz w:val="18"/>
                <w:szCs w:val="18"/>
              </w:rPr>
              <w:t>)</w:t>
            </w:r>
          </w:p>
          <w:p w14:paraId="1B25C763" w14:textId="5607B7EB" w:rsidR="00146F13" w:rsidRPr="002D180C" w:rsidRDefault="00B731E8" w:rsidP="002D180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912821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F13" w:rsidRPr="00146F13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146F13" w:rsidRPr="00146F13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146F13">
              <w:rPr>
                <w:rFonts w:asciiTheme="majorHAnsi" w:hAnsiTheme="majorHAnsi" w:cstheme="majorHAnsi"/>
                <w:sz w:val="18"/>
                <w:szCs w:val="18"/>
              </w:rPr>
              <w:t>Jelly: if sleep increase verified, do chronic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EE800" w14:textId="760810CE" w:rsidR="00E51E00" w:rsidRPr="00FB14DF" w:rsidRDefault="00221409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Libby</w:t>
            </w:r>
            <w:r w:rsidR="00146F13">
              <w:rPr>
                <w:rFonts w:asciiTheme="majorHAnsi" w:hAnsiTheme="majorHAnsi" w:cstheme="majorHAnsi"/>
                <w:sz w:val="18"/>
                <w:szCs w:val="18"/>
              </w:rPr>
              <w:t>/Kaitlyn</w:t>
            </w:r>
          </w:p>
        </w:tc>
      </w:tr>
      <w:tr w:rsidR="00C03176" w:rsidRPr="00FB14DF" w14:paraId="50C38172" w14:textId="77777777" w:rsidTr="00227235">
        <w:trPr>
          <w:trHeight w:val="48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F4A0D" w14:textId="31EA77D4" w:rsidR="00C03176" w:rsidRPr="00FB14DF" w:rsidRDefault="00C03176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88413" w14:textId="370FDE2A" w:rsidR="00C03176" w:rsidRPr="00FB14DF" w:rsidRDefault="00C03176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cFos</w:t>
            </w:r>
            <w:proofErr w:type="spellEnd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staining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EB9E9" w14:textId="24F942A7" w:rsidR="00C03176" w:rsidRPr="00FB14DF" w:rsidRDefault="00B731E8" w:rsidP="00C03176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857580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0AAE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330AAE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LC compare of SD vs adlib</w:t>
            </w:r>
            <w:r w:rsidR="003D0A0F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(R01)</w:t>
            </w:r>
          </w:p>
          <w:p w14:paraId="761FC54F" w14:textId="1225E986" w:rsidR="00A7033E" w:rsidRPr="00FB14DF" w:rsidRDefault="00B731E8" w:rsidP="00BC140D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2051448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3176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154DF9">
              <w:rPr>
                <w:rFonts w:asciiTheme="majorHAnsi" w:hAnsiTheme="majorHAnsi" w:cstheme="majorHAnsi"/>
                <w:sz w:val="18"/>
                <w:szCs w:val="18"/>
              </w:rPr>
              <w:t xml:space="preserve"> 1 session</w:t>
            </w:r>
            <w:r w:rsidR="00C0317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RR</w:t>
            </w:r>
            <w:r w:rsidR="00154DF9">
              <w:rPr>
                <w:rFonts w:asciiTheme="majorHAnsi" w:hAnsiTheme="majorHAnsi" w:cstheme="majorHAnsi"/>
                <w:sz w:val="18"/>
                <w:szCs w:val="18"/>
              </w:rPr>
              <w:t xml:space="preserve"> vs Handle</w:t>
            </w:r>
            <w:r w:rsidR="00C0317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C03176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C0317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="00F80A98" w:rsidRPr="00FB14DF">
              <w:rPr>
                <w:rFonts w:asciiTheme="majorHAnsi" w:hAnsiTheme="majorHAnsi" w:cstheme="majorHAnsi"/>
                <w:sz w:val="18"/>
                <w:szCs w:val="18"/>
              </w:rPr>
              <w:t>cFos</w:t>
            </w:r>
            <w:proofErr w:type="spellEnd"/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163EE" w14:textId="172689F0" w:rsidR="00C03176" w:rsidRPr="00FB14DF" w:rsidRDefault="005610C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Ward</w:t>
            </w:r>
          </w:p>
        </w:tc>
      </w:tr>
      <w:tr w:rsidR="00092325" w:rsidRPr="00FB14DF" w14:paraId="314C16E4" w14:textId="77777777" w:rsidTr="00DD31ED">
        <w:trPr>
          <w:trHeight w:val="54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ADA4B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53FCC" w14:textId="3A11389C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Clear brain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B697D" w14:textId="61A881A6" w:rsidR="00092325" w:rsidRPr="00FB14DF" w:rsidRDefault="00B731E8" w:rsidP="00F0632A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3582771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7EF0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TH</w:t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clear </w:t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863F5A">
              <w:rPr>
                <w:rFonts w:asciiTheme="majorHAnsi" w:hAnsiTheme="majorHAnsi" w:cstheme="majorHAnsi"/>
                <w:sz w:val="18"/>
                <w:szCs w:val="18"/>
              </w:rPr>
              <w:t xml:space="preserve"> image </w:t>
            </w:r>
            <w:r w:rsidR="00863F5A" w:rsidRPr="00863F5A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863F5A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863F5A" w:rsidRPr="00E655C0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do again for LC counts (gross dissect brainstem)</w:t>
            </w:r>
          </w:p>
          <w:p w14:paraId="6F61251A" w14:textId="0CBA7527" w:rsidR="00195DF2" w:rsidRPr="00FB14DF" w:rsidRDefault="00B731E8" w:rsidP="00F0632A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849378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5DF2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CB1E5A">
              <w:rPr>
                <w:rFonts w:asciiTheme="majorHAnsi" w:hAnsiTheme="majorHAnsi" w:cstheme="majorHAnsi"/>
                <w:sz w:val="18"/>
                <w:szCs w:val="18"/>
              </w:rPr>
              <w:t xml:space="preserve"> try DBH and</w:t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NET </w:t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clear </w:t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image</w:t>
            </w:r>
          </w:p>
          <w:p w14:paraId="332754A8" w14:textId="77777777" w:rsidR="00460E3C" w:rsidRDefault="00B731E8" w:rsidP="00195DF2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749193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325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try AT8 or </w:t>
            </w:r>
            <w:proofErr w:type="spellStart"/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>Ttau</w:t>
            </w:r>
            <w:proofErr w:type="spellEnd"/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clear </w:t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image</w:t>
            </w:r>
          </w:p>
          <w:p w14:paraId="642D32B3" w14:textId="4DB97E32" w:rsidR="00C74110" w:rsidRPr="00FB14DF" w:rsidRDefault="00B731E8" w:rsidP="00195DF2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48170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4110" w:rsidRPr="00C74110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C74110" w:rsidRPr="00C74110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C74110">
              <w:rPr>
                <w:rFonts w:asciiTheme="majorHAnsi" w:hAnsiTheme="majorHAnsi" w:cstheme="majorHAnsi"/>
                <w:sz w:val="18"/>
                <w:szCs w:val="18"/>
              </w:rPr>
              <w:t xml:space="preserve">do 3D </w:t>
            </w:r>
            <w:proofErr w:type="spellStart"/>
            <w:r w:rsidR="00C74110">
              <w:rPr>
                <w:rFonts w:asciiTheme="majorHAnsi" w:hAnsiTheme="majorHAnsi" w:cstheme="majorHAnsi"/>
                <w:sz w:val="18"/>
                <w:szCs w:val="18"/>
              </w:rPr>
              <w:t>sholl</w:t>
            </w:r>
            <w:proofErr w:type="spellEnd"/>
            <w:r w:rsidR="00C74110">
              <w:rPr>
                <w:rFonts w:asciiTheme="majorHAnsi" w:hAnsiTheme="majorHAnsi" w:cstheme="majorHAnsi"/>
                <w:sz w:val="18"/>
                <w:szCs w:val="18"/>
              </w:rPr>
              <w:t xml:space="preserve"> analysis and whole LC counts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EE2B5" w14:textId="77354ACF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092325" w:rsidRPr="00FB14DF" w14:paraId="3FCDB907" w14:textId="77777777" w:rsidTr="00640674">
        <w:trPr>
          <w:trHeight w:val="291"/>
        </w:trPr>
        <w:tc>
          <w:tcPr>
            <w:tcW w:w="110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46183" w14:textId="4F0BEB8D" w:rsidR="00092325" w:rsidRPr="00FB14DF" w:rsidRDefault="00092325" w:rsidP="008116EF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PAPERS</w:t>
            </w:r>
          </w:p>
        </w:tc>
      </w:tr>
      <w:tr w:rsidR="00092325" w:rsidRPr="00FB14DF" w14:paraId="393572AF" w14:textId="77777777" w:rsidTr="006E3107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71CC4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79392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msSpindle-rotarod</w:t>
            </w:r>
            <w:proofErr w:type="spellEnd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EDE69" w14:textId="78FAA2CD" w:rsidR="00092325" w:rsidRPr="00FB14DF" w:rsidRDefault="00B731E8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0583176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28E7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0C7EEF" w:rsidRPr="00FB14DF">
              <w:rPr>
                <w:rFonts w:asciiTheme="majorHAnsi" w:hAnsiTheme="majorHAnsi" w:cstheme="majorHAnsi"/>
                <w:sz w:val="18"/>
                <w:szCs w:val="18"/>
              </w:rPr>
              <w:t>analyze newest 4x females</w:t>
            </w:r>
          </w:p>
          <w:p w14:paraId="2A660D26" w14:textId="1176F8DA" w:rsidR="00092325" w:rsidRDefault="00B731E8" w:rsidP="00062B98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4351114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41A5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8B215F">
              <w:rPr>
                <w:rFonts w:asciiTheme="majorHAnsi" w:hAnsiTheme="majorHAnsi" w:cstheme="majorHAnsi"/>
                <w:sz w:val="18"/>
                <w:szCs w:val="18"/>
              </w:rPr>
              <w:t>send to Andrew (Done 5/31)</w:t>
            </w:r>
          </w:p>
          <w:p w14:paraId="5B7FBF9D" w14:textId="77777777" w:rsidR="008B215F" w:rsidRDefault="00B731E8" w:rsidP="008B215F">
            <w:pPr>
              <w:spacing w:before="0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811096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28E7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sdtContent>
            </w:sdt>
            <w:r w:rsidR="00F128E7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8B215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revise Andrew, solicit other MSSM, </w:t>
            </w:r>
          </w:p>
          <w:p w14:paraId="5801F650" w14:textId="06973085" w:rsidR="00F128E7" w:rsidRPr="00FB14DF" w:rsidRDefault="00B731E8" w:rsidP="008B215F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FF0000"/>
                  <w:sz w:val="18"/>
                  <w:szCs w:val="18"/>
                </w:rPr>
                <w:id w:val="-18304366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215F" w:rsidRPr="008B215F">
                  <w:rPr>
                    <w:rFonts w:ascii="MS Gothic" w:eastAsia="MS Gothic" w:hAnsi="MS Gothic" w:cs="MS Gothic" w:hint="eastAsia"/>
                    <w:color w:val="FF0000"/>
                    <w:sz w:val="18"/>
                    <w:szCs w:val="18"/>
                  </w:rPr>
                  <w:t>☐</w:t>
                </w:r>
              </w:sdtContent>
            </w:sdt>
            <w:r w:rsidR="008B215F" w:rsidRPr="008B215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</w:t>
            </w:r>
            <w:r w:rsidR="008B215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submit to SLEEP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3356D" w14:textId="77777777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092325" w:rsidRPr="00FB14DF" w14:paraId="648122F4" w14:textId="77777777" w:rsidTr="00831ECA">
        <w:trPr>
          <w:trHeight w:val="36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610FC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642AD" w14:textId="76C74EDE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huSpindle</w:t>
            </w:r>
            <w:proofErr w:type="spellEnd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-tau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5592A" w14:textId="77777777" w:rsidR="00092325" w:rsidRPr="00667DD1" w:rsidRDefault="00B731E8" w:rsidP="00C20CE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7046270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231A" w:rsidRPr="00667DD1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sdtContent>
            </w:sdt>
            <w:r w:rsidR="00E30FD2" w:rsidRPr="00667DD1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092325" w:rsidRPr="00667DD1">
              <w:rPr>
                <w:rFonts w:asciiTheme="majorHAnsi" w:hAnsiTheme="majorHAnsi" w:cstheme="majorHAnsi"/>
                <w:sz w:val="18"/>
                <w:szCs w:val="18"/>
              </w:rPr>
              <w:t>submit</w:t>
            </w:r>
            <w:r w:rsidR="00831ECA" w:rsidRPr="00667DD1">
              <w:rPr>
                <w:rFonts w:asciiTheme="majorHAnsi" w:hAnsiTheme="majorHAnsi" w:cstheme="majorHAnsi"/>
                <w:sz w:val="18"/>
                <w:szCs w:val="18"/>
              </w:rPr>
              <w:t xml:space="preserve"> to JAMA Neuro</w:t>
            </w:r>
          </w:p>
          <w:p w14:paraId="46C8CA5A" w14:textId="78DF58FC" w:rsidR="00DA231A" w:rsidRPr="00FB14DF" w:rsidRDefault="00B731E8" w:rsidP="00C20CE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253513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231A" w:rsidRPr="00DA231A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DA231A">
              <w:rPr>
                <w:rFonts w:asciiTheme="majorHAnsi" w:hAnsiTheme="majorHAnsi" w:cstheme="majorHAnsi"/>
                <w:sz w:val="18"/>
                <w:szCs w:val="18"/>
              </w:rPr>
              <w:t xml:space="preserve"> revise comments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7C0EE" w14:textId="0E824C3F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092325" w:rsidRPr="00FB14DF" w14:paraId="5ADB1DA8" w14:textId="77777777" w:rsidTr="00A90133">
        <w:trPr>
          <w:trHeight w:val="50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D9D46" w14:textId="515FA8FD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77122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rpS6 and </w:t>
            </w:r>
            <w:proofErr w:type="spellStart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rotarod</w:t>
            </w:r>
            <w:proofErr w:type="spellEnd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535BC" w14:textId="056D98C6" w:rsidR="00092325" w:rsidRPr="00FB14DF" w:rsidRDefault="00B731E8" w:rsidP="0045574E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138187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325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gramStart"/>
            <w:r w:rsidR="00092325" w:rsidRPr="00C14542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manuscript</w:t>
            </w:r>
            <w:proofErr w:type="gramEnd"/>
            <w:r w:rsidR="00092325" w:rsidRPr="00C14542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submission.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B3347" w14:textId="77777777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Andrew</w:t>
            </w:r>
          </w:p>
        </w:tc>
      </w:tr>
      <w:tr w:rsidR="00092325" w:rsidRPr="00FB14DF" w14:paraId="4696D757" w14:textId="77777777" w:rsidTr="002F06E7">
        <w:trPr>
          <w:trHeight w:val="46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8E53B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EDFE1" w14:textId="17585FD5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Gist learn: F-B </w:t>
            </w:r>
            <w:proofErr w:type="spellStart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rotarod</w:t>
            </w:r>
            <w:proofErr w:type="spellEnd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8B4C4" w14:textId="48782ED6" w:rsidR="00092325" w:rsidRPr="00FB14DF" w:rsidRDefault="00B731E8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081979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325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092325" w:rsidRPr="007E7E35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manuscript outline</w:t>
            </w:r>
            <w:r w:rsidR="00667DD1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/draft to Andrew</w:t>
            </w:r>
          </w:p>
          <w:p w14:paraId="7BBC01A6" w14:textId="7F39D0DE" w:rsidR="00092325" w:rsidRPr="00FB14DF" w:rsidRDefault="00092325" w:rsidP="00717893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Target: </w:t>
            </w:r>
            <w:proofErr w:type="spellStart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SciReports</w:t>
            </w:r>
            <w:proofErr w:type="spellEnd"/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82A2C" w14:textId="77777777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Ward</w:t>
            </w:r>
          </w:p>
        </w:tc>
      </w:tr>
      <w:tr w:rsidR="00C14542" w:rsidRPr="00FB14DF" w14:paraId="2E2B6EBF" w14:textId="77777777" w:rsidTr="002F06E7">
        <w:trPr>
          <w:trHeight w:val="28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2AC88" w14:textId="77777777" w:rsidR="00C14542" w:rsidRPr="00FB14DF" w:rsidRDefault="00C14542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1BFB6" w14:textId="1A0D1035" w:rsidR="00C14542" w:rsidRPr="00FB14DF" w:rsidRDefault="00C14542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eDISCO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8CD61" w14:textId="20EB9D19" w:rsidR="007F1C80" w:rsidRDefault="00B731E8" w:rsidP="001204E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201422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6942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sdtContent>
            </w:sdt>
            <w:r w:rsidR="007F1C80" w:rsidRPr="007F1C80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7F1C80">
              <w:rPr>
                <w:rFonts w:asciiTheme="majorHAnsi" w:hAnsiTheme="majorHAnsi" w:cstheme="majorHAnsi"/>
                <w:sz w:val="18"/>
                <w:szCs w:val="18"/>
              </w:rPr>
              <w:t>Prof. Deana Benson on board</w:t>
            </w:r>
          </w:p>
          <w:p w14:paraId="18D31A3C" w14:textId="5CBBC154" w:rsidR="00C14542" w:rsidRPr="00FB14DF" w:rsidRDefault="00B731E8" w:rsidP="001204E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399408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7E35" w:rsidRPr="007E7E3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7E7E35" w:rsidRPr="007E7E3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C14542" w:rsidRPr="00FB14DF">
              <w:rPr>
                <w:rFonts w:asciiTheme="majorHAnsi" w:hAnsiTheme="majorHAnsi" w:cstheme="majorHAnsi"/>
                <w:sz w:val="18"/>
                <w:szCs w:val="18"/>
              </w:rPr>
              <w:t>manuscript outline</w:t>
            </w:r>
          </w:p>
          <w:p w14:paraId="4BD48EF2" w14:textId="359D200A" w:rsidR="00C14542" w:rsidRPr="00FB14DF" w:rsidRDefault="00C14542" w:rsidP="00C14542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Target: 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JNmethods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FrontBrainImagingMethods</w:t>
            </w:r>
            <w:proofErr w:type="spellEnd"/>
            <w:r w:rsidR="00AD6057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="00AD6057">
              <w:rPr>
                <w:rFonts w:asciiTheme="majorHAnsi" w:hAnsiTheme="majorHAnsi" w:cstheme="majorHAnsi"/>
                <w:sz w:val="18"/>
                <w:szCs w:val="18"/>
              </w:rPr>
              <w:t>JMicroscopy</w:t>
            </w:r>
            <w:proofErr w:type="spellEnd"/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CADFC" w14:textId="74029B1B" w:rsidR="00C14542" w:rsidRPr="00FB14DF" w:rsidRDefault="00C14542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C14542" w:rsidRPr="00FB14DF" w14:paraId="02F371D4" w14:textId="77777777" w:rsidTr="00E8131B">
        <w:trPr>
          <w:trHeight w:val="255"/>
        </w:trPr>
        <w:tc>
          <w:tcPr>
            <w:tcW w:w="110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C94C0" w14:textId="0CAD5D5D" w:rsidR="00C14542" w:rsidRPr="00FB14DF" w:rsidRDefault="00C14542" w:rsidP="001D5869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OTHER</w:t>
            </w:r>
          </w:p>
        </w:tc>
      </w:tr>
      <w:tr w:rsidR="00A1721C" w:rsidRPr="00FB14DF" w14:paraId="4E584350" w14:textId="77777777" w:rsidTr="003367F5">
        <w:trPr>
          <w:trHeight w:val="48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C4F74" w14:textId="77777777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0DF05" w14:textId="0F0CA56C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IACUC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2544D" w14:textId="77777777" w:rsidR="00A1721C" w:rsidRDefault="00B731E8" w:rsidP="00F71D77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4295891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721C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sdtContent>
            </w:sdt>
            <w:r w:rsidR="00A1721C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</w:t>
            </w:r>
            <w:r w:rsidR="00A1721C">
              <w:rPr>
                <w:rFonts w:asciiTheme="majorHAnsi" w:hAnsiTheme="majorHAnsi" w:cstheme="majorHAnsi"/>
                <w:sz w:val="18"/>
                <w:szCs w:val="18"/>
              </w:rPr>
              <w:t>Submit</w:t>
            </w:r>
            <w:r w:rsidR="00A1721C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IACU</w:t>
            </w:r>
            <w:r w:rsidR="00A1721C">
              <w:rPr>
                <w:rFonts w:asciiTheme="majorHAnsi" w:hAnsiTheme="majorHAnsi" w:cstheme="majorHAnsi"/>
                <w:sz w:val="18"/>
                <w:szCs w:val="18"/>
              </w:rPr>
              <w:t>C for PS19 mice, sleep disrupt</w:t>
            </w:r>
          </w:p>
          <w:p w14:paraId="4B08A067" w14:textId="3238E56A" w:rsidR="00A1721C" w:rsidRDefault="00B731E8" w:rsidP="00225110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770044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721C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sdtContent>
            </w:sdt>
            <w:r w:rsidR="00A1721C" w:rsidRPr="00E32FFA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A1721C" w:rsidRPr="00710FF2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await biosafety review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E643D" w14:textId="77777777" w:rsidR="00A1721C" w:rsidRPr="00FB14DF" w:rsidRDefault="00A1721C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A1721C" w:rsidRPr="00FB14DF" w14:paraId="1AFC0312" w14:textId="77777777" w:rsidTr="003367F5">
        <w:trPr>
          <w:trHeight w:val="18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1CAB" w14:textId="77777777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CAF40" w14:textId="77777777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Optogenetics experiment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2306B" w14:textId="68BE29E4" w:rsidR="00A1721C" w:rsidRPr="00FB14DF" w:rsidRDefault="00B731E8" w:rsidP="00225110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000000" w:themeColor="text1"/>
                  <w:sz w:val="18"/>
                  <w:szCs w:val="18"/>
                </w:rPr>
                <w:id w:val="-1467044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721C" w:rsidRPr="00FB14DF">
                  <w:rPr>
                    <w:rFonts w:ascii="MS Gothic" w:eastAsia="MS Gothic" w:hAnsi="MS Gothic" w:cs="MS Gothic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A1721C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 Inject in LC of </w:t>
            </w:r>
            <w:proofErr w:type="spellStart"/>
            <w:r w:rsidR="00A1721C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TH-cre+implant</w:t>
            </w:r>
            <w:proofErr w:type="spellEnd"/>
            <w:r w:rsidR="00A1721C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. Plan this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8770E" w14:textId="77777777" w:rsidR="00A1721C" w:rsidRPr="00FB14DF" w:rsidRDefault="00A1721C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583408" w:rsidRPr="00FB14DF" w14:paraId="70FDCAC6" w14:textId="77777777" w:rsidTr="003367F5">
        <w:trPr>
          <w:trHeight w:val="18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BDADB" w14:textId="77777777" w:rsidR="00583408" w:rsidRPr="00FB14DF" w:rsidRDefault="00583408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7E7D0" w14:textId="19C5286F" w:rsidR="00583408" w:rsidRPr="00FB14DF" w:rsidRDefault="00583408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Autoscore S/W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4F1C0" w14:textId="77777777" w:rsidR="00583408" w:rsidRDefault="00583408" w:rsidP="00225110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B2EC3" w14:textId="53590943" w:rsidR="00583408" w:rsidRPr="00FB14DF" w:rsidRDefault="00583408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A1721C" w:rsidRPr="00FB14DF" w14:paraId="236C08E5" w14:textId="77777777" w:rsidTr="003367F5">
        <w:trPr>
          <w:trHeight w:val="3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9A754" w14:textId="77777777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50E3E" w14:textId="029E076C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DREADDs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03A5D" w14:textId="6259FC53" w:rsidR="00A1721C" w:rsidRPr="00FB14DF" w:rsidRDefault="00B731E8" w:rsidP="004A3486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000000" w:themeColor="text1"/>
                  <w:sz w:val="18"/>
                  <w:szCs w:val="18"/>
                </w:rPr>
                <w:id w:val="-15723347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721C" w:rsidRPr="00FB14DF">
                  <w:rPr>
                    <w:rFonts w:ascii="MS Gothic" w:eastAsia="MS Gothic" w:hAnsi="MS Gothic" w:cs="MS Gothic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A1721C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 Inject in LC of </w:t>
            </w:r>
            <w:proofErr w:type="spellStart"/>
            <w:r w:rsidR="00A1721C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TH-cre+implant</w:t>
            </w:r>
            <w:proofErr w:type="spellEnd"/>
            <w:r w:rsidR="00A1721C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. Plan this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BD375" w14:textId="77777777" w:rsidR="00A1721C" w:rsidRPr="00FB14DF" w:rsidRDefault="00A1721C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A1721C" w:rsidRPr="00FB14DF" w14:paraId="6B837A51" w14:textId="77777777" w:rsidTr="003367F5">
        <w:trPr>
          <w:trHeight w:val="32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E78BE" w14:textId="0D5FFA75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AFB7F" w14:textId="77777777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Motor learning: tone reactivation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A9BE9" w14:textId="38FC5EAB" w:rsidR="00A1721C" w:rsidRPr="00FB14DF" w:rsidRDefault="00B731E8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702902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721C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A1721C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</w:t>
            </w:r>
            <w:r w:rsidR="00A1721C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consider single-subject </w:t>
            </w:r>
            <w:proofErr w:type="spellStart"/>
            <w:r w:rsidR="00A1721C" w:rsidRPr="00FB14DF">
              <w:rPr>
                <w:rFonts w:asciiTheme="majorHAnsi" w:hAnsiTheme="majorHAnsi" w:cstheme="majorHAnsi"/>
                <w:sz w:val="18"/>
                <w:szCs w:val="18"/>
              </w:rPr>
              <w:t>exp</w:t>
            </w:r>
            <w:proofErr w:type="spellEnd"/>
            <w:r w:rsidR="00A1721C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design: record sleep, play tone recording during NREM sleep manually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C1EBA" w14:textId="761752B3" w:rsidR="00A1721C" w:rsidRPr="00FB14DF" w:rsidRDefault="00A1721C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A1721C" w:rsidRPr="00FB14DF" w14:paraId="121EB6B9" w14:textId="77777777" w:rsidTr="001F67F4">
        <w:trPr>
          <w:trHeight w:val="30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CD91A" w14:textId="77777777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17BC9" w14:textId="0CBE1673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Mouse VR Maze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FE4DC" w14:textId="77777777" w:rsidR="00A1721C" w:rsidRPr="00FB14DF" w:rsidRDefault="00B731E8" w:rsidP="001204E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766227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721C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A1721C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test freely moving with touchpad</w:t>
            </w:r>
          </w:p>
          <w:p w14:paraId="0356907C" w14:textId="26ABB6C6" w:rsidR="00A1721C" w:rsidRDefault="00B731E8" w:rsidP="0056602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15261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721C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A1721C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link beep/milk delivery to screen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19CF2" w14:textId="66096A31" w:rsidR="00A1721C" w:rsidRPr="00FB14DF" w:rsidRDefault="00A1721C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A1721C" w:rsidRPr="00FB14DF" w14:paraId="3AB24D49" w14:textId="77777777" w:rsidTr="001F67F4">
        <w:trPr>
          <w:trHeight w:val="30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A0B5B" w14:textId="77777777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248F3" w14:textId="654BCC6C" w:rsidR="00A1721C" w:rsidRPr="00FB14DF" w:rsidRDefault="00A1721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Aggression 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E4272" w14:textId="77777777" w:rsidR="00A1721C" w:rsidRPr="00FB14DF" w:rsidRDefault="00B731E8" w:rsidP="001204E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968707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721C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A1721C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analyze videos of aggression</w:t>
            </w:r>
          </w:p>
          <w:p w14:paraId="6C05502A" w14:textId="7A77E8E0" w:rsidR="00A1721C" w:rsidRPr="00FB14DF" w:rsidRDefault="00B731E8" w:rsidP="001204EC">
            <w:pPr>
              <w:spacing w:before="0"/>
              <w:rPr>
                <w:rFonts w:ascii="MS Gothic" w:eastAsia="MS Gothic" w:hAnsi="MS Gothic" w:cs="MS Gothic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583878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721C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A1721C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design of experiment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15CD0" w14:textId="77777777" w:rsidR="00A1721C" w:rsidRPr="00FB14DF" w:rsidRDefault="00A1721C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</w:tbl>
    <w:p w14:paraId="269BFE05" w14:textId="77777777" w:rsidR="007A6DFB" w:rsidRPr="00FB14DF" w:rsidRDefault="007A6DFB" w:rsidP="00B33734">
      <w:pPr>
        <w:spacing w:before="0"/>
        <w:rPr>
          <w:rFonts w:asciiTheme="majorHAnsi" w:hAnsiTheme="majorHAnsi" w:cstheme="majorHAnsi"/>
          <w:b/>
          <w:sz w:val="18"/>
          <w:szCs w:val="18"/>
        </w:rPr>
      </w:pPr>
    </w:p>
    <w:sectPr w:rsidR="007A6DFB" w:rsidRPr="00FB14DF" w:rsidSect="008F20F1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07CFE7" w14:textId="77777777" w:rsidR="00B731E8" w:rsidRDefault="00B731E8" w:rsidP="002E2923">
      <w:pPr>
        <w:spacing w:before="0"/>
      </w:pPr>
      <w:r>
        <w:separator/>
      </w:r>
    </w:p>
  </w:endnote>
  <w:endnote w:type="continuationSeparator" w:id="0">
    <w:p w14:paraId="0479A0FB" w14:textId="77777777" w:rsidR="00B731E8" w:rsidRDefault="00B731E8" w:rsidP="002E292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5C8197" w14:textId="77777777" w:rsidR="00B731E8" w:rsidRDefault="00B731E8" w:rsidP="002E2923">
      <w:pPr>
        <w:spacing w:before="0"/>
      </w:pPr>
      <w:r>
        <w:separator/>
      </w:r>
    </w:p>
  </w:footnote>
  <w:footnote w:type="continuationSeparator" w:id="0">
    <w:p w14:paraId="6E0264F9" w14:textId="77777777" w:rsidR="00B731E8" w:rsidRDefault="00B731E8" w:rsidP="002E292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680B0" w14:textId="77777777" w:rsidR="000F70EB" w:rsidRPr="002E2923" w:rsidRDefault="006D0EC1">
    <w:pPr>
      <w:pStyle w:val="Header"/>
      <w:rPr>
        <w:rFonts w:asciiTheme="minorHAnsi" w:hAnsiTheme="minorHAnsi"/>
        <w:b/>
      </w:rPr>
    </w:pPr>
    <w:r>
      <w:rPr>
        <w:rFonts w:asciiTheme="minorHAnsi" w:hAnsiTheme="minorHAnsi"/>
        <w:b/>
      </w:rPr>
      <w:fldChar w:fldCharType="begin"/>
    </w:r>
    <w:r>
      <w:rPr>
        <w:rFonts w:asciiTheme="minorHAnsi" w:hAnsiTheme="minorHAnsi"/>
        <w:b/>
      </w:rPr>
      <w:instrText xml:space="preserve"> FILENAME   \* MERGEFORMAT </w:instrText>
    </w:r>
    <w:r>
      <w:rPr>
        <w:rFonts w:asciiTheme="minorHAnsi" w:hAnsiTheme="minorHAnsi"/>
        <w:b/>
      </w:rPr>
      <w:fldChar w:fldCharType="separate"/>
    </w:r>
    <w:r w:rsidR="009F7521">
      <w:rPr>
        <w:rFonts w:asciiTheme="minorHAnsi" w:hAnsiTheme="minorHAnsi"/>
        <w:b/>
        <w:noProof/>
      </w:rPr>
      <w:t>VargaLabMtgNotes_2018_current.docx</w:t>
    </w:r>
    <w:r>
      <w:rPr>
        <w:rFonts w:asciiTheme="minorHAnsi" w:hAnsiTheme="minorHAnsi"/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B45"/>
    <w:multiLevelType w:val="hybridMultilevel"/>
    <w:tmpl w:val="003C5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342AAE"/>
    <w:multiLevelType w:val="hybridMultilevel"/>
    <w:tmpl w:val="FE189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732763"/>
    <w:multiLevelType w:val="hybridMultilevel"/>
    <w:tmpl w:val="C9F2E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323304"/>
    <w:multiLevelType w:val="hybridMultilevel"/>
    <w:tmpl w:val="C2B4E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E626B1"/>
    <w:multiLevelType w:val="hybridMultilevel"/>
    <w:tmpl w:val="1B3E86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C5C1F32"/>
    <w:multiLevelType w:val="hybridMultilevel"/>
    <w:tmpl w:val="0882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AE0114"/>
    <w:multiLevelType w:val="hybridMultilevel"/>
    <w:tmpl w:val="17F22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7E776C7"/>
    <w:multiLevelType w:val="hybridMultilevel"/>
    <w:tmpl w:val="F36C2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B447EDE"/>
    <w:multiLevelType w:val="hybridMultilevel"/>
    <w:tmpl w:val="B9A45D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0F26C35"/>
    <w:multiLevelType w:val="hybridMultilevel"/>
    <w:tmpl w:val="F874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6A30C5"/>
    <w:multiLevelType w:val="hybridMultilevel"/>
    <w:tmpl w:val="78B67C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8BB287A"/>
    <w:multiLevelType w:val="hybridMultilevel"/>
    <w:tmpl w:val="FA681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767106"/>
    <w:multiLevelType w:val="hybridMultilevel"/>
    <w:tmpl w:val="ED6E4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14F28FC"/>
    <w:multiLevelType w:val="hybridMultilevel"/>
    <w:tmpl w:val="5D2A8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1A62FF0"/>
    <w:multiLevelType w:val="hybridMultilevel"/>
    <w:tmpl w:val="897E1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FBE69F3"/>
    <w:multiLevelType w:val="hybridMultilevel"/>
    <w:tmpl w:val="DE922C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2A9740E"/>
    <w:multiLevelType w:val="hybridMultilevel"/>
    <w:tmpl w:val="3CD0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687C12"/>
    <w:multiLevelType w:val="hybridMultilevel"/>
    <w:tmpl w:val="3974A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7167AAE"/>
    <w:multiLevelType w:val="hybridMultilevel"/>
    <w:tmpl w:val="93860E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10C1E15"/>
    <w:multiLevelType w:val="hybridMultilevel"/>
    <w:tmpl w:val="AD7CF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2EF1A86"/>
    <w:multiLevelType w:val="hybridMultilevel"/>
    <w:tmpl w:val="56C06CA6"/>
    <w:lvl w:ilvl="0" w:tplc="CCAC8294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10"/>
  </w:num>
  <w:num w:numId="4">
    <w:abstractNumId w:val="11"/>
  </w:num>
  <w:num w:numId="5">
    <w:abstractNumId w:val="3"/>
  </w:num>
  <w:num w:numId="6">
    <w:abstractNumId w:val="16"/>
  </w:num>
  <w:num w:numId="7">
    <w:abstractNumId w:val="5"/>
  </w:num>
  <w:num w:numId="8">
    <w:abstractNumId w:val="18"/>
  </w:num>
  <w:num w:numId="9">
    <w:abstractNumId w:val="9"/>
  </w:num>
  <w:num w:numId="10">
    <w:abstractNumId w:val="8"/>
  </w:num>
  <w:num w:numId="11">
    <w:abstractNumId w:val="1"/>
  </w:num>
  <w:num w:numId="12">
    <w:abstractNumId w:val="0"/>
  </w:num>
  <w:num w:numId="13">
    <w:abstractNumId w:val="17"/>
  </w:num>
  <w:num w:numId="14">
    <w:abstractNumId w:val="2"/>
  </w:num>
  <w:num w:numId="15">
    <w:abstractNumId w:val="12"/>
  </w:num>
  <w:num w:numId="16">
    <w:abstractNumId w:val="13"/>
  </w:num>
  <w:num w:numId="17">
    <w:abstractNumId w:val="14"/>
  </w:num>
  <w:num w:numId="18">
    <w:abstractNumId w:val="20"/>
  </w:num>
  <w:num w:numId="19">
    <w:abstractNumId w:val="7"/>
  </w:num>
  <w:num w:numId="20">
    <w:abstractNumId w:val="15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177"/>
    <w:rsid w:val="00001D33"/>
    <w:rsid w:val="00002197"/>
    <w:rsid w:val="00003BFA"/>
    <w:rsid w:val="00004144"/>
    <w:rsid w:val="00005ECB"/>
    <w:rsid w:val="00007906"/>
    <w:rsid w:val="000102F7"/>
    <w:rsid w:val="00011332"/>
    <w:rsid w:val="000169A3"/>
    <w:rsid w:val="000176DC"/>
    <w:rsid w:val="000201D0"/>
    <w:rsid w:val="00032D85"/>
    <w:rsid w:val="00036560"/>
    <w:rsid w:val="0003778F"/>
    <w:rsid w:val="00042879"/>
    <w:rsid w:val="000460A0"/>
    <w:rsid w:val="000468F3"/>
    <w:rsid w:val="00051038"/>
    <w:rsid w:val="0005140D"/>
    <w:rsid w:val="00054B8A"/>
    <w:rsid w:val="00062B98"/>
    <w:rsid w:val="00066E55"/>
    <w:rsid w:val="00067318"/>
    <w:rsid w:val="0007215B"/>
    <w:rsid w:val="0007374C"/>
    <w:rsid w:val="00076E4D"/>
    <w:rsid w:val="00081D8E"/>
    <w:rsid w:val="0008388E"/>
    <w:rsid w:val="00092325"/>
    <w:rsid w:val="00092924"/>
    <w:rsid w:val="00094617"/>
    <w:rsid w:val="00094738"/>
    <w:rsid w:val="00097A67"/>
    <w:rsid w:val="000A559B"/>
    <w:rsid w:val="000A5BD4"/>
    <w:rsid w:val="000B5E70"/>
    <w:rsid w:val="000B6AB6"/>
    <w:rsid w:val="000C4C8B"/>
    <w:rsid w:val="000C7C72"/>
    <w:rsid w:val="000C7EEF"/>
    <w:rsid w:val="000D3CBC"/>
    <w:rsid w:val="000D62C4"/>
    <w:rsid w:val="000D697C"/>
    <w:rsid w:val="000D6C1B"/>
    <w:rsid w:val="000D71D4"/>
    <w:rsid w:val="000E7381"/>
    <w:rsid w:val="000E751B"/>
    <w:rsid w:val="000F1A81"/>
    <w:rsid w:val="000F70EB"/>
    <w:rsid w:val="00102F34"/>
    <w:rsid w:val="00110809"/>
    <w:rsid w:val="00111884"/>
    <w:rsid w:val="00113772"/>
    <w:rsid w:val="00113ED4"/>
    <w:rsid w:val="00123412"/>
    <w:rsid w:val="001241AD"/>
    <w:rsid w:val="0012710F"/>
    <w:rsid w:val="00132DD0"/>
    <w:rsid w:val="0013363E"/>
    <w:rsid w:val="00137E6E"/>
    <w:rsid w:val="00144E2F"/>
    <w:rsid w:val="00146F13"/>
    <w:rsid w:val="0015245E"/>
    <w:rsid w:val="0015448D"/>
    <w:rsid w:val="00154DF9"/>
    <w:rsid w:val="00154FA0"/>
    <w:rsid w:val="001574D6"/>
    <w:rsid w:val="00163672"/>
    <w:rsid w:val="00163E06"/>
    <w:rsid w:val="00165D0D"/>
    <w:rsid w:val="00171DFF"/>
    <w:rsid w:val="00181044"/>
    <w:rsid w:val="00181D2B"/>
    <w:rsid w:val="0018405B"/>
    <w:rsid w:val="00190D50"/>
    <w:rsid w:val="001915CC"/>
    <w:rsid w:val="00192762"/>
    <w:rsid w:val="00192EB0"/>
    <w:rsid w:val="00195DF2"/>
    <w:rsid w:val="001A677B"/>
    <w:rsid w:val="001A7E95"/>
    <w:rsid w:val="001B0603"/>
    <w:rsid w:val="001B3F42"/>
    <w:rsid w:val="001B6EF2"/>
    <w:rsid w:val="001C7A89"/>
    <w:rsid w:val="001D28B1"/>
    <w:rsid w:val="001D2B66"/>
    <w:rsid w:val="001D5869"/>
    <w:rsid w:val="001D6B37"/>
    <w:rsid w:val="001E156C"/>
    <w:rsid w:val="001E28C0"/>
    <w:rsid w:val="001E3DF6"/>
    <w:rsid w:val="001F03C3"/>
    <w:rsid w:val="001F0579"/>
    <w:rsid w:val="001F67F4"/>
    <w:rsid w:val="001F7CCA"/>
    <w:rsid w:val="002009AB"/>
    <w:rsid w:val="00203022"/>
    <w:rsid w:val="00203A83"/>
    <w:rsid w:val="00204587"/>
    <w:rsid w:val="002108A3"/>
    <w:rsid w:val="0021327C"/>
    <w:rsid w:val="002152AE"/>
    <w:rsid w:val="002179F6"/>
    <w:rsid w:val="00221409"/>
    <w:rsid w:val="0022387F"/>
    <w:rsid w:val="00225110"/>
    <w:rsid w:val="00225E5A"/>
    <w:rsid w:val="00226EDB"/>
    <w:rsid w:val="00226FB5"/>
    <w:rsid w:val="00227235"/>
    <w:rsid w:val="00234893"/>
    <w:rsid w:val="002372B0"/>
    <w:rsid w:val="0024005D"/>
    <w:rsid w:val="00240404"/>
    <w:rsid w:val="00243CA2"/>
    <w:rsid w:val="002454CB"/>
    <w:rsid w:val="0024604D"/>
    <w:rsid w:val="00253C11"/>
    <w:rsid w:val="0025718C"/>
    <w:rsid w:val="00260FDF"/>
    <w:rsid w:val="002629E7"/>
    <w:rsid w:val="00265690"/>
    <w:rsid w:val="0026661F"/>
    <w:rsid w:val="00267945"/>
    <w:rsid w:val="00280579"/>
    <w:rsid w:val="002842B3"/>
    <w:rsid w:val="00287476"/>
    <w:rsid w:val="0029320F"/>
    <w:rsid w:val="00294CDD"/>
    <w:rsid w:val="002A0556"/>
    <w:rsid w:val="002A74CF"/>
    <w:rsid w:val="002D0AB1"/>
    <w:rsid w:val="002D180C"/>
    <w:rsid w:val="002D1DBC"/>
    <w:rsid w:val="002E18BB"/>
    <w:rsid w:val="002E2923"/>
    <w:rsid w:val="002E70C3"/>
    <w:rsid w:val="002E7AB5"/>
    <w:rsid w:val="002E7C14"/>
    <w:rsid w:val="002F06E7"/>
    <w:rsid w:val="002F1F20"/>
    <w:rsid w:val="002F4B4A"/>
    <w:rsid w:val="002F4B8E"/>
    <w:rsid w:val="002F7350"/>
    <w:rsid w:val="002F7B17"/>
    <w:rsid w:val="00305DFF"/>
    <w:rsid w:val="00307ACE"/>
    <w:rsid w:val="00313745"/>
    <w:rsid w:val="00316BB0"/>
    <w:rsid w:val="00320DB2"/>
    <w:rsid w:val="00322AF2"/>
    <w:rsid w:val="00322F67"/>
    <w:rsid w:val="003240C0"/>
    <w:rsid w:val="003305A2"/>
    <w:rsid w:val="00330A70"/>
    <w:rsid w:val="00330AAE"/>
    <w:rsid w:val="003367F5"/>
    <w:rsid w:val="003379F1"/>
    <w:rsid w:val="003461CC"/>
    <w:rsid w:val="00346AD8"/>
    <w:rsid w:val="0035179E"/>
    <w:rsid w:val="00353FBF"/>
    <w:rsid w:val="003624AD"/>
    <w:rsid w:val="003654F4"/>
    <w:rsid w:val="00370D2C"/>
    <w:rsid w:val="003764C0"/>
    <w:rsid w:val="00376D01"/>
    <w:rsid w:val="00376E1C"/>
    <w:rsid w:val="003835DE"/>
    <w:rsid w:val="00383758"/>
    <w:rsid w:val="00387D27"/>
    <w:rsid w:val="003920E5"/>
    <w:rsid w:val="003956CE"/>
    <w:rsid w:val="003A097B"/>
    <w:rsid w:val="003A436B"/>
    <w:rsid w:val="003B365A"/>
    <w:rsid w:val="003B7132"/>
    <w:rsid w:val="003C1C9E"/>
    <w:rsid w:val="003C3C18"/>
    <w:rsid w:val="003C3CED"/>
    <w:rsid w:val="003C4120"/>
    <w:rsid w:val="003C4774"/>
    <w:rsid w:val="003D0A0F"/>
    <w:rsid w:val="003D4DB7"/>
    <w:rsid w:val="003E32A2"/>
    <w:rsid w:val="003E6040"/>
    <w:rsid w:val="003F088B"/>
    <w:rsid w:val="003F12A7"/>
    <w:rsid w:val="003F2144"/>
    <w:rsid w:val="003F34E3"/>
    <w:rsid w:val="003F6F5F"/>
    <w:rsid w:val="0040156C"/>
    <w:rsid w:val="00402A40"/>
    <w:rsid w:val="004068D9"/>
    <w:rsid w:val="0040769D"/>
    <w:rsid w:val="00420013"/>
    <w:rsid w:val="004212B9"/>
    <w:rsid w:val="00421DF6"/>
    <w:rsid w:val="00426404"/>
    <w:rsid w:val="00430A85"/>
    <w:rsid w:val="00431E94"/>
    <w:rsid w:val="00433ADF"/>
    <w:rsid w:val="00434182"/>
    <w:rsid w:val="00441DE3"/>
    <w:rsid w:val="004428AE"/>
    <w:rsid w:val="00443B2F"/>
    <w:rsid w:val="00443C7A"/>
    <w:rsid w:val="004469DA"/>
    <w:rsid w:val="00446A9C"/>
    <w:rsid w:val="00446DC2"/>
    <w:rsid w:val="00454733"/>
    <w:rsid w:val="0045574E"/>
    <w:rsid w:val="00460E3C"/>
    <w:rsid w:val="00466812"/>
    <w:rsid w:val="00474F20"/>
    <w:rsid w:val="00483405"/>
    <w:rsid w:val="00484C3E"/>
    <w:rsid w:val="00486F12"/>
    <w:rsid w:val="004872B7"/>
    <w:rsid w:val="00493253"/>
    <w:rsid w:val="00497180"/>
    <w:rsid w:val="004A3486"/>
    <w:rsid w:val="004B16CD"/>
    <w:rsid w:val="004B35E5"/>
    <w:rsid w:val="004B5AD2"/>
    <w:rsid w:val="004C5867"/>
    <w:rsid w:val="004C58BA"/>
    <w:rsid w:val="004D0813"/>
    <w:rsid w:val="004D0F63"/>
    <w:rsid w:val="004D457E"/>
    <w:rsid w:val="004D5E02"/>
    <w:rsid w:val="004D7C26"/>
    <w:rsid w:val="004E1D93"/>
    <w:rsid w:val="004E23E5"/>
    <w:rsid w:val="004E5263"/>
    <w:rsid w:val="004E6560"/>
    <w:rsid w:val="004E7CB5"/>
    <w:rsid w:val="004F5655"/>
    <w:rsid w:val="00506641"/>
    <w:rsid w:val="00506DD6"/>
    <w:rsid w:val="005110B7"/>
    <w:rsid w:val="0051298D"/>
    <w:rsid w:val="00512CF9"/>
    <w:rsid w:val="00512CFE"/>
    <w:rsid w:val="00514D81"/>
    <w:rsid w:val="00515169"/>
    <w:rsid w:val="005154CA"/>
    <w:rsid w:val="005158F8"/>
    <w:rsid w:val="005208FB"/>
    <w:rsid w:val="005214B1"/>
    <w:rsid w:val="005219F2"/>
    <w:rsid w:val="00524798"/>
    <w:rsid w:val="0052754B"/>
    <w:rsid w:val="00530DAC"/>
    <w:rsid w:val="0053172C"/>
    <w:rsid w:val="00531904"/>
    <w:rsid w:val="00533A10"/>
    <w:rsid w:val="005362B6"/>
    <w:rsid w:val="00542F67"/>
    <w:rsid w:val="00543782"/>
    <w:rsid w:val="005512EA"/>
    <w:rsid w:val="0055349B"/>
    <w:rsid w:val="0055384A"/>
    <w:rsid w:val="005546E8"/>
    <w:rsid w:val="00557A59"/>
    <w:rsid w:val="00560808"/>
    <w:rsid w:val="005610C5"/>
    <w:rsid w:val="00563A30"/>
    <w:rsid w:val="00565C9D"/>
    <w:rsid w:val="00565DB9"/>
    <w:rsid w:val="00566024"/>
    <w:rsid w:val="0057011A"/>
    <w:rsid w:val="00571CCF"/>
    <w:rsid w:val="005735CC"/>
    <w:rsid w:val="00574948"/>
    <w:rsid w:val="005808FC"/>
    <w:rsid w:val="00580C85"/>
    <w:rsid w:val="00583408"/>
    <w:rsid w:val="005900C9"/>
    <w:rsid w:val="005928FD"/>
    <w:rsid w:val="005A076D"/>
    <w:rsid w:val="005A19C2"/>
    <w:rsid w:val="005B7347"/>
    <w:rsid w:val="005B7FE6"/>
    <w:rsid w:val="005C423B"/>
    <w:rsid w:val="005C4E0D"/>
    <w:rsid w:val="005D3CF9"/>
    <w:rsid w:val="005E692C"/>
    <w:rsid w:val="005F058E"/>
    <w:rsid w:val="00602247"/>
    <w:rsid w:val="00603177"/>
    <w:rsid w:val="00603352"/>
    <w:rsid w:val="00605263"/>
    <w:rsid w:val="00606DD6"/>
    <w:rsid w:val="006106A1"/>
    <w:rsid w:val="00614C4F"/>
    <w:rsid w:val="00620A47"/>
    <w:rsid w:val="00621BFE"/>
    <w:rsid w:val="00623909"/>
    <w:rsid w:val="006350BE"/>
    <w:rsid w:val="00635906"/>
    <w:rsid w:val="00640674"/>
    <w:rsid w:val="00641A68"/>
    <w:rsid w:val="00641B8A"/>
    <w:rsid w:val="006455FA"/>
    <w:rsid w:val="00652EFB"/>
    <w:rsid w:val="00653FF4"/>
    <w:rsid w:val="00660EB7"/>
    <w:rsid w:val="00662228"/>
    <w:rsid w:val="00663C76"/>
    <w:rsid w:val="00666DC5"/>
    <w:rsid w:val="00667056"/>
    <w:rsid w:val="0066773A"/>
    <w:rsid w:val="00667DD1"/>
    <w:rsid w:val="00670F25"/>
    <w:rsid w:val="00671CB5"/>
    <w:rsid w:val="006720BC"/>
    <w:rsid w:val="0067575E"/>
    <w:rsid w:val="0067577C"/>
    <w:rsid w:val="006810E4"/>
    <w:rsid w:val="0069296F"/>
    <w:rsid w:val="00692F66"/>
    <w:rsid w:val="0069493E"/>
    <w:rsid w:val="006B5763"/>
    <w:rsid w:val="006B79A9"/>
    <w:rsid w:val="006B7B66"/>
    <w:rsid w:val="006C0489"/>
    <w:rsid w:val="006C6F24"/>
    <w:rsid w:val="006D0EC1"/>
    <w:rsid w:val="006D309A"/>
    <w:rsid w:val="006D4B63"/>
    <w:rsid w:val="006D6115"/>
    <w:rsid w:val="006E1ADA"/>
    <w:rsid w:val="006E3107"/>
    <w:rsid w:val="006E3808"/>
    <w:rsid w:val="006E6B74"/>
    <w:rsid w:val="007038DA"/>
    <w:rsid w:val="00705221"/>
    <w:rsid w:val="00707DB8"/>
    <w:rsid w:val="0071012D"/>
    <w:rsid w:val="00710FF2"/>
    <w:rsid w:val="007141A5"/>
    <w:rsid w:val="00714AD6"/>
    <w:rsid w:val="007161E5"/>
    <w:rsid w:val="00717893"/>
    <w:rsid w:val="00723FD6"/>
    <w:rsid w:val="00724562"/>
    <w:rsid w:val="007271FC"/>
    <w:rsid w:val="00731EF7"/>
    <w:rsid w:val="00734169"/>
    <w:rsid w:val="00737071"/>
    <w:rsid w:val="00745182"/>
    <w:rsid w:val="00745C79"/>
    <w:rsid w:val="0076085A"/>
    <w:rsid w:val="00770BC0"/>
    <w:rsid w:val="00772943"/>
    <w:rsid w:val="00784538"/>
    <w:rsid w:val="00784C12"/>
    <w:rsid w:val="007850E2"/>
    <w:rsid w:val="007A15CB"/>
    <w:rsid w:val="007A6DFB"/>
    <w:rsid w:val="007A7337"/>
    <w:rsid w:val="007A7705"/>
    <w:rsid w:val="007B02E6"/>
    <w:rsid w:val="007B0D4E"/>
    <w:rsid w:val="007B3263"/>
    <w:rsid w:val="007B74C3"/>
    <w:rsid w:val="007C4CC5"/>
    <w:rsid w:val="007D4ECB"/>
    <w:rsid w:val="007D689C"/>
    <w:rsid w:val="007E09FB"/>
    <w:rsid w:val="007E3E5F"/>
    <w:rsid w:val="007E4156"/>
    <w:rsid w:val="007E571E"/>
    <w:rsid w:val="007E7E35"/>
    <w:rsid w:val="007F1C80"/>
    <w:rsid w:val="007F1ECB"/>
    <w:rsid w:val="007F1EF6"/>
    <w:rsid w:val="007F5210"/>
    <w:rsid w:val="007F527E"/>
    <w:rsid w:val="00801D72"/>
    <w:rsid w:val="00807119"/>
    <w:rsid w:val="008116EF"/>
    <w:rsid w:val="008140E4"/>
    <w:rsid w:val="00814845"/>
    <w:rsid w:val="00817EF0"/>
    <w:rsid w:val="00827B9A"/>
    <w:rsid w:val="008315CF"/>
    <w:rsid w:val="00831ECA"/>
    <w:rsid w:val="00835E3B"/>
    <w:rsid w:val="008413DB"/>
    <w:rsid w:val="008448CA"/>
    <w:rsid w:val="00845913"/>
    <w:rsid w:val="008461F5"/>
    <w:rsid w:val="008546A7"/>
    <w:rsid w:val="008615B5"/>
    <w:rsid w:val="00861F51"/>
    <w:rsid w:val="00863F5A"/>
    <w:rsid w:val="008661F0"/>
    <w:rsid w:val="008679DF"/>
    <w:rsid w:val="00870C67"/>
    <w:rsid w:val="008729DA"/>
    <w:rsid w:val="00873502"/>
    <w:rsid w:val="00877AF8"/>
    <w:rsid w:val="00880D0F"/>
    <w:rsid w:val="00881406"/>
    <w:rsid w:val="008A0FA9"/>
    <w:rsid w:val="008A1580"/>
    <w:rsid w:val="008A33B6"/>
    <w:rsid w:val="008A4167"/>
    <w:rsid w:val="008A7B1E"/>
    <w:rsid w:val="008B110E"/>
    <w:rsid w:val="008B1996"/>
    <w:rsid w:val="008B215F"/>
    <w:rsid w:val="008B37AA"/>
    <w:rsid w:val="008B4AFA"/>
    <w:rsid w:val="008C5ADF"/>
    <w:rsid w:val="008C6942"/>
    <w:rsid w:val="008C6D9B"/>
    <w:rsid w:val="008C6F02"/>
    <w:rsid w:val="008C6FD3"/>
    <w:rsid w:val="008D649D"/>
    <w:rsid w:val="008E0C23"/>
    <w:rsid w:val="008E36C4"/>
    <w:rsid w:val="008E3C99"/>
    <w:rsid w:val="008E5D14"/>
    <w:rsid w:val="008E6752"/>
    <w:rsid w:val="008E7982"/>
    <w:rsid w:val="008F0917"/>
    <w:rsid w:val="008F20F1"/>
    <w:rsid w:val="008F3673"/>
    <w:rsid w:val="008F7D7F"/>
    <w:rsid w:val="00904750"/>
    <w:rsid w:val="00905279"/>
    <w:rsid w:val="00910DCF"/>
    <w:rsid w:val="00923B6A"/>
    <w:rsid w:val="009251BA"/>
    <w:rsid w:val="00932239"/>
    <w:rsid w:val="009322A2"/>
    <w:rsid w:val="00943A04"/>
    <w:rsid w:val="00951CDF"/>
    <w:rsid w:val="0095373B"/>
    <w:rsid w:val="00955749"/>
    <w:rsid w:val="009571F0"/>
    <w:rsid w:val="009574B6"/>
    <w:rsid w:val="00960007"/>
    <w:rsid w:val="00961EA6"/>
    <w:rsid w:val="00971C3E"/>
    <w:rsid w:val="009866E0"/>
    <w:rsid w:val="009875F8"/>
    <w:rsid w:val="00991B2C"/>
    <w:rsid w:val="00995675"/>
    <w:rsid w:val="009A30C1"/>
    <w:rsid w:val="009A56E4"/>
    <w:rsid w:val="009B0FB7"/>
    <w:rsid w:val="009B5260"/>
    <w:rsid w:val="009B6641"/>
    <w:rsid w:val="009B7EA2"/>
    <w:rsid w:val="009C3181"/>
    <w:rsid w:val="009C3374"/>
    <w:rsid w:val="009C3974"/>
    <w:rsid w:val="009C4A9C"/>
    <w:rsid w:val="009D1659"/>
    <w:rsid w:val="009D6623"/>
    <w:rsid w:val="009E2E87"/>
    <w:rsid w:val="009F7521"/>
    <w:rsid w:val="00A044E4"/>
    <w:rsid w:val="00A1074E"/>
    <w:rsid w:val="00A14021"/>
    <w:rsid w:val="00A1721C"/>
    <w:rsid w:val="00A20CEE"/>
    <w:rsid w:val="00A20DFE"/>
    <w:rsid w:val="00A2245C"/>
    <w:rsid w:val="00A226E7"/>
    <w:rsid w:val="00A27CC1"/>
    <w:rsid w:val="00A32F3C"/>
    <w:rsid w:val="00A34674"/>
    <w:rsid w:val="00A35FE1"/>
    <w:rsid w:val="00A36ED7"/>
    <w:rsid w:val="00A403D9"/>
    <w:rsid w:val="00A42166"/>
    <w:rsid w:val="00A44566"/>
    <w:rsid w:val="00A45AD3"/>
    <w:rsid w:val="00A52720"/>
    <w:rsid w:val="00A52D0D"/>
    <w:rsid w:val="00A53F6D"/>
    <w:rsid w:val="00A6504E"/>
    <w:rsid w:val="00A67D7B"/>
    <w:rsid w:val="00A7033E"/>
    <w:rsid w:val="00A70C0F"/>
    <w:rsid w:val="00A806F4"/>
    <w:rsid w:val="00A869FD"/>
    <w:rsid w:val="00A87FAE"/>
    <w:rsid w:val="00A90133"/>
    <w:rsid w:val="00A93F1F"/>
    <w:rsid w:val="00AA0EED"/>
    <w:rsid w:val="00AA4DEA"/>
    <w:rsid w:val="00AA5A35"/>
    <w:rsid w:val="00AB0C67"/>
    <w:rsid w:val="00AB1A8F"/>
    <w:rsid w:val="00AB2693"/>
    <w:rsid w:val="00AB293B"/>
    <w:rsid w:val="00AB2FD7"/>
    <w:rsid w:val="00AB635D"/>
    <w:rsid w:val="00AB6B9A"/>
    <w:rsid w:val="00AC28C7"/>
    <w:rsid w:val="00AC39F5"/>
    <w:rsid w:val="00AD2BE0"/>
    <w:rsid w:val="00AD362C"/>
    <w:rsid w:val="00AD3B01"/>
    <w:rsid w:val="00AD6057"/>
    <w:rsid w:val="00AD7591"/>
    <w:rsid w:val="00AE14BA"/>
    <w:rsid w:val="00AE4E5C"/>
    <w:rsid w:val="00AF2980"/>
    <w:rsid w:val="00AF6037"/>
    <w:rsid w:val="00B031E5"/>
    <w:rsid w:val="00B04372"/>
    <w:rsid w:val="00B06143"/>
    <w:rsid w:val="00B06AD1"/>
    <w:rsid w:val="00B071BE"/>
    <w:rsid w:val="00B075F4"/>
    <w:rsid w:val="00B10993"/>
    <w:rsid w:val="00B31132"/>
    <w:rsid w:val="00B3269C"/>
    <w:rsid w:val="00B33734"/>
    <w:rsid w:val="00B35D63"/>
    <w:rsid w:val="00B37427"/>
    <w:rsid w:val="00B50ABC"/>
    <w:rsid w:val="00B51D15"/>
    <w:rsid w:val="00B520DE"/>
    <w:rsid w:val="00B52B0D"/>
    <w:rsid w:val="00B652B8"/>
    <w:rsid w:val="00B65A23"/>
    <w:rsid w:val="00B66BA6"/>
    <w:rsid w:val="00B70660"/>
    <w:rsid w:val="00B7200F"/>
    <w:rsid w:val="00B725BB"/>
    <w:rsid w:val="00B731E8"/>
    <w:rsid w:val="00B761EB"/>
    <w:rsid w:val="00B8550F"/>
    <w:rsid w:val="00BA065B"/>
    <w:rsid w:val="00BA4C35"/>
    <w:rsid w:val="00BA50FB"/>
    <w:rsid w:val="00BA5740"/>
    <w:rsid w:val="00BA59D1"/>
    <w:rsid w:val="00BA6D36"/>
    <w:rsid w:val="00BB2A49"/>
    <w:rsid w:val="00BC140D"/>
    <w:rsid w:val="00BC503B"/>
    <w:rsid w:val="00BD171B"/>
    <w:rsid w:val="00BD183B"/>
    <w:rsid w:val="00BD2A4C"/>
    <w:rsid w:val="00BF0D09"/>
    <w:rsid w:val="00BF40A8"/>
    <w:rsid w:val="00BF4896"/>
    <w:rsid w:val="00C03176"/>
    <w:rsid w:val="00C033C1"/>
    <w:rsid w:val="00C11A63"/>
    <w:rsid w:val="00C14542"/>
    <w:rsid w:val="00C20CE4"/>
    <w:rsid w:val="00C222E9"/>
    <w:rsid w:val="00C223B0"/>
    <w:rsid w:val="00C322AC"/>
    <w:rsid w:val="00C3453D"/>
    <w:rsid w:val="00C40029"/>
    <w:rsid w:val="00C40787"/>
    <w:rsid w:val="00C418FF"/>
    <w:rsid w:val="00C449EE"/>
    <w:rsid w:val="00C52C01"/>
    <w:rsid w:val="00C53832"/>
    <w:rsid w:val="00C61D45"/>
    <w:rsid w:val="00C61FCD"/>
    <w:rsid w:val="00C64B18"/>
    <w:rsid w:val="00C64D12"/>
    <w:rsid w:val="00C665E1"/>
    <w:rsid w:val="00C706CC"/>
    <w:rsid w:val="00C710CE"/>
    <w:rsid w:val="00C7345F"/>
    <w:rsid w:val="00C74110"/>
    <w:rsid w:val="00C83FBE"/>
    <w:rsid w:val="00C86091"/>
    <w:rsid w:val="00C92083"/>
    <w:rsid w:val="00C939F2"/>
    <w:rsid w:val="00CA1F51"/>
    <w:rsid w:val="00CA2667"/>
    <w:rsid w:val="00CA64F9"/>
    <w:rsid w:val="00CB07C2"/>
    <w:rsid w:val="00CB085D"/>
    <w:rsid w:val="00CB09DD"/>
    <w:rsid w:val="00CB1E5A"/>
    <w:rsid w:val="00CB5AA9"/>
    <w:rsid w:val="00CC2A2B"/>
    <w:rsid w:val="00CC48E1"/>
    <w:rsid w:val="00CD3DA0"/>
    <w:rsid w:val="00CD40A0"/>
    <w:rsid w:val="00CE24AD"/>
    <w:rsid w:val="00CE2E77"/>
    <w:rsid w:val="00CE4612"/>
    <w:rsid w:val="00CE5F3B"/>
    <w:rsid w:val="00CF37C1"/>
    <w:rsid w:val="00CF6B32"/>
    <w:rsid w:val="00D0370E"/>
    <w:rsid w:val="00D061C2"/>
    <w:rsid w:val="00D068FF"/>
    <w:rsid w:val="00D073AF"/>
    <w:rsid w:val="00D1362D"/>
    <w:rsid w:val="00D14B83"/>
    <w:rsid w:val="00D179E6"/>
    <w:rsid w:val="00D226E0"/>
    <w:rsid w:val="00D23EC7"/>
    <w:rsid w:val="00D24652"/>
    <w:rsid w:val="00D26709"/>
    <w:rsid w:val="00D4419B"/>
    <w:rsid w:val="00D471F7"/>
    <w:rsid w:val="00D50A97"/>
    <w:rsid w:val="00D53705"/>
    <w:rsid w:val="00D538CC"/>
    <w:rsid w:val="00D53CF8"/>
    <w:rsid w:val="00D60454"/>
    <w:rsid w:val="00D61F6F"/>
    <w:rsid w:val="00D62269"/>
    <w:rsid w:val="00D637B1"/>
    <w:rsid w:val="00D71DD5"/>
    <w:rsid w:val="00D733A8"/>
    <w:rsid w:val="00D76371"/>
    <w:rsid w:val="00D805AF"/>
    <w:rsid w:val="00D83604"/>
    <w:rsid w:val="00D86372"/>
    <w:rsid w:val="00D906D9"/>
    <w:rsid w:val="00D91855"/>
    <w:rsid w:val="00D95C5F"/>
    <w:rsid w:val="00D9703E"/>
    <w:rsid w:val="00D97927"/>
    <w:rsid w:val="00DA231A"/>
    <w:rsid w:val="00DA3C99"/>
    <w:rsid w:val="00DA61F0"/>
    <w:rsid w:val="00DA642B"/>
    <w:rsid w:val="00DA7B20"/>
    <w:rsid w:val="00DB34C8"/>
    <w:rsid w:val="00DB51D8"/>
    <w:rsid w:val="00DB6A36"/>
    <w:rsid w:val="00DC2F21"/>
    <w:rsid w:val="00DC5F3A"/>
    <w:rsid w:val="00DC647C"/>
    <w:rsid w:val="00DC70B2"/>
    <w:rsid w:val="00DD02EF"/>
    <w:rsid w:val="00DD125B"/>
    <w:rsid w:val="00DD308B"/>
    <w:rsid w:val="00DD31ED"/>
    <w:rsid w:val="00DD420E"/>
    <w:rsid w:val="00DE0BAF"/>
    <w:rsid w:val="00DE45F7"/>
    <w:rsid w:val="00DE4DFB"/>
    <w:rsid w:val="00DE56C7"/>
    <w:rsid w:val="00DF4B3B"/>
    <w:rsid w:val="00E0480F"/>
    <w:rsid w:val="00E06601"/>
    <w:rsid w:val="00E067F8"/>
    <w:rsid w:val="00E109AD"/>
    <w:rsid w:val="00E15E88"/>
    <w:rsid w:val="00E178C6"/>
    <w:rsid w:val="00E24886"/>
    <w:rsid w:val="00E30F31"/>
    <w:rsid w:val="00E30FD2"/>
    <w:rsid w:val="00E32ACA"/>
    <w:rsid w:val="00E32ED6"/>
    <w:rsid w:val="00E32FFA"/>
    <w:rsid w:val="00E338DA"/>
    <w:rsid w:val="00E34AFC"/>
    <w:rsid w:val="00E43804"/>
    <w:rsid w:val="00E51E00"/>
    <w:rsid w:val="00E53E28"/>
    <w:rsid w:val="00E544AA"/>
    <w:rsid w:val="00E60039"/>
    <w:rsid w:val="00E60681"/>
    <w:rsid w:val="00E6547D"/>
    <w:rsid w:val="00E65534"/>
    <w:rsid w:val="00E655C0"/>
    <w:rsid w:val="00E660CA"/>
    <w:rsid w:val="00E701F6"/>
    <w:rsid w:val="00E71CD1"/>
    <w:rsid w:val="00E8097B"/>
    <w:rsid w:val="00E8131B"/>
    <w:rsid w:val="00E8184E"/>
    <w:rsid w:val="00E85E66"/>
    <w:rsid w:val="00E90DF4"/>
    <w:rsid w:val="00E9400E"/>
    <w:rsid w:val="00E94D8B"/>
    <w:rsid w:val="00E96E6A"/>
    <w:rsid w:val="00EA1429"/>
    <w:rsid w:val="00EA289F"/>
    <w:rsid w:val="00EA2A31"/>
    <w:rsid w:val="00EA6AD2"/>
    <w:rsid w:val="00EA6D76"/>
    <w:rsid w:val="00EB42D5"/>
    <w:rsid w:val="00EB54C5"/>
    <w:rsid w:val="00EC1DF5"/>
    <w:rsid w:val="00EC6944"/>
    <w:rsid w:val="00EC757F"/>
    <w:rsid w:val="00ED02AB"/>
    <w:rsid w:val="00ED0EF7"/>
    <w:rsid w:val="00ED3FB2"/>
    <w:rsid w:val="00ED4458"/>
    <w:rsid w:val="00EE0D9E"/>
    <w:rsid w:val="00EE4B99"/>
    <w:rsid w:val="00EE7F3D"/>
    <w:rsid w:val="00EF2187"/>
    <w:rsid w:val="00EF2A87"/>
    <w:rsid w:val="00EF2EB7"/>
    <w:rsid w:val="00EF7B8C"/>
    <w:rsid w:val="00F003BF"/>
    <w:rsid w:val="00F013C1"/>
    <w:rsid w:val="00F014DB"/>
    <w:rsid w:val="00F06F4B"/>
    <w:rsid w:val="00F07C2C"/>
    <w:rsid w:val="00F10123"/>
    <w:rsid w:val="00F128E7"/>
    <w:rsid w:val="00F132B6"/>
    <w:rsid w:val="00F14608"/>
    <w:rsid w:val="00F15B63"/>
    <w:rsid w:val="00F213BD"/>
    <w:rsid w:val="00F220A6"/>
    <w:rsid w:val="00F24453"/>
    <w:rsid w:val="00F27253"/>
    <w:rsid w:val="00F279A3"/>
    <w:rsid w:val="00F30B7C"/>
    <w:rsid w:val="00F34435"/>
    <w:rsid w:val="00F357E9"/>
    <w:rsid w:val="00F54AB2"/>
    <w:rsid w:val="00F54BA4"/>
    <w:rsid w:val="00F63C58"/>
    <w:rsid w:val="00F64AA9"/>
    <w:rsid w:val="00F673B4"/>
    <w:rsid w:val="00F67750"/>
    <w:rsid w:val="00F70E7B"/>
    <w:rsid w:val="00F7260A"/>
    <w:rsid w:val="00F72F82"/>
    <w:rsid w:val="00F75BA4"/>
    <w:rsid w:val="00F80A98"/>
    <w:rsid w:val="00F822DE"/>
    <w:rsid w:val="00F875F6"/>
    <w:rsid w:val="00F87B88"/>
    <w:rsid w:val="00F91550"/>
    <w:rsid w:val="00F9489E"/>
    <w:rsid w:val="00F959B6"/>
    <w:rsid w:val="00F97244"/>
    <w:rsid w:val="00FA1FEC"/>
    <w:rsid w:val="00FB14DF"/>
    <w:rsid w:val="00FB159F"/>
    <w:rsid w:val="00FC12DD"/>
    <w:rsid w:val="00FC52AA"/>
    <w:rsid w:val="00FD2707"/>
    <w:rsid w:val="00FD4B35"/>
    <w:rsid w:val="00FD5048"/>
    <w:rsid w:val="00FE116E"/>
    <w:rsid w:val="00FE6788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6E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k03\Documents\GitHub\KamLab\_Communicating\_Meetings\Meeting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0D51F-1B10-4CD8-B4F0-63A8E805B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Notes.dotx</Template>
  <TotalTime>1</TotalTime>
  <Pages>1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Kam, Korey</dc:creator>
  <cp:lastModifiedBy>Kam, Korey</cp:lastModifiedBy>
  <cp:revision>2</cp:revision>
  <dcterms:created xsi:type="dcterms:W3CDTF">2018-10-23T17:09:00Z</dcterms:created>
  <dcterms:modified xsi:type="dcterms:W3CDTF">2018-10-23T17:09:00Z</dcterms:modified>
</cp:coreProperties>
</file>