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6D0EC1" w:rsidRPr="00BA5740" w:rsidTr="005A076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1D6B37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SLEEP recap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9D6623" w:rsidRDefault="001D6B37" w:rsidP="009D662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>’s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Ward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>’s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Korey’s take-aways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 xml:space="preserve"> from the meeting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A85" w:rsidRPr="00430A85" w:rsidRDefault="00430A85" w:rsidP="008B199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10828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Sleep disrupt mice and perfuse/fix</w:t>
            </w:r>
          </w:p>
          <w:p w:rsidR="006D0EC1" w:rsidRPr="00F54BA4" w:rsidRDefault="00F54BA4" w:rsidP="008B1996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026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26ED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SECTIONING (1.5</w:t>
            </w:r>
            <w:r w:rsidR="00484C3E" w:rsidRPr="00F54BA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of 4 brains</w:t>
            </w:r>
            <w:r w:rsidR="00102F34" w:rsidRPr="00F54BA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both coronal and sagittal</w:t>
            </w:r>
            <w:r w:rsidR="00484C3E" w:rsidRPr="00F54BA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)</w:t>
            </w:r>
          </w:p>
          <w:p w:rsidR="005219F2" w:rsidRPr="00F54BA4" w:rsidRDefault="00F54BA4" w:rsidP="008B1996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0300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>Then staining</w:t>
            </w:r>
            <w:r w:rsidR="00C418FF" w:rsidRPr="00F54BA4">
              <w:rPr>
                <w:rFonts w:asciiTheme="minorHAnsi" w:hAnsiTheme="minorHAnsi" w:cstheme="minorHAnsi"/>
                <w:sz w:val="18"/>
                <w:szCs w:val="18"/>
              </w:rPr>
              <w:t xml:space="preserve"> with comparison from Mickael’s 4 mo PS19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 xml:space="preserve"> (Mickael lead)</w:t>
            </w:r>
          </w:p>
          <w:p w:rsidR="005219F2" w:rsidRPr="00F54BA4" w:rsidRDefault="00F54BA4" w:rsidP="008B199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131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>Then imaging (Mickael lead)</w:t>
            </w:r>
          </w:p>
          <w:p w:rsidR="005219F2" w:rsidRDefault="00F54BA4" w:rsidP="005219F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>Then quantification (Prasanth lead, ImageJ king)</w:t>
            </w:r>
          </w:p>
          <w:p w:rsidR="008B1996" w:rsidRPr="005219F2" w:rsidRDefault="008B1996" w:rsidP="005219F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1D6B37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B37" w:rsidRPr="006D0EC1" w:rsidRDefault="001D6B37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B37" w:rsidRPr="00BA5740" w:rsidRDefault="00AA4DEA" w:rsidP="006722D8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405B" w:rsidRPr="0018405B" w:rsidRDefault="0018405B" w:rsidP="0018405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Method 1</w:t>
            </w:r>
          </w:p>
          <w:p w:rsidR="001D6B37" w:rsidRPr="00A27CC1" w:rsidRDefault="00A27CC1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1D6B37" w:rsidRPr="00A27CC1">
              <w:rPr>
                <w:rFonts w:asciiTheme="minorHAnsi" w:hAnsiTheme="minorHAnsi" w:cs="Arial"/>
                <w:sz w:val="18"/>
                <w:szCs w:val="18"/>
              </w:rPr>
              <w:t>Implant headposts</w:t>
            </w:r>
            <w:r w:rsidR="00B075F4" w:rsidRPr="00A27CC1">
              <w:rPr>
                <w:rFonts w:asciiTheme="minorHAnsi" w:hAnsiTheme="minorHAnsi" w:cs="Arial"/>
                <w:sz w:val="18"/>
                <w:szCs w:val="18"/>
              </w:rPr>
              <w:t xml:space="preserve"> (2x)</w:t>
            </w:r>
          </w:p>
          <w:p w:rsidR="001D6B37" w:rsidRPr="00A27CC1" w:rsidRDefault="00A27CC1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22AF2" w:rsidRPr="00A27CC1">
              <w:rPr>
                <w:rFonts w:asciiTheme="minorHAnsi" w:hAnsiTheme="minorHAnsi" w:cs="Arial"/>
                <w:sz w:val="18"/>
                <w:szCs w:val="18"/>
              </w:rPr>
              <w:t>Make track ball apparatus</w:t>
            </w:r>
          </w:p>
          <w:p w:rsidR="00322AF2" w:rsidRPr="00A27CC1" w:rsidRDefault="00A27CC1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B075F4" w:rsidRPr="00A27CC1">
              <w:rPr>
                <w:rFonts w:asciiTheme="minorHAnsi" w:hAnsiTheme="minorHAnsi" w:cs="Arial"/>
                <w:sz w:val="18"/>
                <w:szCs w:val="18"/>
              </w:rPr>
              <w:t>Can mice run on it?</w:t>
            </w:r>
            <w:r w:rsidR="0018405B" w:rsidRPr="0018405B">
              <w:sym w:font="Wingdings" w:char="F0E0"/>
            </w:r>
            <w:r w:rsidR="00FE6788" w:rsidRPr="00A27CC1">
              <w:rPr>
                <w:rFonts w:asciiTheme="minorHAnsi" w:hAnsiTheme="minorHAnsi" w:cs="Arial"/>
                <w:sz w:val="18"/>
                <w:szCs w:val="18"/>
              </w:rPr>
              <w:t xml:space="preserve">could not motivate </w:t>
            </w:r>
            <w:r w:rsidR="00F34435" w:rsidRPr="00A27CC1">
              <w:rPr>
                <w:rFonts w:asciiTheme="minorHAnsi" w:hAnsiTheme="minorHAnsi" w:cs="Arial"/>
                <w:sz w:val="18"/>
                <w:szCs w:val="18"/>
              </w:rPr>
              <w:t>to move</w:t>
            </w:r>
            <w:r w:rsidR="00322AF2" w:rsidRPr="00A27CC1">
              <w:rPr>
                <w:rFonts w:asciiTheme="minorHAnsi" w:hAnsiTheme="minorHAnsi" w:cs="Arial"/>
                <w:sz w:val="18"/>
                <w:szCs w:val="18"/>
              </w:rPr>
              <w:t xml:space="preserve"> forward</w:t>
            </w:r>
            <w:r w:rsidR="00F34435" w:rsidRPr="00A27CC1">
              <w:rPr>
                <w:rFonts w:asciiTheme="minorHAnsi" w:hAnsiTheme="minorHAnsi" w:cs="Arial"/>
                <w:sz w:val="18"/>
                <w:szCs w:val="18"/>
              </w:rPr>
              <w:t>, let alone run</w:t>
            </w:r>
          </w:p>
          <w:p w:rsidR="008E36C4" w:rsidRPr="008E36C4" w:rsidRDefault="008E36C4" w:rsidP="008E36C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  <w:p w:rsidR="0018405B" w:rsidRPr="0018405B" w:rsidRDefault="0018405B" w:rsidP="0018405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Method 2</w:t>
            </w:r>
            <w:r w:rsidR="00EA289F">
              <w:rPr>
                <w:rFonts w:asciiTheme="minorHAnsi" w:hAnsiTheme="minorHAnsi" w:cs="Arial"/>
                <w:sz w:val="18"/>
                <w:szCs w:val="18"/>
              </w:rPr>
              <w:t xml:space="preserve"> (advantage, way less stress)</w:t>
            </w:r>
          </w:p>
          <w:p w:rsidR="0018405B" w:rsidRPr="00A27CC1" w:rsidRDefault="001E156C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A27CC1">
              <w:rPr>
                <w:rFonts w:asciiTheme="minorHAnsi" w:hAnsiTheme="minorHAnsi" w:cs="Arial"/>
                <w:sz w:val="18"/>
                <w:szCs w:val="18"/>
              </w:rPr>
              <w:t>ALT: use exercise ball instead of head fixed styrofoam ball.</w:t>
            </w:r>
          </w:p>
          <w:p w:rsidR="00A27CC1" w:rsidRPr="00A27CC1" w:rsidRDefault="00A27CC1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388929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sz w:val="18"/>
                <w:szCs w:val="18"/>
              </w:rPr>
              <w:t>Verify that optical mouse tracks rotation</w:t>
            </w:r>
          </w:p>
          <w:p w:rsidR="00225E5A" w:rsidRPr="00A27CC1" w:rsidRDefault="00A27CC1" w:rsidP="00A27CC1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2405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8405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>Test if run for</w:t>
            </w:r>
            <w:r w:rsidR="00C033C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>ward with endless corridor loop on LCD motivates running.</w:t>
            </w:r>
          </w:p>
          <w:p w:rsidR="00225E5A" w:rsidRPr="00225E5A" w:rsidRDefault="00225E5A" w:rsidP="00225E5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225E5A" w:rsidRPr="00A27CC1" w:rsidRDefault="00A27CC1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22AF2" w:rsidRPr="00A27CC1">
              <w:rPr>
                <w:rFonts w:asciiTheme="minorHAnsi" w:hAnsiTheme="minorHAnsi" w:cs="Arial"/>
                <w:sz w:val="18"/>
                <w:szCs w:val="18"/>
              </w:rPr>
              <w:t xml:space="preserve">Verify arduino-UE4 link to initiate </w:t>
            </w:r>
            <w:r w:rsidR="001D6B37" w:rsidRPr="00A27CC1">
              <w:rPr>
                <w:rFonts w:asciiTheme="minorHAnsi" w:hAnsiTheme="minorHAnsi" w:cs="Arial"/>
                <w:sz w:val="18"/>
                <w:szCs w:val="18"/>
              </w:rPr>
              <w:t xml:space="preserve">reward </w:t>
            </w:r>
          </w:p>
          <w:p w:rsidR="001D6B37" w:rsidRPr="00E71CD1" w:rsidRDefault="001D6B37" w:rsidP="008140E4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B37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1D6B37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B37" w:rsidRPr="006D0EC1" w:rsidRDefault="001D6B37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B37" w:rsidRPr="00BA5740" w:rsidRDefault="005E692C" w:rsidP="00CF7E12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</w:t>
            </w:r>
            <w:r w:rsidR="001D6B37">
              <w:rPr>
                <w:rFonts w:asciiTheme="minorHAnsi" w:hAnsiTheme="minorHAnsi" w:cs="Arial"/>
                <w:sz w:val="18"/>
                <w:szCs w:val="18"/>
              </w:rPr>
              <w:t>ptogenetics experiment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D93" w:rsidRPr="00F54BA4" w:rsidRDefault="00F54BA4" w:rsidP="00F54BA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9672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E1D93" w:rsidRPr="00F54BA4">
              <w:rPr>
                <w:rFonts w:asciiTheme="minorHAnsi" w:hAnsiTheme="minorHAnsi" w:cs="Arial"/>
                <w:sz w:val="18"/>
                <w:szCs w:val="18"/>
              </w:rPr>
              <w:t>Implant</w:t>
            </w:r>
          </w:p>
          <w:p w:rsidR="004E1D93" w:rsidRPr="00F54BA4" w:rsidRDefault="00F54BA4" w:rsidP="00F54BA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82162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E1D93" w:rsidRPr="00F54BA4">
              <w:rPr>
                <w:rFonts w:asciiTheme="minorHAnsi" w:hAnsiTheme="minorHAnsi" w:cs="Arial"/>
                <w:sz w:val="18"/>
                <w:szCs w:val="18"/>
              </w:rPr>
              <w:t>Baseline, insert blue LED</w:t>
            </w:r>
          </w:p>
          <w:p w:rsidR="001D6B37" w:rsidRPr="00F54BA4" w:rsidRDefault="00F54BA4" w:rsidP="00F54BA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56361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E1D93" w:rsidRPr="00F54BA4">
              <w:rPr>
                <w:rFonts w:asciiTheme="minorHAnsi" w:hAnsiTheme="minorHAnsi" w:cs="Arial"/>
                <w:sz w:val="18"/>
                <w:szCs w:val="18"/>
              </w:rPr>
              <w:t>Test</w:t>
            </w:r>
            <w:r w:rsidR="005B7FE6" w:rsidRPr="00F54BA4">
              <w:rPr>
                <w:rFonts w:asciiTheme="minorHAnsi" w:hAnsiTheme="minorHAnsi" w:cs="Arial"/>
                <w:sz w:val="18"/>
                <w:szCs w:val="18"/>
              </w:rPr>
              <w:t>ed</w:t>
            </w:r>
            <w:r w:rsidR="004E1D93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B7FE6" w:rsidRPr="00F54BA4">
              <w:rPr>
                <w:rFonts w:asciiTheme="minorHAnsi" w:hAnsiTheme="minorHAnsi" w:cs="Arial"/>
                <w:sz w:val="18"/>
                <w:szCs w:val="18"/>
              </w:rPr>
              <w:t>40 Hz</w:t>
            </w:r>
            <w:r w:rsidR="005B7FE6" w:rsidRPr="005B7FE6">
              <w:sym w:font="Wingdings" w:char="F0E0"/>
            </w:r>
            <w:r w:rsidR="005B7FE6" w:rsidRPr="00F54BA4">
              <w:rPr>
                <w:rFonts w:asciiTheme="minorHAnsi" w:hAnsiTheme="minorHAnsi" w:cs="Arial"/>
                <w:sz w:val="18"/>
                <w:szCs w:val="18"/>
              </w:rPr>
              <w:t>No EEG visual response</w:t>
            </w:r>
          </w:p>
          <w:p w:rsidR="006106A1" w:rsidRPr="00F54BA4" w:rsidRDefault="00F54BA4" w:rsidP="00F54BA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05762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106A1" w:rsidRPr="00F54BA4">
              <w:rPr>
                <w:rFonts w:asciiTheme="minorHAnsi" w:hAnsiTheme="minorHAnsi" w:cs="Arial"/>
                <w:color w:val="FF0000"/>
                <w:sz w:val="18"/>
                <w:szCs w:val="18"/>
              </w:rPr>
              <w:t>Troubleshoot with Eric</w:t>
            </w:r>
            <w:r w:rsidR="00225E5A" w:rsidRPr="00F54BA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(can’t see change in EEG in all states)</w:t>
            </w:r>
          </w:p>
          <w:p w:rsidR="0018405B" w:rsidRPr="00F54BA4" w:rsidRDefault="00F54BA4" w:rsidP="00F54BA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83908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B7FE6" w:rsidRPr="00F54BA4">
              <w:rPr>
                <w:rFonts w:asciiTheme="minorHAnsi" w:hAnsiTheme="minorHAnsi" w:cs="Arial"/>
                <w:sz w:val="18"/>
                <w:szCs w:val="18"/>
              </w:rPr>
              <w:t xml:space="preserve">ALT: </w:t>
            </w:r>
            <w:r w:rsidR="005B7FE6" w:rsidRPr="00F54BA4">
              <w:rPr>
                <w:rFonts w:asciiTheme="minorHAnsi" w:hAnsiTheme="minorHAnsi" w:cs="Arial"/>
                <w:sz w:val="18"/>
                <w:szCs w:val="18"/>
              </w:rPr>
              <w:t>13 Hz, 7 Hz, 4 Hz, 1 Hz</w:t>
            </w:r>
            <w:r w:rsidR="005B7FE6" w:rsidRPr="00F54BA4">
              <w:rPr>
                <w:rFonts w:asciiTheme="minorHAnsi" w:hAnsiTheme="minorHAnsi" w:cs="Arial"/>
                <w:sz w:val="18"/>
                <w:szCs w:val="18"/>
              </w:rPr>
              <w:t xml:space="preserve"> in wake/NREM</w:t>
            </w:r>
          </w:p>
          <w:p w:rsidR="00F15B63" w:rsidRPr="00F15B63" w:rsidRDefault="00F15B63" w:rsidP="00F15B63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B37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506DD6" w:rsidRPr="00BA5740" w:rsidTr="005A076D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DD6" w:rsidRPr="006D0EC1" w:rsidRDefault="00506DD6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DD6" w:rsidRPr="006D0EC1" w:rsidRDefault="00506DD6" w:rsidP="006722D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DD6" w:rsidRPr="00D068FF" w:rsidRDefault="00D068FF" w:rsidP="00D068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60EB7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</w:t>
            </w:r>
            <w:r w:rsidR="00506DD6" w:rsidRPr="00D068FF">
              <w:rPr>
                <w:rFonts w:asciiTheme="minorHAnsi" w:hAnsiTheme="minorHAnsi" w:cstheme="minorHAnsi"/>
                <w:sz w:val="18"/>
                <w:szCs w:val="18"/>
              </w:rPr>
              <w:t>, sleep disrupt, food restrict for training</w:t>
            </w:r>
            <w:r w:rsidR="00660EB7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6DD6" w:rsidRPr="006D0EC1" w:rsidRDefault="00506DD6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Pr="00BA5740" w:rsidRDefault="00F673B4" w:rsidP="00B071B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543782" w:rsidRPr="00BA5740" w:rsidTr="005A076D">
        <w:trPr>
          <w:trHeight w:val="453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ON DECK</w:t>
            </w:r>
          </w:p>
        </w:tc>
      </w:tr>
      <w:tr w:rsidR="00543782" w:rsidRPr="00BA5740" w:rsidTr="005A076D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CC5" w:rsidRPr="00E71CD1" w:rsidRDefault="007C4CC5" w:rsidP="00B071B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560" w:rsidRDefault="004E6560" w:rsidP="002E2923">
      <w:pPr>
        <w:spacing w:before="0"/>
      </w:pPr>
      <w:r>
        <w:separator/>
      </w:r>
    </w:p>
  </w:endnote>
  <w:endnote w:type="continuationSeparator" w:id="0">
    <w:p w:rsidR="004E6560" w:rsidRDefault="004E6560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560" w:rsidRDefault="004E6560" w:rsidP="002E2923">
      <w:pPr>
        <w:spacing w:before="0"/>
      </w:pPr>
      <w:r>
        <w:separator/>
      </w:r>
    </w:p>
  </w:footnote>
  <w:footnote w:type="continuationSeparator" w:id="0">
    <w:p w:rsidR="004E6560" w:rsidRDefault="004E6560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602247">
      <w:rPr>
        <w:rFonts w:asciiTheme="minorHAnsi" w:hAnsiTheme="minorHAnsi"/>
        <w:b/>
        <w:noProof/>
      </w:rPr>
      <w:t>VargaLabMtgNotes_2017_06_13.docx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02F34"/>
    <w:rsid w:val="00110809"/>
    <w:rsid w:val="00113772"/>
    <w:rsid w:val="00123412"/>
    <w:rsid w:val="001241AD"/>
    <w:rsid w:val="0013363E"/>
    <w:rsid w:val="00137E6E"/>
    <w:rsid w:val="00165D0D"/>
    <w:rsid w:val="00181044"/>
    <w:rsid w:val="0018405B"/>
    <w:rsid w:val="00190D50"/>
    <w:rsid w:val="001B3F42"/>
    <w:rsid w:val="001B6EF2"/>
    <w:rsid w:val="001C7A89"/>
    <w:rsid w:val="001D6B37"/>
    <w:rsid w:val="001E156C"/>
    <w:rsid w:val="001E3DF6"/>
    <w:rsid w:val="001F0579"/>
    <w:rsid w:val="00203A83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22AF2"/>
    <w:rsid w:val="003379F1"/>
    <w:rsid w:val="00346AD8"/>
    <w:rsid w:val="00370D2C"/>
    <w:rsid w:val="003764C0"/>
    <w:rsid w:val="00376E1C"/>
    <w:rsid w:val="003835DE"/>
    <w:rsid w:val="00387D27"/>
    <w:rsid w:val="003920E5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30A85"/>
    <w:rsid w:val="00446DC2"/>
    <w:rsid w:val="00484C3E"/>
    <w:rsid w:val="004872B7"/>
    <w:rsid w:val="00497180"/>
    <w:rsid w:val="004B16CD"/>
    <w:rsid w:val="004B35E5"/>
    <w:rsid w:val="004B5AD2"/>
    <w:rsid w:val="004D0813"/>
    <w:rsid w:val="004D457E"/>
    <w:rsid w:val="004E1D93"/>
    <w:rsid w:val="004E23E5"/>
    <w:rsid w:val="004E6560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5A076D"/>
    <w:rsid w:val="005B7FE6"/>
    <w:rsid w:val="005E692C"/>
    <w:rsid w:val="00602247"/>
    <w:rsid w:val="00603177"/>
    <w:rsid w:val="006106A1"/>
    <w:rsid w:val="00614C4F"/>
    <w:rsid w:val="00623909"/>
    <w:rsid w:val="006455FA"/>
    <w:rsid w:val="00653FF4"/>
    <w:rsid w:val="00660EB7"/>
    <w:rsid w:val="00662228"/>
    <w:rsid w:val="00667056"/>
    <w:rsid w:val="006720BC"/>
    <w:rsid w:val="0067575E"/>
    <w:rsid w:val="00692F66"/>
    <w:rsid w:val="006B7B66"/>
    <w:rsid w:val="006D0EC1"/>
    <w:rsid w:val="006D309A"/>
    <w:rsid w:val="006D4B63"/>
    <w:rsid w:val="006E1ADA"/>
    <w:rsid w:val="00705221"/>
    <w:rsid w:val="0071012D"/>
    <w:rsid w:val="00714AD6"/>
    <w:rsid w:val="00723FD6"/>
    <w:rsid w:val="007271FC"/>
    <w:rsid w:val="00734169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7E"/>
    <w:rsid w:val="008140E4"/>
    <w:rsid w:val="00814845"/>
    <w:rsid w:val="00827B9A"/>
    <w:rsid w:val="008413DB"/>
    <w:rsid w:val="00845913"/>
    <w:rsid w:val="008461F5"/>
    <w:rsid w:val="008679DF"/>
    <w:rsid w:val="00873502"/>
    <w:rsid w:val="008A0FA9"/>
    <w:rsid w:val="008A1580"/>
    <w:rsid w:val="008A33B6"/>
    <w:rsid w:val="008B110E"/>
    <w:rsid w:val="008B1996"/>
    <w:rsid w:val="008C5ADF"/>
    <w:rsid w:val="008C6D9B"/>
    <w:rsid w:val="008C6FD3"/>
    <w:rsid w:val="008E36C4"/>
    <w:rsid w:val="008E6752"/>
    <w:rsid w:val="00905279"/>
    <w:rsid w:val="00932239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A0EED"/>
    <w:rsid w:val="00AA4DEA"/>
    <w:rsid w:val="00AA5A35"/>
    <w:rsid w:val="00AB0C67"/>
    <w:rsid w:val="00AC28C7"/>
    <w:rsid w:val="00AD362C"/>
    <w:rsid w:val="00AE14BA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033C1"/>
    <w:rsid w:val="00C223B0"/>
    <w:rsid w:val="00C322AC"/>
    <w:rsid w:val="00C418FF"/>
    <w:rsid w:val="00C449EE"/>
    <w:rsid w:val="00C64D12"/>
    <w:rsid w:val="00C706CC"/>
    <w:rsid w:val="00C7345F"/>
    <w:rsid w:val="00C92083"/>
    <w:rsid w:val="00C939F2"/>
    <w:rsid w:val="00CA1F51"/>
    <w:rsid w:val="00CA2667"/>
    <w:rsid w:val="00CD40A0"/>
    <w:rsid w:val="00CE24AD"/>
    <w:rsid w:val="00CE4612"/>
    <w:rsid w:val="00CE5F3B"/>
    <w:rsid w:val="00CF6B32"/>
    <w:rsid w:val="00D0370E"/>
    <w:rsid w:val="00D068FF"/>
    <w:rsid w:val="00D24652"/>
    <w:rsid w:val="00D471F7"/>
    <w:rsid w:val="00D538CC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338DA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132B6"/>
    <w:rsid w:val="00F15B63"/>
    <w:rsid w:val="00F27253"/>
    <w:rsid w:val="00F30B7C"/>
    <w:rsid w:val="00F34435"/>
    <w:rsid w:val="00F54BA4"/>
    <w:rsid w:val="00F63C58"/>
    <w:rsid w:val="00F673B4"/>
    <w:rsid w:val="00F70E7B"/>
    <w:rsid w:val="00F87B88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1CBBD-767F-405C-A7C5-C4578554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55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44</cp:revision>
  <dcterms:created xsi:type="dcterms:W3CDTF">2017-06-13T19:13:00Z</dcterms:created>
  <dcterms:modified xsi:type="dcterms:W3CDTF">2017-06-13T20:07:00Z</dcterms:modified>
</cp:coreProperties>
</file>