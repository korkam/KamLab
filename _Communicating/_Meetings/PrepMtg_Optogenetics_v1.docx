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923" w:rsidRPr="00BA5740" w:rsidRDefault="002E2923" w:rsidP="00EE2EE7">
      <w:pPr>
        <w:rPr>
          <w:rFonts w:asciiTheme="minorHAnsi" w:hAnsiTheme="minorHAnsi"/>
          <w:sz w:val="18"/>
          <w:szCs w:val="1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900"/>
      </w:tblGrid>
      <w:tr w:rsidR="008413DB" w:rsidRPr="00BA5740" w:rsidTr="00623909">
        <w:trPr>
          <w:trHeight w:val="813"/>
        </w:trPr>
        <w:tc>
          <w:tcPr>
            <w:tcW w:w="9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13DB" w:rsidRPr="00BA5740" w:rsidRDefault="008413DB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Main Priority</w:t>
            </w:r>
          </w:p>
          <w:p w:rsidR="00623909" w:rsidRPr="00BA5740" w:rsidRDefault="00CA1F51" w:rsidP="00EE2EE7">
            <w:pPr>
              <w:rPr>
                <w:rFonts w:asciiTheme="minorHAnsi" w:hAnsiTheme="minorHAnsi" w:cs="Arial"/>
              </w:rPr>
            </w:pPr>
            <w:r w:rsidRPr="00BA5740">
              <w:rPr>
                <w:rFonts w:asciiTheme="minorHAnsi" w:hAnsiTheme="minorHAnsi" w:cs="Arial"/>
                <w:u w:val="single"/>
              </w:rPr>
              <w:t>Hypothesis</w:t>
            </w:r>
            <w:r w:rsidRPr="00BA5740">
              <w:rPr>
                <w:rFonts w:asciiTheme="minorHAnsi" w:hAnsiTheme="minorHAnsi" w:cs="Arial"/>
              </w:rPr>
              <w:t xml:space="preserve">: </w:t>
            </w:r>
          </w:p>
        </w:tc>
      </w:tr>
      <w:tr w:rsidR="009A30C1" w:rsidRPr="00BA5740" w:rsidTr="009A30C1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6B7B66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E2EE7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9A30C1" w:rsidRPr="00BA5740" w:rsidTr="003D4DB7">
        <w:trPr>
          <w:trHeight w:val="72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E2EE7">
            <w:pPr>
              <w:pStyle w:val="ListParagraph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844E0B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Tissue coverage?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Default="00844E0B" w:rsidP="00EE2EE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Light beam diameter</w:t>
            </w:r>
          </w:p>
          <w:p w:rsidR="00844E0B" w:rsidRPr="00BA5740" w:rsidRDefault="00844E0B" w:rsidP="00EE2EE7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Area of brain to activate/inhibit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0C1" w:rsidRPr="00BA5740" w:rsidRDefault="009A30C1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A403D9" w:rsidRPr="00BA5740" w:rsidTr="00A403D9">
        <w:trPr>
          <w:trHeight w:val="516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CD40A0" w:rsidRDefault="00A403D9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844E0B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What frequency/duration for inhibition?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844E0B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Region specific, state-specific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03D9" w:rsidRPr="00BA5740" w:rsidRDefault="00A403D9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662228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CD40A0" w:rsidRDefault="00662228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BA5740" w:rsidRDefault="00844E0B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NatNeuro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 on Arch/Halo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34F" w:rsidRPr="00CC134F" w:rsidRDefault="00CC134F" w:rsidP="00CC134F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 w:rsidRPr="00CC134F">
              <w:rPr>
                <w:rFonts w:asciiTheme="minorHAnsi" w:hAnsiTheme="minorHAnsi" w:cs="Arial"/>
                <w:sz w:val="18"/>
                <w:szCs w:val="18"/>
              </w:rPr>
              <w:t>Biophysical constraints of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CC134F">
              <w:rPr>
                <w:rFonts w:asciiTheme="minorHAnsi" w:hAnsiTheme="minorHAnsi" w:cs="Arial"/>
                <w:sz w:val="18"/>
                <w:szCs w:val="18"/>
              </w:rPr>
              <w:t>optogenetic</w:t>
            </w:r>
            <w:proofErr w:type="spellEnd"/>
            <w:r w:rsidRPr="00CC134F">
              <w:rPr>
                <w:rFonts w:asciiTheme="minorHAnsi" w:hAnsiTheme="minorHAnsi" w:cs="Arial"/>
                <w:sz w:val="18"/>
                <w:szCs w:val="18"/>
              </w:rPr>
              <w:t xml:space="preserve"> inhibition at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CC134F">
              <w:rPr>
                <w:rFonts w:asciiTheme="minorHAnsi" w:hAnsiTheme="minorHAnsi" w:cs="Arial"/>
                <w:sz w:val="18"/>
                <w:szCs w:val="18"/>
              </w:rPr>
              <w:t>presynaptic terminals</w:t>
            </w:r>
          </w:p>
          <w:p w:rsidR="00580C85" w:rsidRPr="00B66BA6" w:rsidRDefault="00844E0B" w:rsidP="00EE2EE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When does inhibition become excitatory?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228" w:rsidRPr="00BA5740" w:rsidRDefault="00662228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844E0B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Thy1-ArchT in cortex?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Default="00844E0B" w:rsidP="00EE2EE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What papers?</w:t>
            </w:r>
          </w:p>
          <w:p w:rsidR="008019E9" w:rsidRPr="00BA5740" w:rsidRDefault="008019E9" w:rsidP="008019E9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  <w:r w:rsidRPr="008019E9">
              <w:rPr>
                <w:rFonts w:asciiTheme="minorHAnsi" w:hAnsiTheme="minorHAnsi" w:cs="Arial"/>
                <w:sz w:val="18"/>
                <w:szCs w:val="18"/>
              </w:rPr>
              <w:t xml:space="preserve">Inhibiting the Activity of CA1 Hippocampal Neurons Prevents the Recall of Contextual Fear Memory in Inducible </w:t>
            </w:r>
            <w:proofErr w:type="spellStart"/>
            <w:r w:rsidRPr="008019E9">
              <w:rPr>
                <w:rFonts w:asciiTheme="minorHAnsi" w:hAnsiTheme="minorHAnsi" w:cs="Arial"/>
                <w:sz w:val="18"/>
                <w:szCs w:val="18"/>
              </w:rPr>
              <w:t>ArchT</w:t>
            </w:r>
            <w:proofErr w:type="spellEnd"/>
            <w:r w:rsidRPr="008019E9">
              <w:rPr>
                <w:rFonts w:asciiTheme="minorHAnsi" w:hAnsiTheme="minorHAnsi" w:cs="Arial"/>
                <w:sz w:val="18"/>
                <w:szCs w:val="18"/>
              </w:rPr>
              <w:t xml:space="preserve"> Transgenic Mice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6D7E0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Thy1-arch or thy1-halo in one cassette?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6D7E01" w:rsidP="00EE2EE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None found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6B7B66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3F2144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07374C" w:rsidRDefault="00CD40A0" w:rsidP="00EE2EE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9A30C1">
        <w:trPr>
          <w:trHeight w:val="58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CD40A0" w:rsidRPr="00BA5740" w:rsidTr="00267945">
        <w:trPr>
          <w:trHeight w:val="84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CD40A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AB0C67" w:rsidRDefault="00CD40A0" w:rsidP="00EE2EE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40A0" w:rsidRPr="00BA5740" w:rsidRDefault="00CD40A0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F673B4" w:rsidRPr="00BA5740" w:rsidRDefault="00F673B4" w:rsidP="00EE2EE7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900"/>
      </w:tblGrid>
      <w:tr w:rsidR="00543782" w:rsidRPr="00BA5740" w:rsidTr="00235A29">
        <w:trPr>
          <w:trHeight w:val="453"/>
        </w:trPr>
        <w:tc>
          <w:tcPr>
            <w:tcW w:w="93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Lower Priority</w:t>
            </w:r>
          </w:p>
        </w:tc>
      </w:tr>
      <w:tr w:rsidR="00543782" w:rsidRPr="00BA5740" w:rsidTr="00235A29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D9B" w:rsidRPr="00E71CD1" w:rsidRDefault="008C6D9B" w:rsidP="00EE2EE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235A29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E71CD1" w:rsidRPr="00BA5740" w:rsidTr="007F1EF6">
        <w:trPr>
          <w:trHeight w:val="52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CD40A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CD1" w:rsidRPr="00BA5740" w:rsidRDefault="00E71CD1" w:rsidP="00EE2EE7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EE2EE7">
      <w:pPr>
        <w:rPr>
          <w:rFonts w:asciiTheme="minorHAnsi" w:hAnsiTheme="minorHAnsi"/>
          <w:b/>
        </w:rPr>
      </w:pPr>
    </w:p>
    <w:sectPr w:rsidR="007A6DFB" w:rsidRPr="00BA5740" w:rsidSect="00F673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6F5" w:rsidRDefault="009416F5" w:rsidP="002E2923">
      <w:pPr>
        <w:spacing w:before="0"/>
      </w:pPr>
      <w:r>
        <w:separator/>
      </w:r>
    </w:p>
  </w:endnote>
  <w:endnote w:type="continuationSeparator" w:id="0">
    <w:p w:rsidR="009416F5" w:rsidRDefault="009416F5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6F5" w:rsidRDefault="009416F5" w:rsidP="002E2923">
      <w:pPr>
        <w:spacing w:before="0"/>
      </w:pPr>
      <w:r>
        <w:separator/>
      </w:r>
    </w:p>
  </w:footnote>
  <w:footnote w:type="continuationSeparator" w:id="0">
    <w:p w:rsidR="009416F5" w:rsidRDefault="009416F5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23" w:rsidRDefault="002E2923">
    <w:pPr>
      <w:pStyle w:val="Header"/>
      <w:rPr>
        <w:rFonts w:asciiTheme="minorHAnsi" w:hAnsiTheme="minorHAnsi"/>
        <w:b/>
      </w:rPr>
    </w:pPr>
    <w:r w:rsidRPr="002E2923">
      <w:rPr>
        <w:rFonts w:asciiTheme="minorHAnsi" w:hAnsiTheme="minorHAnsi"/>
        <w:b/>
      </w:rPr>
      <w:t xml:space="preserve">Action Items for </w:t>
    </w:r>
    <w:r w:rsidR="00A403D9">
      <w:rPr>
        <w:rFonts w:asciiTheme="minorHAnsi" w:hAnsiTheme="minorHAnsi"/>
        <w:b/>
      </w:rPr>
      <w:t>XXX</w:t>
    </w:r>
    <w:r w:rsidRPr="002E2923">
      <w:rPr>
        <w:rFonts w:asciiTheme="minorHAnsi" w:hAnsiTheme="minorHAnsi"/>
        <w:b/>
      </w:rPr>
      <w:t xml:space="preserve"> Project</w:t>
    </w:r>
  </w:p>
  <w:p w:rsidR="000F70EB" w:rsidRPr="002E2923" w:rsidRDefault="00A403D9" w:rsidP="00AA442F">
    <w:pPr>
      <w:pStyle w:val="Header"/>
      <w:tabs>
        <w:tab w:val="clear" w:pos="9360"/>
      </w:tabs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DATE: </w:t>
    </w:r>
    <w:r w:rsidR="00AA442F">
      <w:rPr>
        <w:rFonts w:asciiTheme="minorHAnsi" w:hAnsiTheme="minorHAnsi"/>
        <w:b/>
      </w:rPr>
      <w:fldChar w:fldCharType="begin"/>
    </w:r>
    <w:r w:rsidR="00AA442F">
      <w:rPr>
        <w:rFonts w:asciiTheme="minorHAnsi" w:hAnsiTheme="minorHAnsi"/>
        <w:b/>
      </w:rPr>
      <w:instrText xml:space="preserve"> SAVEDATE  \@ "M/d/yyyy" </w:instrText>
    </w:r>
    <w:r w:rsidR="00AA442F">
      <w:rPr>
        <w:rFonts w:asciiTheme="minorHAnsi" w:hAnsiTheme="minorHAnsi"/>
        <w:b/>
      </w:rPr>
      <w:fldChar w:fldCharType="separate"/>
    </w:r>
    <w:r w:rsidR="006D7E01">
      <w:rPr>
        <w:rFonts w:asciiTheme="minorHAnsi" w:hAnsiTheme="minorHAnsi"/>
        <w:b/>
        <w:noProof/>
      </w:rPr>
      <w:t>10/7/2016</w:t>
    </w:r>
    <w:r w:rsidR="00AA442F">
      <w:rPr>
        <w:rFonts w:asciiTheme="minorHAnsi" w:hAnsiTheme="minorHAnsi"/>
        <w:b/>
      </w:rPr>
      <w:fldChar w:fldCharType="end"/>
    </w:r>
    <w:r w:rsidR="000F70EB">
      <w:rPr>
        <w:rFonts w:asciiTheme="minorHAnsi" w:hAnsiTheme="minorHAnsi"/>
        <w:b/>
      </w:rPr>
      <w:t xml:space="preserve"> Meeting</w:t>
    </w:r>
    <w:r w:rsidR="00AA442F">
      <w:rPr>
        <w:rFonts w:asciiTheme="minorHAnsi" w:hAnsiTheme="minorHAnsi"/>
        <w:b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D9" w:rsidRDefault="00A40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13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09"/>
    <w:rsid w:val="00001D33"/>
    <w:rsid w:val="00004144"/>
    <w:rsid w:val="00005ECB"/>
    <w:rsid w:val="000169A3"/>
    <w:rsid w:val="0003778F"/>
    <w:rsid w:val="0005140D"/>
    <w:rsid w:val="00066E55"/>
    <w:rsid w:val="0007374C"/>
    <w:rsid w:val="0008388E"/>
    <w:rsid w:val="000A5BD4"/>
    <w:rsid w:val="000B6AB6"/>
    <w:rsid w:val="000C4C8B"/>
    <w:rsid w:val="000C7C72"/>
    <w:rsid w:val="000E751B"/>
    <w:rsid w:val="000F70EB"/>
    <w:rsid w:val="00110809"/>
    <w:rsid w:val="00113772"/>
    <w:rsid w:val="001241AD"/>
    <w:rsid w:val="0013363E"/>
    <w:rsid w:val="00137E6E"/>
    <w:rsid w:val="00165D0D"/>
    <w:rsid w:val="00181044"/>
    <w:rsid w:val="00190D50"/>
    <w:rsid w:val="001B3F42"/>
    <w:rsid w:val="001C7A89"/>
    <w:rsid w:val="001E3DF6"/>
    <w:rsid w:val="001F0579"/>
    <w:rsid w:val="00203A83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E2923"/>
    <w:rsid w:val="002F4B8E"/>
    <w:rsid w:val="002F7B17"/>
    <w:rsid w:val="00307ACE"/>
    <w:rsid w:val="003379F1"/>
    <w:rsid w:val="00346AD8"/>
    <w:rsid w:val="00370D2C"/>
    <w:rsid w:val="003764C0"/>
    <w:rsid w:val="00376E1C"/>
    <w:rsid w:val="00387D27"/>
    <w:rsid w:val="003920E5"/>
    <w:rsid w:val="003961C9"/>
    <w:rsid w:val="003C3CED"/>
    <w:rsid w:val="003C4774"/>
    <w:rsid w:val="003D4DB7"/>
    <w:rsid w:val="003E32A2"/>
    <w:rsid w:val="003F2144"/>
    <w:rsid w:val="0040156C"/>
    <w:rsid w:val="00402A40"/>
    <w:rsid w:val="004068D9"/>
    <w:rsid w:val="00420013"/>
    <w:rsid w:val="004212B9"/>
    <w:rsid w:val="00446DC2"/>
    <w:rsid w:val="004872B7"/>
    <w:rsid w:val="00497180"/>
    <w:rsid w:val="004B16CD"/>
    <w:rsid w:val="004B35E5"/>
    <w:rsid w:val="004D0813"/>
    <w:rsid w:val="004D457E"/>
    <w:rsid w:val="004E23E5"/>
    <w:rsid w:val="004F5655"/>
    <w:rsid w:val="005110B7"/>
    <w:rsid w:val="0051298D"/>
    <w:rsid w:val="00515169"/>
    <w:rsid w:val="005158F8"/>
    <w:rsid w:val="005214B1"/>
    <w:rsid w:val="00530DAC"/>
    <w:rsid w:val="00543782"/>
    <w:rsid w:val="005512EA"/>
    <w:rsid w:val="0055384A"/>
    <w:rsid w:val="005546E8"/>
    <w:rsid w:val="00557A59"/>
    <w:rsid w:val="005735CC"/>
    <w:rsid w:val="005808FC"/>
    <w:rsid w:val="00580C85"/>
    <w:rsid w:val="00614C4F"/>
    <w:rsid w:val="00623909"/>
    <w:rsid w:val="006455FA"/>
    <w:rsid w:val="00653FF4"/>
    <w:rsid w:val="00662228"/>
    <w:rsid w:val="006720BC"/>
    <w:rsid w:val="0067575E"/>
    <w:rsid w:val="006B7B66"/>
    <w:rsid w:val="006D2DC4"/>
    <w:rsid w:val="006D309A"/>
    <w:rsid w:val="006D5879"/>
    <w:rsid w:val="006D7E01"/>
    <w:rsid w:val="006E1ADA"/>
    <w:rsid w:val="00705221"/>
    <w:rsid w:val="0071012D"/>
    <w:rsid w:val="00714AD6"/>
    <w:rsid w:val="007271FC"/>
    <w:rsid w:val="00734169"/>
    <w:rsid w:val="0076085A"/>
    <w:rsid w:val="00772943"/>
    <w:rsid w:val="00783BB3"/>
    <w:rsid w:val="00784538"/>
    <w:rsid w:val="007A6DFB"/>
    <w:rsid w:val="007B02E6"/>
    <w:rsid w:val="007B2577"/>
    <w:rsid w:val="007B3263"/>
    <w:rsid w:val="007D4ECB"/>
    <w:rsid w:val="007E09FB"/>
    <w:rsid w:val="007F1EF6"/>
    <w:rsid w:val="007F527E"/>
    <w:rsid w:val="008019E9"/>
    <w:rsid w:val="00814845"/>
    <w:rsid w:val="00827B9A"/>
    <w:rsid w:val="008413DB"/>
    <w:rsid w:val="00844E0B"/>
    <w:rsid w:val="00845913"/>
    <w:rsid w:val="008461F5"/>
    <w:rsid w:val="00873502"/>
    <w:rsid w:val="008A0FA9"/>
    <w:rsid w:val="008A1580"/>
    <w:rsid w:val="008A33B6"/>
    <w:rsid w:val="008B110E"/>
    <w:rsid w:val="008C5ADF"/>
    <w:rsid w:val="008C6D9B"/>
    <w:rsid w:val="008C6FD3"/>
    <w:rsid w:val="008E6752"/>
    <w:rsid w:val="00905279"/>
    <w:rsid w:val="00932239"/>
    <w:rsid w:val="009416F5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E2E87"/>
    <w:rsid w:val="00A1074E"/>
    <w:rsid w:val="00A20DFE"/>
    <w:rsid w:val="00A226E7"/>
    <w:rsid w:val="00A32F3C"/>
    <w:rsid w:val="00A34674"/>
    <w:rsid w:val="00A36ED7"/>
    <w:rsid w:val="00A403D9"/>
    <w:rsid w:val="00A44566"/>
    <w:rsid w:val="00A52720"/>
    <w:rsid w:val="00A53F6D"/>
    <w:rsid w:val="00A6504E"/>
    <w:rsid w:val="00A67D7B"/>
    <w:rsid w:val="00A806F4"/>
    <w:rsid w:val="00AA0EED"/>
    <w:rsid w:val="00AA442F"/>
    <w:rsid w:val="00AA5A35"/>
    <w:rsid w:val="00AB0C67"/>
    <w:rsid w:val="00AC28C7"/>
    <w:rsid w:val="00AD362C"/>
    <w:rsid w:val="00AE14BA"/>
    <w:rsid w:val="00B031E5"/>
    <w:rsid w:val="00B06143"/>
    <w:rsid w:val="00B3269C"/>
    <w:rsid w:val="00B37427"/>
    <w:rsid w:val="00B652B8"/>
    <w:rsid w:val="00B66BA6"/>
    <w:rsid w:val="00BA4C35"/>
    <w:rsid w:val="00BA5740"/>
    <w:rsid w:val="00BD171B"/>
    <w:rsid w:val="00BD183B"/>
    <w:rsid w:val="00BD2A4C"/>
    <w:rsid w:val="00BF0D09"/>
    <w:rsid w:val="00C223B0"/>
    <w:rsid w:val="00C449EE"/>
    <w:rsid w:val="00C64D12"/>
    <w:rsid w:val="00C706CC"/>
    <w:rsid w:val="00C7345F"/>
    <w:rsid w:val="00C939F2"/>
    <w:rsid w:val="00CA1F51"/>
    <w:rsid w:val="00CA2667"/>
    <w:rsid w:val="00CC134F"/>
    <w:rsid w:val="00CD40A0"/>
    <w:rsid w:val="00CE4612"/>
    <w:rsid w:val="00CE5F3B"/>
    <w:rsid w:val="00CF6B32"/>
    <w:rsid w:val="00D0370E"/>
    <w:rsid w:val="00D24652"/>
    <w:rsid w:val="00D471F7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E338DA"/>
    <w:rsid w:val="00E660CA"/>
    <w:rsid w:val="00E71CD1"/>
    <w:rsid w:val="00E8184E"/>
    <w:rsid w:val="00E90DF4"/>
    <w:rsid w:val="00E94D8B"/>
    <w:rsid w:val="00E96E6A"/>
    <w:rsid w:val="00EA1429"/>
    <w:rsid w:val="00EA1D09"/>
    <w:rsid w:val="00EA2A31"/>
    <w:rsid w:val="00EB42D5"/>
    <w:rsid w:val="00EC1DF5"/>
    <w:rsid w:val="00EC6944"/>
    <w:rsid w:val="00ED3FB2"/>
    <w:rsid w:val="00EE0D9E"/>
    <w:rsid w:val="00EE2EE7"/>
    <w:rsid w:val="00EE4B99"/>
    <w:rsid w:val="00EF2187"/>
    <w:rsid w:val="00EF2A87"/>
    <w:rsid w:val="00F003BF"/>
    <w:rsid w:val="00F014DB"/>
    <w:rsid w:val="00F132B6"/>
    <w:rsid w:val="00F27253"/>
    <w:rsid w:val="00F30B7C"/>
    <w:rsid w:val="00F63C58"/>
    <w:rsid w:val="00F673B4"/>
    <w:rsid w:val="00F70E7B"/>
    <w:rsid w:val="00F87B88"/>
    <w:rsid w:val="00FA1FEC"/>
    <w:rsid w:val="00FB159F"/>
    <w:rsid w:val="00FC52AA"/>
    <w:rsid w:val="00FD2707"/>
    <w:rsid w:val="00FD504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38FB2-5E60-4A79-90CB-F26AE67F5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 template.dotx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5</cp:revision>
  <dcterms:created xsi:type="dcterms:W3CDTF">2016-10-07T13:46:00Z</dcterms:created>
  <dcterms:modified xsi:type="dcterms:W3CDTF">2016-10-07T14:48:00Z</dcterms:modified>
</cp:coreProperties>
</file>