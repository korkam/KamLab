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6D0EC1" w:rsidRDefault="006D0EC1" w:rsidP="00B33734">
      <w:pPr>
        <w:spacing w:before="0"/>
        <w:outlineLvl w:val="0"/>
        <w:rPr>
          <w:rFonts w:asciiTheme="minorHAnsi" w:hAnsiTheme="minorHAnsi"/>
          <w:b/>
          <w:sz w:val="22"/>
          <w:szCs w:val="22"/>
        </w:rPr>
      </w:pPr>
      <w:r w:rsidRPr="006D0EC1">
        <w:rPr>
          <w:rFonts w:asciiTheme="minorHAnsi" w:hAnsiTheme="minorHAnsi"/>
          <w:b/>
          <w:sz w:val="22"/>
          <w:szCs w:val="22"/>
        </w:rPr>
        <w:t>AGENDA</w:t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602247">
        <w:rPr>
          <w:rFonts w:asciiTheme="minorHAnsi" w:hAnsiTheme="minorHAnsi"/>
          <w:b/>
          <w:sz w:val="22"/>
          <w:szCs w:val="22"/>
        </w:rPr>
        <w:tab/>
      </w:r>
      <w:r w:rsidR="00094617">
        <w:rPr>
          <w:rFonts w:asciiTheme="minorHAnsi" w:hAnsiTheme="minorHAnsi"/>
          <w:b/>
          <w:color w:val="FF0000"/>
          <w:sz w:val="22"/>
          <w:szCs w:val="22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6D0EC1" w:rsidRPr="00BA5740" w14:paraId="4840CF18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BA5740" w:rsidRDefault="005A076D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BA5740" w:rsidRDefault="005E692C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0201D0" w:rsidRPr="00BA5740" w14:paraId="52ACFCDA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ED0" w14:textId="77777777" w:rsidR="000201D0" w:rsidRP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F5750" w14:textId="516D1275" w:rsidR="000201D0" w:rsidRP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Grants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7683F" w14:textId="419E636C" w:rsidR="000201D0" w:rsidRDefault="005013FD" w:rsidP="00B33734">
            <w:pPr>
              <w:spacing w:before="0"/>
              <w:rPr>
                <w:rFonts w:asciiTheme="minorHAnsi" w:hAnsiTheme="minorHAnsi" w:cs="Arial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4473658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2F82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F72F8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F72F82">
              <w:rPr>
                <w:rFonts w:asciiTheme="minorHAnsi" w:hAnsiTheme="minorHAnsi" w:cs="Arial"/>
              </w:rPr>
              <w:t>BrightFocus</w:t>
            </w:r>
          </w:p>
          <w:p w14:paraId="735D819C" w14:textId="2B2F82B8" w:rsidR="00F72F82" w:rsidRDefault="005013FD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391042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2F82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F72F82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SRSF</w:t>
            </w:r>
            <w:r w:rsidR="006C6F24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 dec 1</w:t>
            </w:r>
          </w:p>
          <w:p w14:paraId="4EA41191" w14:textId="58B689C2" w:rsidR="00F72F82" w:rsidRDefault="005013FD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897356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72F82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F72F82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F32</w:t>
            </w:r>
            <w:r w:rsidR="006C6F24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 dec 1</w:t>
            </w:r>
          </w:p>
          <w:p w14:paraId="52958B87" w14:textId="1BAA0FB7" w:rsidR="00192EB0" w:rsidRPr="00192EB0" w:rsidRDefault="005013FD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99699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EB0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EB0E1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Andrew: AA,</w:t>
            </w:r>
            <w:r w:rsidR="00192EB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R (Feb 5 or 16)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905C" w14:textId="77777777" w:rsidR="000201D0" w:rsidRPr="000201D0" w:rsidRDefault="000201D0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</w:p>
        </w:tc>
      </w:tr>
      <w:tr w:rsidR="00B51D15" w:rsidRPr="00BA5740" w14:paraId="18D8664F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576709F5" w:rsidR="000201D0" w:rsidRPr="00B51D15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B51D15" w:rsidRDefault="000B5E7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</w:t>
            </w:r>
            <w:r w:rsidR="00B51D15">
              <w:rPr>
                <w:rFonts w:asciiTheme="minorHAnsi" w:hAnsiTheme="minorHAnsi" w:cs="Arial"/>
              </w:rPr>
              <w:t>Always be SDing</w:t>
            </w:r>
            <w:r>
              <w:rPr>
                <w:rFonts w:asciiTheme="minorHAnsi" w:hAnsiTheme="minorHAnsi" w:cs="Arial"/>
              </w:rPr>
              <w:t>”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5ECA6" w14:textId="721AEE21" w:rsidR="00CB085D" w:rsidRDefault="00CB085D" w:rsidP="00B33734">
            <w:pPr>
              <w:spacing w:before="0"/>
              <w:rPr>
                <w:rFonts w:asciiTheme="minorHAnsi" w:hAnsiTheme="minorHAnsi" w:cs="Arial"/>
                <w:color w:val="FF0000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Currently</w:t>
            </w:r>
            <w:r>
              <w:rPr>
                <w:rFonts w:asciiTheme="minorHAnsi" w:hAnsiTheme="minorHAnsi" w:cs="Arial"/>
              </w:rPr>
              <w:t>:</w:t>
            </w:r>
            <w:r w:rsidRPr="001451E5">
              <w:rPr>
                <w:rFonts w:asciiTheme="minorHAnsi" w:hAnsiTheme="minorHAnsi" w:cs="Arial"/>
                <w:color w:val="FF0000"/>
              </w:rPr>
              <w:t xml:space="preserve"> </w:t>
            </w:r>
            <w:r w:rsidR="003A436B" w:rsidRPr="001451E5">
              <w:rPr>
                <w:rFonts w:asciiTheme="minorHAnsi" w:hAnsiTheme="minorHAnsi" w:cs="Arial"/>
                <w:color w:val="FF0000"/>
              </w:rPr>
              <w:t>3 males</w:t>
            </w:r>
            <w:r w:rsidR="000F1A81" w:rsidRPr="001451E5">
              <w:rPr>
                <w:rFonts w:asciiTheme="minorHAnsi" w:hAnsiTheme="minorHAnsi" w:cs="Arial"/>
                <w:color w:val="FF0000"/>
              </w:rPr>
              <w:t xml:space="preserve"> done 8wks on 1/12/18, 4 females done</w:t>
            </w:r>
            <w:r w:rsidR="00F64AA9" w:rsidRPr="001451E5">
              <w:rPr>
                <w:rFonts w:asciiTheme="minorHAnsi" w:hAnsiTheme="minorHAnsi" w:cs="Arial"/>
                <w:color w:val="FF0000"/>
              </w:rPr>
              <w:t xml:space="preserve"> 4wks on 12/15/17</w:t>
            </w:r>
          </w:p>
          <w:p w14:paraId="6E39174C" w14:textId="3A2EE3FA" w:rsidR="005D3CF9" w:rsidRDefault="00B51D15" w:rsidP="00DD125B">
            <w:pPr>
              <w:spacing w:before="0"/>
              <w:rPr>
                <w:rFonts w:asciiTheme="minorHAnsi" w:hAnsiTheme="minorHAnsi" w:cs="Arial"/>
              </w:rPr>
            </w:pPr>
            <w:r w:rsidRPr="00421DF6">
              <w:rPr>
                <w:rFonts w:asciiTheme="minorHAnsi" w:hAnsiTheme="minorHAnsi" w:cs="Arial"/>
                <w:u w:val="single"/>
              </w:rPr>
              <w:t>On deck</w:t>
            </w:r>
            <w:r w:rsidRPr="00CB085D">
              <w:rPr>
                <w:rFonts w:asciiTheme="minorHAnsi" w:hAnsiTheme="minorHAnsi" w:cs="Arial"/>
              </w:rPr>
              <w:t xml:space="preserve">: </w:t>
            </w:r>
          </w:p>
          <w:p w14:paraId="328456DE" w14:textId="77777777" w:rsidR="00B31132" w:rsidRDefault="00F822DE" w:rsidP="00DD125B">
            <w:pPr>
              <w:spacing w:before="0"/>
              <w:rPr>
                <w:rFonts w:asciiTheme="minorHAnsi" w:hAnsiTheme="minorHAnsi" w:cs="Arial"/>
                <w:color w:val="FF0000"/>
              </w:rPr>
            </w:pPr>
            <w:r w:rsidRPr="00F822DE">
              <w:rPr>
                <w:rFonts w:asciiTheme="minorHAnsi" w:hAnsiTheme="minorHAnsi" w:cs="Arial"/>
                <w:u w:val="single"/>
              </w:rPr>
              <w:t>Past</w:t>
            </w:r>
            <w:r>
              <w:rPr>
                <w:rFonts w:asciiTheme="minorHAnsi" w:hAnsiTheme="minorHAnsi" w:cs="Arial"/>
              </w:rPr>
              <w:t xml:space="preserve">: </w:t>
            </w:r>
            <w:r w:rsidRPr="00154FA0">
              <w:rPr>
                <w:rFonts w:asciiTheme="minorHAnsi" w:hAnsiTheme="minorHAnsi" w:cs="Arial"/>
                <w:color w:val="FF0000"/>
              </w:rPr>
              <w:t>4x PS19 females done on 11/2/17</w:t>
            </w:r>
            <w:r>
              <w:rPr>
                <w:rFonts w:asciiTheme="minorHAnsi" w:hAnsiTheme="minorHAnsi" w:cs="Arial"/>
                <w:color w:val="FF0000"/>
              </w:rPr>
              <w:t xml:space="preserve"> </w:t>
            </w:r>
            <w:r w:rsidRPr="00F822DE">
              <w:rPr>
                <w:rFonts w:asciiTheme="minorHAnsi" w:hAnsiTheme="minorHAnsi" w:cs="Arial"/>
                <w:color w:val="FF0000"/>
              </w:rPr>
              <w:sym w:font="Wingdings" w:char="F0E0"/>
            </w:r>
            <w:r w:rsidR="007B0D4E">
              <w:rPr>
                <w:rFonts w:asciiTheme="minorHAnsi" w:hAnsiTheme="minorHAnsi" w:cs="Arial"/>
                <w:color w:val="FF0000"/>
              </w:rPr>
              <w:t xml:space="preserve"> Ward AT8</w:t>
            </w:r>
            <w:r>
              <w:rPr>
                <w:rFonts w:asciiTheme="minorHAnsi" w:hAnsiTheme="minorHAnsi" w:cs="Arial"/>
                <w:color w:val="FF0000"/>
              </w:rPr>
              <w:t xml:space="preserve"> IHC</w:t>
            </w:r>
          </w:p>
          <w:p w14:paraId="033C673A" w14:textId="05C96359" w:rsidR="00795C96" w:rsidRPr="00B51D15" w:rsidRDefault="00795C96" w:rsidP="00DD125B">
            <w:pPr>
              <w:spacing w:before="0"/>
              <w:rPr>
                <w:rFonts w:asciiTheme="minorHAnsi" w:hAnsiTheme="minorHAnsi" w:cs="Arial"/>
              </w:rPr>
            </w:pPr>
            <w:r w:rsidRPr="00795C96">
              <w:rPr>
                <w:rFonts w:asciiTheme="minorHAnsi" w:hAnsiTheme="minorHAnsi" w:cs="Arial"/>
                <w:u w:val="single"/>
              </w:rPr>
              <w:t>Adlib</w:t>
            </w:r>
            <w:r w:rsidRPr="00795C96">
              <w:rPr>
                <w:rFonts w:asciiTheme="minorHAnsi" w:hAnsiTheme="minorHAnsi" w:cs="Arial"/>
              </w:rPr>
              <w:t xml:space="preserve">: </w:t>
            </w:r>
            <w:r>
              <w:rPr>
                <w:rFonts w:asciiTheme="minorHAnsi" w:hAnsiTheme="minorHAnsi" w:cs="Arial"/>
              </w:rPr>
              <w:t>double check</w:t>
            </w:r>
            <w:r w:rsidR="00CA4AAD">
              <w:rPr>
                <w:rFonts w:asciiTheme="minorHAnsi" w:hAnsiTheme="minorHAnsi" w:cs="Arial"/>
              </w:rPr>
              <w:t xml:space="preserve"> 4mo and 6mo</w:t>
            </w:r>
            <w:bookmarkStart w:id="0" w:name="_GoBack"/>
            <w:bookmarkEnd w:id="0"/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4175E4BC" w:rsidR="00B51D15" w:rsidRPr="00B51D15" w:rsidRDefault="005D3CF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Kaitlyn</w:t>
            </w:r>
          </w:p>
        </w:tc>
      </w:tr>
      <w:tr w:rsidR="000201D0" w:rsidRPr="00BA5740" w14:paraId="623C7B4E" w14:textId="77777777" w:rsidTr="008F20F1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4D90" w14:textId="77777777" w:rsidR="000201D0" w:rsidRPr="00B51D15" w:rsidRDefault="000201D0" w:rsidP="00B33734">
            <w:pPr>
              <w:spacing w:before="0"/>
              <w:rPr>
                <w:rFonts w:asciiTheme="minorHAnsi" w:hAnsiTheme="minorHAnsi" w:cs="Arial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4522" w14:textId="45534503" w:rsidR="000201D0" w:rsidRDefault="000201D0" w:rsidP="00B33734">
            <w:pPr>
              <w:spacing w:before="0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LC project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0195" w14:textId="432018EA" w:rsidR="00652EFB" w:rsidRPr="004A3486" w:rsidRDefault="005013FD" w:rsidP="00652EFB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82738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FB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652EFB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</w:t>
            </w:r>
            <w:r w:rsidR="00A869FD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tau-GFP</w:t>
            </w:r>
            <w:r w:rsidR="00652EFB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  <w:r w:rsidR="00652EFB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A869F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done 9 animals </w:t>
            </w:r>
            <w:r w:rsidR="00A869FD" w:rsidRPr="00A869FD">
              <w:rPr>
                <w:rFonts w:asciiTheme="minorHAnsi" w:hAnsiTheme="minorHAnsi" w:cs="Arial"/>
                <w:color w:val="FF0000"/>
                <w:sz w:val="18"/>
                <w:szCs w:val="18"/>
              </w:rPr>
              <w:sym w:font="Wingdings" w:char="F0E0"/>
            </w:r>
            <w:r w:rsidR="00A869F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3A436B">
              <w:rPr>
                <w:rFonts w:asciiTheme="minorHAnsi" w:hAnsiTheme="minorHAnsi" w:cs="Arial"/>
                <w:color w:val="FF0000"/>
                <w:sz w:val="18"/>
                <w:szCs w:val="18"/>
              </w:rPr>
              <w:t>sac 8wks on</w:t>
            </w:r>
            <w:r w:rsidR="00A869F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1/18/18</w:t>
            </w:r>
            <w:r w:rsidR="005362B6">
              <w:rPr>
                <w:rFonts w:asciiTheme="minorHAnsi" w:hAnsiTheme="minorHAnsi" w:cs="Arial"/>
                <w:color w:val="FF0000"/>
                <w:sz w:val="18"/>
                <w:szCs w:val="18"/>
              </w:rPr>
              <w:t>. How many SD/adlib?</w:t>
            </w:r>
            <w:r w:rsidR="00652EFB" w:rsidRPr="009251BA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37D10F8E" w14:textId="2703C2B2" w:rsidR="000201D0" w:rsidRPr="00421DF6" w:rsidRDefault="005013FD" w:rsidP="00B33734">
            <w:pPr>
              <w:spacing w:before="0"/>
              <w:rPr>
                <w:rFonts w:asciiTheme="minorHAnsi" w:hAnsiTheme="minorHAnsi" w:cs="Arial"/>
                <w:u w:val="single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31538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0579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28057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LC inject</w:t>
            </w:r>
            <w:r w:rsidR="00F24453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YFP (test IF YFP/TH colabel)</w:t>
            </w:r>
            <w:r w:rsidR="00280579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  <w:r w:rsidR="0028057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280579">
              <w:rPr>
                <w:rFonts w:asciiTheme="minorHAnsi" w:hAnsiTheme="minorHAnsi" w:cs="Arial"/>
                <w:color w:val="FF0000"/>
                <w:sz w:val="18"/>
                <w:szCs w:val="18"/>
              </w:rPr>
              <w:t>3x scheduled for 12/4/17</w:t>
            </w:r>
            <w:r w:rsidR="008F091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, when successful </w:t>
            </w:r>
            <w:r w:rsidR="008F0917" w:rsidRPr="008F0917">
              <w:rPr>
                <w:rFonts w:asciiTheme="minorHAnsi" w:hAnsiTheme="minorHAnsi" w:cs="Arial"/>
                <w:color w:val="FF0000"/>
                <w:sz w:val="18"/>
                <w:szCs w:val="18"/>
              </w:rPr>
              <w:sym w:font="Wingdings" w:char="F0E0"/>
            </w:r>
            <w:r w:rsidR="008F091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ChR2 then stim then cFos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8B22" w14:textId="1CC274CD" w:rsidR="000201D0" w:rsidRDefault="00280579" w:rsidP="00B33734">
            <w:pPr>
              <w:spacing w:before="0"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Ward/Korey</w:t>
            </w:r>
          </w:p>
        </w:tc>
      </w:tr>
      <w:tr w:rsidR="006D0EC1" w:rsidRPr="00BA5740" w14:paraId="6BB06087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6D0EC1" w:rsidRDefault="006D0EC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77777777" w:rsidR="006D0EC1" w:rsidRPr="006D0EC1" w:rsidRDefault="00A14021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PS19 </w:t>
            </w:r>
            <w:r w:rsidR="005E692C">
              <w:rPr>
                <w:rFonts w:asciiTheme="minorHAnsi" w:hAnsiTheme="minorHAnsi" w:cstheme="minorHAnsi"/>
                <w:sz w:val="18"/>
                <w:szCs w:val="18"/>
              </w:rPr>
              <w:t>Chronic sleep disruption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0A0D" w14:textId="1418B045" w:rsidR="00E06601" w:rsidRPr="00A869FD" w:rsidRDefault="005013FD" w:rsidP="00D073AF">
            <w:pPr>
              <w:spacing w:before="0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2009AB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tau 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IHC</w:t>
            </w:r>
            <w:r w:rsidR="00154FA0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(T-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tau, AT8, AT100, ThioS)</w:t>
            </w:r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  <w:r w:rsidR="007D689C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</w:p>
          <w:p w14:paraId="2FFEF0B6" w14:textId="7391398D" w:rsidR="00D073AF" w:rsidRPr="004A3486" w:rsidRDefault="005013FD" w:rsidP="00D073AF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76509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73AF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D073A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4A3486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Patho collab: </w:t>
            </w:r>
            <w:r w:rsidR="004A3486" w:rsidRPr="00154FA0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awaiting processing then blocking </w:t>
            </w:r>
            <w:r w:rsidR="00D073AF" w:rsidRPr="00154FA0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77C281D8" w14:textId="0E1A1005" w:rsidR="004A3486" w:rsidRPr="004A3486" w:rsidRDefault="005013FD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036560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longitudinal</w:t>
            </w:r>
            <w:r w:rsidR="00880D0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: 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acquire WT recs</w:t>
            </w:r>
            <w:r w:rsidR="00113ED4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(month 4)</w:t>
            </w:r>
            <w:r w:rsidR="009251BA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, </w:t>
            </w:r>
            <w:r w:rsidR="004A348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>manual stage,</w:t>
            </w:r>
            <w:r w:rsidR="001D2B66" w:rsidRPr="004C5867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</w:p>
          <w:p w14:paraId="26C010C5" w14:textId="694143DD" w:rsidR="004A3486" w:rsidRPr="009251BA" w:rsidRDefault="005013FD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4D5E02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</w:t>
            </w:r>
            <w:r w:rsidR="00AF6037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SDC rec: </w:t>
            </w:r>
            <w:r w:rsidR="0069296F" w:rsidRPr="0069296F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manual stage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6D0EC1" w:rsidRDefault="00054B8A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  <w:r w:rsidR="00094738">
              <w:rPr>
                <w:rFonts w:asciiTheme="minorHAnsi" w:hAnsiTheme="minorHAnsi" w:cstheme="minorHAnsi"/>
                <w:sz w:val="18"/>
                <w:szCs w:val="18"/>
              </w:rPr>
              <w:t>/Korey</w:t>
            </w:r>
          </w:p>
        </w:tc>
      </w:tr>
      <w:tr w:rsidR="00C03176" w:rsidRPr="00BA5740" w14:paraId="50C3817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6D0EC1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Default="00C03176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cFos staining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07F69" w14:textId="18F73CE9" w:rsidR="00666DC5" w:rsidRDefault="005013FD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4440648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51B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666DC5">
              <w:rPr>
                <w:rFonts w:asciiTheme="minorHAnsi" w:hAnsiTheme="minorHAnsi" w:cs="Arial"/>
                <w:sz w:val="18"/>
                <w:szCs w:val="18"/>
              </w:rPr>
              <w:t xml:space="preserve"> Sectioning: </w:t>
            </w:r>
            <w:r w:rsidR="009251BA">
              <w:rPr>
                <w:rFonts w:asciiTheme="minorHAnsi" w:hAnsiTheme="minorHAnsi" w:cs="Arial"/>
                <w:sz w:val="18"/>
                <w:szCs w:val="18"/>
              </w:rPr>
              <w:t>4</w:t>
            </w:r>
            <w:r w:rsidR="00154FA0">
              <w:rPr>
                <w:rFonts w:asciiTheme="minorHAnsi" w:hAnsiTheme="minorHAnsi" w:cs="Arial"/>
                <w:sz w:val="18"/>
                <w:szCs w:val="18"/>
              </w:rPr>
              <w:t>/4</w:t>
            </w:r>
          </w:p>
          <w:p w14:paraId="31EEB9E9" w14:textId="1CC19A6B" w:rsidR="00C03176" w:rsidRDefault="005013FD" w:rsidP="00C0317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937817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10hr SD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  <w:p w14:paraId="4E8FBB31" w14:textId="252FC736" w:rsidR="00C03176" w:rsidRDefault="005013F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1 session RR </w:t>
            </w:r>
            <w:r w:rsidR="00C03176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C03176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C03176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  <w:p w14:paraId="761FC54F" w14:textId="2F4018D1" w:rsidR="00A7033E" w:rsidRPr="00A869FD" w:rsidRDefault="005013FD" w:rsidP="00F220A6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36888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06641" w:rsidRPr="002F4B4A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sleep </w:t>
            </w:r>
            <w:r w:rsidR="00506641" w:rsidRPr="00C03176">
              <w:rPr>
                <w:rFonts w:asciiTheme="minorHAnsi" w:hAnsiTheme="minorHAnsi" w:cs="Arial"/>
                <w:sz w:val="18"/>
                <w:szCs w:val="18"/>
              </w:rPr>
              <w:sym w:font="Wingdings" w:char="F0E0"/>
            </w:r>
            <w:r w:rsidR="0050664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506641" w:rsidRPr="00A7033E">
              <w:rPr>
                <w:rFonts w:asciiTheme="minorHAnsi" w:hAnsiTheme="minorHAnsi" w:cs="Arial"/>
                <w:color w:val="FF0000"/>
                <w:sz w:val="18"/>
                <w:szCs w:val="18"/>
              </w:rPr>
              <w:t>cFos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Default="005610C5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8116EF" w:rsidRPr="00BA5740" w14:paraId="3FCDB907" w14:textId="77777777" w:rsidTr="008116EF">
        <w:trPr>
          <w:trHeight w:val="70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6183" w14:textId="4F0BEB8D" w:rsidR="008116EF" w:rsidRDefault="008116EF" w:rsidP="008116EF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PAPERS</w:t>
            </w:r>
          </w:p>
        </w:tc>
      </w:tr>
      <w:tr w:rsidR="003B7132" w:rsidRPr="00BA5740" w14:paraId="393572AF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3B7132" w:rsidRPr="006D0EC1" w:rsidRDefault="003B7132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3B7132" w:rsidRDefault="003B7132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58C66FE1" w:rsidR="00260FDF" w:rsidRDefault="005013FD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0305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B713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3B7132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AB293B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manuscript o</w:t>
            </w:r>
            <w:r w:rsidR="00260FDF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utline</w:t>
            </w:r>
            <w:r w:rsidR="00AB293B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(Target SLEEP?)</w:t>
            </w:r>
            <w:r w:rsidR="00260FDF" w:rsidRPr="00446A9C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:</w:t>
            </w:r>
          </w:p>
          <w:p w14:paraId="38D98BF5" w14:textId="4E6AE75B" w:rsidR="004A3486" w:rsidRDefault="0045574E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Phase pref of </w:t>
            </w:r>
            <w:r w:rsidR="004A3486">
              <w:rPr>
                <w:rFonts w:asciiTheme="minorHAnsi" w:hAnsiTheme="minorHAnsi" w:cs="Arial"/>
                <w:color w:val="FF0000"/>
                <w:sz w:val="18"/>
                <w:szCs w:val="18"/>
              </w:rPr>
              <w:t>spi</w:t>
            </w: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ndle-slow oscillation for </w:t>
            </w:r>
            <w:r w:rsidR="004A3486">
              <w:rPr>
                <w:rFonts w:asciiTheme="minorHAnsi" w:hAnsiTheme="minorHAnsi" w:cs="Arial"/>
                <w:color w:val="FF0000"/>
                <w:sz w:val="18"/>
                <w:szCs w:val="18"/>
              </w:rPr>
              <w:t>all 11 animals</w:t>
            </w:r>
          </w:p>
          <w:p w14:paraId="0CDAFC0E" w14:textId="77777777" w:rsidR="004A3486" w:rsidRPr="00AB293B" w:rsidRDefault="004A3486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  <w:p w14:paraId="70EAFBAB" w14:textId="77777777" w:rsidR="00D4419B" w:rsidRDefault="00D4419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Spindle and slow oscillations </w:t>
            </w:r>
          </w:p>
          <w:p w14:paraId="108FDF9E" w14:textId="24B461B5" w:rsidR="003B7132" w:rsidRPr="00CD3DA0" w:rsidRDefault="00861F51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CD3DA0">
              <w:rPr>
                <w:rFonts w:asciiTheme="minorHAnsi" w:hAnsiTheme="minorHAnsi" w:cs="Arial"/>
                <w:sz w:val="18"/>
                <w:szCs w:val="18"/>
              </w:rPr>
              <w:t xml:space="preserve">Spindle characteristics are not different </w:t>
            </w:r>
            <w:r w:rsidR="00D4419B">
              <w:rPr>
                <w:rFonts w:asciiTheme="minorHAnsi" w:hAnsiTheme="minorHAnsi" w:cs="Arial"/>
                <w:sz w:val="18"/>
                <w:szCs w:val="18"/>
              </w:rPr>
              <w:t>in sleep after learning compared to baseline</w:t>
            </w:r>
          </w:p>
          <w:p w14:paraId="73CC60BF" w14:textId="53C328FE" w:rsidR="00AB293B" w:rsidRPr="00CD3DA0" w:rsidRDefault="00AB293B" w:rsidP="00B33734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CD3DA0">
              <w:rPr>
                <w:rFonts w:asciiTheme="minorHAnsi" w:hAnsiTheme="minorHAnsi" w:cs="Arial"/>
                <w:sz w:val="18"/>
                <w:szCs w:val="18"/>
              </w:rPr>
              <w:t>Spindle occurrence is transiently elevated in early NREM sleep</w:t>
            </w:r>
            <w:r w:rsidR="00861F51" w:rsidRPr="00CD3DA0">
              <w:rPr>
                <w:rFonts w:asciiTheme="minorHAnsi" w:hAnsiTheme="minorHAnsi" w:cs="Arial"/>
                <w:sz w:val="18"/>
                <w:szCs w:val="18"/>
              </w:rPr>
              <w:t xml:space="preserve"> compared to b</w:t>
            </w:r>
            <w:r w:rsidR="003E6040">
              <w:rPr>
                <w:rFonts w:asciiTheme="minorHAnsi" w:hAnsiTheme="minorHAnsi" w:cs="Arial"/>
                <w:sz w:val="18"/>
                <w:szCs w:val="18"/>
              </w:rPr>
              <w:t>ase</w:t>
            </w:r>
            <w:r w:rsidR="00861F51" w:rsidRPr="00CD3DA0">
              <w:rPr>
                <w:rFonts w:asciiTheme="minorHAnsi" w:hAnsiTheme="minorHAnsi" w:cs="Arial"/>
                <w:sz w:val="18"/>
                <w:szCs w:val="18"/>
              </w:rPr>
              <w:t>line</w:t>
            </w:r>
          </w:p>
          <w:p w14:paraId="6A36F8FA" w14:textId="77777777" w:rsidR="003E6040" w:rsidRPr="003E6040" w:rsidRDefault="003E6040" w:rsidP="00951CDF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="00CD3DA0" w:rsidRPr="00951CDF">
              <w:rPr>
                <w:rFonts w:asciiTheme="minorHAnsi" w:hAnsiTheme="minorHAnsi" w:cs="Arial"/>
                <w:sz w:val="18"/>
                <w:szCs w:val="18"/>
              </w:rPr>
              <w:t>pindle-slow oscillation</w:t>
            </w:r>
            <w:r w:rsidR="003B7132" w:rsidRPr="00951CDF">
              <w:rPr>
                <w:rFonts w:asciiTheme="minorHAnsi" w:hAnsiTheme="minorHAnsi" w:cs="Arial"/>
                <w:sz w:val="18"/>
                <w:szCs w:val="18"/>
              </w:rPr>
              <w:t xml:space="preserve"> coupling with learning</w:t>
            </w:r>
            <w:r w:rsidR="00861F51" w:rsidRPr="00951CDF">
              <w:rPr>
                <w:rFonts w:asciiTheme="minorHAnsi" w:hAnsiTheme="minorHAnsi" w:cs="Arial"/>
                <w:sz w:val="18"/>
                <w:szCs w:val="18"/>
              </w:rPr>
              <w:t>? Diff dist (learn vs bline; early vs late)</w:t>
            </w:r>
            <w:r w:rsidR="00951CDF" w:rsidRPr="00951CDF">
              <w:rPr>
                <w:rFonts w:asciiTheme="minorHAnsi" w:hAnsiTheme="minorHAnsi" w:cs="Arial"/>
                <w:sz w:val="18"/>
                <w:szCs w:val="18"/>
              </w:rPr>
              <w:t xml:space="preserve">. </w:t>
            </w:r>
          </w:p>
          <w:p w14:paraId="70F596A4" w14:textId="77777777" w:rsidR="003B7132" w:rsidRDefault="003E6040" w:rsidP="00951CDF">
            <w:pPr>
              <w:pStyle w:val="ListParagraph"/>
              <w:numPr>
                <w:ilvl w:val="0"/>
                <w:numId w:val="20"/>
              </w:num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FF0000"/>
                <w:sz w:val="18"/>
                <w:szCs w:val="18"/>
              </w:rPr>
              <w:t>Spindle and slow oscillation associations with learning</w:t>
            </w:r>
          </w:p>
          <w:p w14:paraId="5801F650" w14:textId="588C1491" w:rsidR="0021327C" w:rsidRPr="0021327C" w:rsidRDefault="0021327C" w:rsidP="0021327C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3B7132" w:rsidRDefault="003B7132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:rsidRPr="00BA5740" w14:paraId="648122F4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0FC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642AD" w14:textId="76C74EDE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huSpindle-tau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988CB" w14:textId="77777777" w:rsidR="008116EF" w:rsidRPr="00D60454" w:rsidRDefault="005013FD" w:rsidP="008029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811010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D6045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D60454">
              <w:rPr>
                <w:rFonts w:asciiTheme="minorHAnsi" w:hAnsiTheme="minorHAnsi" w:cs="Arial"/>
                <w:sz w:val="18"/>
                <w:szCs w:val="18"/>
              </w:rPr>
              <w:t xml:space="preserve"> revise Andrew/Ricardo’s feedback, ApoE QA</w:t>
            </w:r>
          </w:p>
          <w:p w14:paraId="6F71AE08" w14:textId="77777777" w:rsidR="008116EF" w:rsidRPr="00D60454" w:rsidRDefault="005013FD" w:rsidP="008029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45517843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D6045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D60454">
              <w:rPr>
                <w:rFonts w:asciiTheme="minorHAnsi" w:hAnsiTheme="minorHAnsi" w:cs="Arial"/>
                <w:sz w:val="18"/>
                <w:szCs w:val="18"/>
              </w:rPr>
              <w:t xml:space="preserve"> discussion</w:t>
            </w:r>
          </w:p>
          <w:p w14:paraId="772E6463" w14:textId="77777777" w:rsidR="008116EF" w:rsidRDefault="005013FD" w:rsidP="008029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553850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 xml:space="preserve">spindle property literature search: mechanistically, </w:t>
            </w:r>
            <w:r w:rsidR="008116EF" w:rsidRPr="00AD3B01">
              <w:rPr>
                <w:rFonts w:asciiTheme="minorHAnsi" w:hAnsiTheme="minorHAnsi" w:cs="Arial"/>
                <w:sz w:val="18"/>
                <w:szCs w:val="18"/>
              </w:rPr>
              <w:t xml:space="preserve">how tau can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 xml:space="preserve">alter density, duration. Ie. </w:t>
            </w:r>
            <w:r w:rsidR="008116EF" w:rsidRPr="00AD3B01">
              <w:rPr>
                <w:rFonts w:asciiTheme="minorHAnsi" w:hAnsiTheme="minorHAnsi" w:cs="Arial"/>
                <w:sz w:val="18"/>
                <w:szCs w:val="18"/>
              </w:rPr>
              <w:t>neuronal electrophysiological properties: resting membrane potential, input resistance, intrinsic excitability, and effects on T-type calcium channels and K+ channels that contribute to spindle generation</w:t>
            </w:r>
          </w:p>
          <w:p w14:paraId="49CE10FE" w14:textId="77777777" w:rsidR="008116EF" w:rsidRPr="00E34AFC" w:rsidRDefault="005013FD" w:rsidP="0080297C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610987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discussion</w:t>
            </w:r>
          </w:p>
          <w:p w14:paraId="24A6A58D" w14:textId="77777777" w:rsidR="008116EF" w:rsidRPr="0052754B" w:rsidRDefault="005013F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467130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754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52754B">
              <w:rPr>
                <w:rFonts w:asciiTheme="minorHAnsi" w:hAnsiTheme="minorHAnsi" w:cs="Arial"/>
                <w:sz w:val="18"/>
                <w:szCs w:val="18"/>
              </w:rPr>
              <w:t xml:space="preserve">review by statistician </w:t>
            </w:r>
          </w:p>
          <w:p w14:paraId="46C8CA5A" w14:textId="1421E5C2" w:rsidR="0052754B" w:rsidRDefault="005013FD" w:rsidP="0052754B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428168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754B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52754B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52754B" w:rsidRPr="00E65534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Korey do regression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C0EE" w14:textId="0E824C3F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14:paraId="5ADB1DA8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48046945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rpS6 and 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535BC" w14:textId="1C4E340A" w:rsidR="008116EF" w:rsidRDefault="005013FD" w:rsidP="0045574E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617767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45574E">
              <w:rPr>
                <w:rFonts w:asciiTheme="minorHAnsi" w:hAnsiTheme="minorHAnsi" w:cs="Arial"/>
                <w:sz w:val="18"/>
                <w:szCs w:val="18"/>
              </w:rPr>
              <w:t>manuscript outline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Andrew</w:t>
            </w:r>
          </w:p>
        </w:tc>
      </w:tr>
      <w:tr w:rsidR="008116EF" w:rsidRPr="00BA5740" w14:paraId="4696D757" w14:textId="77777777" w:rsidTr="002B3D98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17585FD5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Gist learn: F-B rotarod paper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F7BA0" w14:textId="133862E5" w:rsidR="008116EF" w:rsidRPr="00FE116E" w:rsidRDefault="005013FD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13343379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8116EF" w:rsidRPr="00FE116E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boost Ns for 10F SD, 10F SD, 10B</w:t>
            </w:r>
          </w:p>
          <w:p w14:paraId="69268E80" w14:textId="48A07FDA" w:rsidR="008116EF" w:rsidRDefault="005013FD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5115704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☒</w:t>
                </w:r>
              </w:sdtContent>
            </w:sdt>
            <w:r w:rsidR="008116EF" w:rsidRPr="00FE116E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20 trials group: (10F,20 min break,10F, 10B?)</w:t>
            </w:r>
          </w:p>
          <w:p w14:paraId="26C7A3F8" w14:textId="69150503" w:rsidR="008116EF" w:rsidRPr="00FE116E" w:rsidRDefault="005013FD" w:rsidP="00B33734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5785225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8116EF" w:rsidRPr="00C40787">
              <w:rPr>
                <w:rFonts w:asciiTheme="minorHAnsi" w:hAnsiTheme="minorHAnsi" w:cs="Arial"/>
                <w:sz w:val="18"/>
                <w:szCs w:val="18"/>
              </w:rPr>
              <w:t>analyze data, present</w:t>
            </w:r>
          </w:p>
          <w:p w14:paraId="7678B4C4" w14:textId="353211DE" w:rsidR="008116EF" w:rsidRPr="00C40787" w:rsidRDefault="005013FD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C40787">
              <w:rPr>
                <w:rFonts w:asciiTheme="minorHAnsi" w:hAnsiTheme="minorHAnsi" w:cs="Arial"/>
                <w:color w:val="FF0000"/>
                <w:sz w:val="18"/>
                <w:szCs w:val="18"/>
              </w:rPr>
              <w:t>manuscript outline</w:t>
            </w:r>
          </w:p>
          <w:p w14:paraId="0735BB7D" w14:textId="77777777" w:rsidR="008116EF" w:rsidRDefault="005013F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673491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cFos anterior cortex</w:t>
            </w:r>
          </w:p>
          <w:p w14:paraId="33666EF8" w14:textId="77777777" w:rsidR="008116EF" w:rsidRDefault="005013F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39205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inhibit PFC in NREM/REM/W…</w:t>
            </w:r>
          </w:p>
          <w:p w14:paraId="7BBC01A6" w14:textId="4AE462E9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Target: SciReports, BehaviorBrain, NB-LM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Ward</w:t>
            </w:r>
          </w:p>
        </w:tc>
      </w:tr>
      <w:tr w:rsidR="001D5869" w:rsidRPr="00BA5740" w14:paraId="02F371D4" w14:textId="77777777" w:rsidTr="001D5869">
        <w:trPr>
          <w:trHeight w:val="70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94C0" w14:textId="64438DDA" w:rsidR="001D5869" w:rsidRDefault="001D5869" w:rsidP="001D5869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OTHER</w:t>
            </w:r>
          </w:p>
        </w:tc>
      </w:tr>
      <w:tr w:rsidR="008116EF" w:rsidRPr="00BA5740" w14:paraId="1AFC0312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8116EF" w:rsidRPr="00BA5740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Optogenetics experiment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306B" w14:textId="10EF1B7A" w:rsidR="008116EF" w:rsidRPr="004A3486" w:rsidRDefault="005013FD" w:rsidP="004A3486">
            <w:pPr>
              <w:spacing w:before="0"/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4A3486">
                  <w:rPr>
                    <w:rFonts w:ascii="MS Gothic" w:eastAsia="MS Gothic" w:hAnsi="MS Gothic" w:cs="Arial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8116EF" w:rsidRPr="004A3486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 xml:space="preserve"> Inject Chr2/Arch/Halo to LC of TH-cre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8116EF" w:rsidRPr="006D0EC1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:rsidRPr="00BA5740" w14:paraId="6B837A51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Motor learning: tone reactivation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28F0F" w14:textId="1F40EB97" w:rsidR="008116EF" w:rsidRDefault="005013FD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318465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CA64F9">
              <w:rPr>
                <w:rFonts w:asciiTheme="minorHAnsi" w:hAnsiTheme="minorHAnsi" w:cs="Arial"/>
                <w:color w:val="000000" w:themeColor="text1"/>
                <w:sz w:val="18"/>
                <w:szCs w:val="18"/>
              </w:rPr>
              <w:t>Do pilot run (5x/group).</w:t>
            </w:r>
          </w:p>
          <w:p w14:paraId="189AC398" w14:textId="38F10F03" w:rsidR="008116EF" w:rsidRPr="00861F51" w:rsidRDefault="005013FD" w:rsidP="00B33734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796262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>
              <w:rPr>
                <w:rFonts w:asciiTheme="minorHAnsi" w:hAnsiTheme="minorHAnsi" w:cs="Arial"/>
                <w:sz w:val="18"/>
                <w:szCs w:val="18"/>
              </w:rPr>
              <w:t xml:space="preserve"> ppt of results from Rebecca</w:t>
            </w:r>
          </w:p>
          <w:p w14:paraId="698A9BE9" w14:textId="38FC5EAB" w:rsidR="008116EF" w:rsidRDefault="005013F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consider single-subject exp design: record sleep, play tone recording during NREM sleep manually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8116EF" w:rsidRPr="006D0EC1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Rebecca</w:t>
            </w:r>
          </w:p>
        </w:tc>
      </w:tr>
      <w:tr w:rsidR="008116EF" w:rsidRPr="00BA5740" w14:paraId="2012ACFC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CB6ED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283F5" w14:textId="4A5AE92E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Aggression 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30C1C" w14:textId="77777777" w:rsidR="008116EF" w:rsidRDefault="005013FD" w:rsidP="00A52D0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9687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project proposal</w:t>
            </w:r>
          </w:p>
          <w:p w14:paraId="6A5D0A05" w14:textId="37E704C2" w:rsidR="008116EF" w:rsidRDefault="005013FD" w:rsidP="00A52D0D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58387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design of experiment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64E9E" w14:textId="0783121F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Kaitlyn</w:t>
            </w:r>
          </w:p>
        </w:tc>
      </w:tr>
      <w:tr w:rsidR="008116EF" w:rsidRPr="00BA5740" w14:paraId="6D77CBE8" w14:textId="77777777" w:rsidTr="008F20F1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78DB" w14:textId="044E597E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3490" w14:textId="77777777" w:rsidR="008116EF" w:rsidRDefault="008116EF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 w:rsidRPr="000102F7">
              <w:rPr>
                <w:rFonts w:asciiTheme="minorHAnsi" w:hAnsiTheme="minorHAnsi" w:cs="Arial"/>
                <w:sz w:val="18"/>
                <w:szCs w:val="18"/>
              </w:rPr>
              <w:t>Computed Tomography Imaging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EB951" w14:textId="612EA0B5" w:rsidR="008116EF" w:rsidRDefault="005013F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7147243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861F51">
              <w:rPr>
                <w:rFonts w:asciiTheme="minorHAnsi" w:hAnsiTheme="minorHAnsi" w:cs="Arial"/>
                <w:sz w:val="18"/>
                <w:szCs w:val="18"/>
              </w:rPr>
              <w:t>lit search tau/vascular changes</w:t>
            </w:r>
          </w:p>
          <w:p w14:paraId="1DFFF423" w14:textId="26DD645B" w:rsidR="008116EF" w:rsidRDefault="005013FD" w:rsidP="00A52D0D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2411455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☒</w:t>
                </w:r>
              </w:sdtContent>
            </w:sdt>
            <w:r w:rsidR="008116EF" w:rsidRPr="00A52D0D">
              <w:rPr>
                <w:rFonts w:asciiTheme="minorHAnsi" w:hAnsiTheme="minorHAnsi" w:cs="Arial"/>
                <w:sz w:val="18"/>
                <w:szCs w:val="18"/>
              </w:rPr>
              <w:t xml:space="preserve"> 1x adlib control</w:t>
            </w:r>
          </w:p>
          <w:p w14:paraId="5F479F44" w14:textId="72B3122F" w:rsidR="008116EF" w:rsidRDefault="005013FD" w:rsidP="00A52D0D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1284807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color w:val="FF0000"/>
                <w:sz w:val="18"/>
                <w:szCs w:val="18"/>
              </w:rPr>
              <w:t>4x WT SDC</w:t>
            </w:r>
          </w:p>
          <w:p w14:paraId="29BCDF9C" w14:textId="1837DC04" w:rsidR="008116EF" w:rsidRPr="00A52D0D" w:rsidRDefault="005013FD" w:rsidP="00A52D0D">
            <w:pPr>
              <w:spacing w:before="0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2104062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 w:rsidRPr="00603352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861F5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>
              <w:rPr>
                <w:rFonts w:asciiTheme="minorHAnsi" w:hAnsiTheme="minorHAnsi" w:cs="Arial"/>
                <w:sz w:val="18"/>
                <w:szCs w:val="18"/>
              </w:rPr>
              <w:t>4x PS19</w:t>
            </w:r>
            <w:r w:rsidR="008116EF" w:rsidRPr="00A52D0D">
              <w:rPr>
                <w:rFonts w:asciiTheme="minorHAnsi" w:hAnsiTheme="minorHAnsi" w:cs="Arial"/>
                <w:sz w:val="18"/>
                <w:szCs w:val="18"/>
              </w:rPr>
              <w:t xml:space="preserve"> SDC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B3472" w14:textId="250B3FE4" w:rsidR="008116EF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  <w:tr w:rsidR="008116EF" w:rsidRPr="00BA5740" w14:paraId="22CF5430" w14:textId="77777777" w:rsidTr="008F20F1">
        <w:trPr>
          <w:trHeight w:val="64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8116EF" w:rsidRPr="006D0EC1" w:rsidRDefault="008116EF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IACUC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C7F0E" w14:textId="77777777" w:rsidR="008116EF" w:rsidRPr="00D068FF" w:rsidRDefault="005013FD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04556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6EF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8116EF" w:rsidRPr="00A27CC1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</w:t>
            </w:r>
            <w:r w:rsidR="008116EF" w:rsidRPr="00D068FF">
              <w:rPr>
                <w:rFonts w:asciiTheme="minorHAnsi" w:hAnsiTheme="minorHAnsi" w:cstheme="minorHAnsi"/>
                <w:sz w:val="18"/>
                <w:szCs w:val="18"/>
              </w:rPr>
              <w:t>New IACUC for PS19 mice, sleep disrupt, food restrict for training (VR and mototrak)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77777777" w:rsidR="008116EF" w:rsidRPr="006D0EC1" w:rsidRDefault="008116EF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06DD7787" w14:textId="77777777" w:rsidR="00F673B4" w:rsidRDefault="00F673B4" w:rsidP="00B33734">
      <w:pPr>
        <w:spacing w:before="0"/>
        <w:rPr>
          <w:rFonts w:asciiTheme="minorHAnsi" w:hAnsiTheme="minorHAnsi"/>
          <w:b/>
        </w:rPr>
      </w:pP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578"/>
        <w:gridCol w:w="1080"/>
      </w:tblGrid>
      <w:tr w:rsidR="008F20F1" w:rsidRPr="00BA5740" w14:paraId="3052E465" w14:textId="77777777" w:rsidTr="008A404D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F317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95749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TOPIC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762FB5" w14:textId="77777777" w:rsidR="008F20F1" w:rsidRPr="00BA5740" w:rsidRDefault="008F20F1" w:rsidP="00B33734">
            <w:pPr>
              <w:spacing w:before="0"/>
              <w:rPr>
                <w:rFonts w:asciiTheme="minorHAnsi" w:hAnsiTheme="minorHAnsi" w:cs="Arial"/>
                <w:b/>
              </w:rPr>
            </w:pPr>
            <w:r w:rsidRPr="00BA5740">
              <w:rPr>
                <w:rFonts w:asciiTheme="minorHAnsi" w:hAnsiTheme="minorHAnsi" w:cs="Arial"/>
                <w:b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1128B1" w14:textId="77777777" w:rsidR="008F20F1" w:rsidRPr="00BA5740" w:rsidRDefault="008F20F1" w:rsidP="00B33734">
            <w:pPr>
              <w:spacing w:before="0"/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OWNER</w:t>
            </w:r>
          </w:p>
        </w:tc>
      </w:tr>
      <w:tr w:rsidR="00D83604" w:rsidRPr="006D0EC1" w14:paraId="1566DF94" w14:textId="77777777" w:rsidTr="008A404D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B247C" w14:textId="77777777" w:rsidR="00D83604" w:rsidRPr="006D0EC1" w:rsidRDefault="00D83604" w:rsidP="00B33734">
            <w:pPr>
              <w:spacing w:before="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38D61" w14:textId="77777777" w:rsidR="00D83604" w:rsidRPr="00BA5740" w:rsidRDefault="00D83604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Mouse VR Maze</w:t>
            </w:r>
          </w:p>
        </w:tc>
        <w:tc>
          <w:tcPr>
            <w:tcW w:w="7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81128" w14:textId="15E537E4" w:rsidR="00076E4D" w:rsidRPr="00A27CC1" w:rsidRDefault="005013FD" w:rsidP="00B33734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6E4D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76E4D">
              <w:rPr>
                <w:rFonts w:asciiTheme="minorHAnsi" w:hAnsiTheme="minorHAnsi" w:cs="Arial"/>
                <w:color w:val="FF0000"/>
                <w:sz w:val="18"/>
                <w:szCs w:val="18"/>
              </w:rPr>
              <w:t xml:space="preserve"> test freely moving </w:t>
            </w:r>
            <w:r w:rsidR="008116EF">
              <w:rPr>
                <w:rFonts w:asciiTheme="minorHAnsi" w:hAnsiTheme="minorHAnsi" w:cs="Arial"/>
                <w:color w:val="FF0000"/>
                <w:sz w:val="18"/>
                <w:szCs w:val="18"/>
              </w:rPr>
              <w:t>with touchpad</w:t>
            </w:r>
          </w:p>
          <w:p w14:paraId="05A0D814" w14:textId="413636CF" w:rsidR="00D83604" w:rsidRPr="00E71CD1" w:rsidRDefault="005013FD" w:rsidP="000460A0">
            <w:pPr>
              <w:spacing w:before="0"/>
              <w:rPr>
                <w:rFonts w:asciiTheme="minorHAnsi" w:hAnsiTheme="minorHAnsi" w:cs="Arial"/>
                <w:sz w:val="18"/>
                <w:szCs w:val="18"/>
              </w:rPr>
            </w:pPr>
            <w:sdt>
              <w:sdtPr>
                <w:rPr>
                  <w:rFonts w:asciiTheme="minorHAnsi" w:hAnsiTheme="minorHAnsi" w:cs="Arial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3604">
                  <w:rPr>
                    <w:rFonts w:ascii="MS Gothic" w:eastAsia="MS Gothic" w:hAnsi="MS Gothic" w:cs="Arial" w:hint="eastAsia"/>
                    <w:sz w:val="18"/>
                    <w:szCs w:val="18"/>
                  </w:rPr>
                  <w:t>☐</w:t>
                </w:r>
              </w:sdtContent>
            </w:sdt>
            <w:r w:rsidR="000460A0">
              <w:rPr>
                <w:rFonts w:asciiTheme="minorHAnsi" w:hAnsiTheme="minorHAnsi" w:cs="Arial"/>
                <w:sz w:val="18"/>
                <w:szCs w:val="18"/>
              </w:rPr>
              <w:t xml:space="preserve"> link beep/milk delivery to screen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E1FCE" w14:textId="77777777" w:rsidR="00D83604" w:rsidRPr="006D0EC1" w:rsidRDefault="00D83604" w:rsidP="00B33734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Korey</w:t>
            </w:r>
          </w:p>
        </w:tc>
      </w:tr>
    </w:tbl>
    <w:p w14:paraId="269BFE05" w14:textId="77777777" w:rsidR="007A6DFB" w:rsidRPr="00BA5740" w:rsidRDefault="007A6DFB" w:rsidP="00B33734">
      <w:pPr>
        <w:spacing w:before="0"/>
        <w:rPr>
          <w:rFonts w:asciiTheme="minorHAnsi" w:hAnsiTheme="minorHAnsi"/>
          <w:b/>
        </w:rPr>
      </w:pPr>
    </w:p>
    <w:sectPr w:rsidR="007A6DFB" w:rsidRPr="00BA5740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47674F" w14:textId="77777777" w:rsidR="005013FD" w:rsidRDefault="005013FD" w:rsidP="002E2923">
      <w:pPr>
        <w:spacing w:before="0"/>
      </w:pPr>
      <w:r>
        <w:separator/>
      </w:r>
    </w:p>
  </w:endnote>
  <w:endnote w:type="continuationSeparator" w:id="0">
    <w:p w14:paraId="5BB3D893" w14:textId="77777777" w:rsidR="005013FD" w:rsidRDefault="005013FD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CB29DC" w14:textId="77777777" w:rsidR="005013FD" w:rsidRDefault="005013FD" w:rsidP="002E2923">
      <w:pPr>
        <w:spacing w:before="0"/>
      </w:pPr>
      <w:r>
        <w:separator/>
      </w:r>
    </w:p>
  </w:footnote>
  <w:footnote w:type="continuationSeparator" w:id="0">
    <w:p w14:paraId="03361816" w14:textId="77777777" w:rsidR="005013FD" w:rsidRDefault="005013FD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A032D3">
      <w:rPr>
        <w:rFonts w:asciiTheme="minorHAnsi" w:hAnsiTheme="minorHAnsi"/>
        <w:b/>
        <w:noProof/>
      </w:rPr>
      <w:t>VargaLabMtgNotes_2017_1128.docx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102F7"/>
    <w:rsid w:val="00011332"/>
    <w:rsid w:val="000169A3"/>
    <w:rsid w:val="000176DC"/>
    <w:rsid w:val="000201D0"/>
    <w:rsid w:val="00036560"/>
    <w:rsid w:val="0003778F"/>
    <w:rsid w:val="00042879"/>
    <w:rsid w:val="000460A0"/>
    <w:rsid w:val="000468F3"/>
    <w:rsid w:val="00051038"/>
    <w:rsid w:val="0005140D"/>
    <w:rsid w:val="00054B8A"/>
    <w:rsid w:val="00066E55"/>
    <w:rsid w:val="00067318"/>
    <w:rsid w:val="0007215B"/>
    <w:rsid w:val="0007374C"/>
    <w:rsid w:val="00076E4D"/>
    <w:rsid w:val="0008388E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D3CBC"/>
    <w:rsid w:val="000D697C"/>
    <w:rsid w:val="000E751B"/>
    <w:rsid w:val="000F1A81"/>
    <w:rsid w:val="000F70EB"/>
    <w:rsid w:val="00102F34"/>
    <w:rsid w:val="00110809"/>
    <w:rsid w:val="00113772"/>
    <w:rsid w:val="00113ED4"/>
    <w:rsid w:val="00123412"/>
    <w:rsid w:val="001241AD"/>
    <w:rsid w:val="00132DD0"/>
    <w:rsid w:val="0013363E"/>
    <w:rsid w:val="00137E6E"/>
    <w:rsid w:val="00144E2F"/>
    <w:rsid w:val="001451E5"/>
    <w:rsid w:val="0015245E"/>
    <w:rsid w:val="0015448D"/>
    <w:rsid w:val="00154FA0"/>
    <w:rsid w:val="00163672"/>
    <w:rsid w:val="00165D0D"/>
    <w:rsid w:val="00181044"/>
    <w:rsid w:val="0018405B"/>
    <w:rsid w:val="00190D50"/>
    <w:rsid w:val="001915CC"/>
    <w:rsid w:val="00192762"/>
    <w:rsid w:val="00192EB0"/>
    <w:rsid w:val="001A677B"/>
    <w:rsid w:val="001A7E95"/>
    <w:rsid w:val="001B0603"/>
    <w:rsid w:val="001B3F42"/>
    <w:rsid w:val="001B6EF2"/>
    <w:rsid w:val="001C7A89"/>
    <w:rsid w:val="001D2B66"/>
    <w:rsid w:val="001D5869"/>
    <w:rsid w:val="001D6B37"/>
    <w:rsid w:val="001E156C"/>
    <w:rsid w:val="001E3DF6"/>
    <w:rsid w:val="001F0579"/>
    <w:rsid w:val="001F7CCA"/>
    <w:rsid w:val="002009AB"/>
    <w:rsid w:val="00203A83"/>
    <w:rsid w:val="0021327C"/>
    <w:rsid w:val="0022387F"/>
    <w:rsid w:val="00225E5A"/>
    <w:rsid w:val="00226EDB"/>
    <w:rsid w:val="00226FB5"/>
    <w:rsid w:val="00234893"/>
    <w:rsid w:val="002372B0"/>
    <w:rsid w:val="0024005D"/>
    <w:rsid w:val="00240404"/>
    <w:rsid w:val="00243CA2"/>
    <w:rsid w:val="0024604D"/>
    <w:rsid w:val="0025718C"/>
    <w:rsid w:val="00260FDF"/>
    <w:rsid w:val="00265690"/>
    <w:rsid w:val="00267945"/>
    <w:rsid w:val="00280579"/>
    <w:rsid w:val="0029320F"/>
    <w:rsid w:val="00294CDD"/>
    <w:rsid w:val="002A74CF"/>
    <w:rsid w:val="002D0AB1"/>
    <w:rsid w:val="002D1DBC"/>
    <w:rsid w:val="002E2923"/>
    <w:rsid w:val="002E70C3"/>
    <w:rsid w:val="002E7AB5"/>
    <w:rsid w:val="002F4B4A"/>
    <w:rsid w:val="002F4B8E"/>
    <w:rsid w:val="002F7B17"/>
    <w:rsid w:val="00307ACE"/>
    <w:rsid w:val="00313745"/>
    <w:rsid w:val="00316BB0"/>
    <w:rsid w:val="00322AF2"/>
    <w:rsid w:val="003305A2"/>
    <w:rsid w:val="00330A70"/>
    <w:rsid w:val="003379F1"/>
    <w:rsid w:val="003461CC"/>
    <w:rsid w:val="00346AD8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A097B"/>
    <w:rsid w:val="003A436B"/>
    <w:rsid w:val="003B365A"/>
    <w:rsid w:val="003B7132"/>
    <w:rsid w:val="003C3C18"/>
    <w:rsid w:val="003C3CED"/>
    <w:rsid w:val="003C4120"/>
    <w:rsid w:val="003C4774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20013"/>
    <w:rsid w:val="004212B9"/>
    <w:rsid w:val="00421DF6"/>
    <w:rsid w:val="00426404"/>
    <w:rsid w:val="00430A85"/>
    <w:rsid w:val="00431E94"/>
    <w:rsid w:val="00433ADF"/>
    <w:rsid w:val="00443B2F"/>
    <w:rsid w:val="00446A9C"/>
    <w:rsid w:val="00446D49"/>
    <w:rsid w:val="00446DC2"/>
    <w:rsid w:val="0045574E"/>
    <w:rsid w:val="00466812"/>
    <w:rsid w:val="00474F20"/>
    <w:rsid w:val="00483405"/>
    <w:rsid w:val="00484C3E"/>
    <w:rsid w:val="004872B7"/>
    <w:rsid w:val="00497180"/>
    <w:rsid w:val="004A3486"/>
    <w:rsid w:val="004B16CD"/>
    <w:rsid w:val="004B35E5"/>
    <w:rsid w:val="004B5AD2"/>
    <w:rsid w:val="004C5867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13FD"/>
    <w:rsid w:val="00506641"/>
    <w:rsid w:val="00506DD6"/>
    <w:rsid w:val="005110B7"/>
    <w:rsid w:val="0051298D"/>
    <w:rsid w:val="00512CF9"/>
    <w:rsid w:val="00512CFE"/>
    <w:rsid w:val="00515169"/>
    <w:rsid w:val="005154CA"/>
    <w:rsid w:val="005158F8"/>
    <w:rsid w:val="005208FB"/>
    <w:rsid w:val="005214B1"/>
    <w:rsid w:val="005219F2"/>
    <w:rsid w:val="00524798"/>
    <w:rsid w:val="0052754B"/>
    <w:rsid w:val="00530DAC"/>
    <w:rsid w:val="00531904"/>
    <w:rsid w:val="00533A10"/>
    <w:rsid w:val="005362B6"/>
    <w:rsid w:val="00542F67"/>
    <w:rsid w:val="00543782"/>
    <w:rsid w:val="005512EA"/>
    <w:rsid w:val="0055349B"/>
    <w:rsid w:val="0055384A"/>
    <w:rsid w:val="005546E8"/>
    <w:rsid w:val="00557A59"/>
    <w:rsid w:val="005610C5"/>
    <w:rsid w:val="00565C9D"/>
    <w:rsid w:val="00565DB9"/>
    <w:rsid w:val="00571CCF"/>
    <w:rsid w:val="005735CC"/>
    <w:rsid w:val="005808FC"/>
    <w:rsid w:val="00580C85"/>
    <w:rsid w:val="005928FD"/>
    <w:rsid w:val="005A076D"/>
    <w:rsid w:val="005A19C2"/>
    <w:rsid w:val="005B7347"/>
    <w:rsid w:val="005B7FE6"/>
    <w:rsid w:val="005C4E0D"/>
    <w:rsid w:val="005D3CF9"/>
    <w:rsid w:val="005E692C"/>
    <w:rsid w:val="00602247"/>
    <w:rsid w:val="00603177"/>
    <w:rsid w:val="00603352"/>
    <w:rsid w:val="00606DD6"/>
    <w:rsid w:val="006106A1"/>
    <w:rsid w:val="00614C4F"/>
    <w:rsid w:val="00620A47"/>
    <w:rsid w:val="00621BFE"/>
    <w:rsid w:val="00623909"/>
    <w:rsid w:val="00641B8A"/>
    <w:rsid w:val="006455FA"/>
    <w:rsid w:val="00652EFB"/>
    <w:rsid w:val="00653FF4"/>
    <w:rsid w:val="00660EB7"/>
    <w:rsid w:val="00662228"/>
    <w:rsid w:val="00663C76"/>
    <w:rsid w:val="00666DC5"/>
    <w:rsid w:val="00667056"/>
    <w:rsid w:val="00670F25"/>
    <w:rsid w:val="00671CB5"/>
    <w:rsid w:val="006720BC"/>
    <w:rsid w:val="0067575E"/>
    <w:rsid w:val="0067577C"/>
    <w:rsid w:val="006810E4"/>
    <w:rsid w:val="0069296F"/>
    <w:rsid w:val="00692F66"/>
    <w:rsid w:val="0069493E"/>
    <w:rsid w:val="006B5763"/>
    <w:rsid w:val="006B79A9"/>
    <w:rsid w:val="006B7B66"/>
    <w:rsid w:val="006C0489"/>
    <w:rsid w:val="006C6F24"/>
    <w:rsid w:val="006D0EC1"/>
    <w:rsid w:val="006D309A"/>
    <w:rsid w:val="006D4B63"/>
    <w:rsid w:val="006E1ADA"/>
    <w:rsid w:val="006E3808"/>
    <w:rsid w:val="006E6B74"/>
    <w:rsid w:val="007038DA"/>
    <w:rsid w:val="00705221"/>
    <w:rsid w:val="0071012D"/>
    <w:rsid w:val="00714AD6"/>
    <w:rsid w:val="00723FD6"/>
    <w:rsid w:val="007271FC"/>
    <w:rsid w:val="00731EF7"/>
    <w:rsid w:val="00734169"/>
    <w:rsid w:val="00737071"/>
    <w:rsid w:val="00745182"/>
    <w:rsid w:val="00745C79"/>
    <w:rsid w:val="0076085A"/>
    <w:rsid w:val="00772943"/>
    <w:rsid w:val="00784538"/>
    <w:rsid w:val="00784C12"/>
    <w:rsid w:val="00795C96"/>
    <w:rsid w:val="007A6DFB"/>
    <w:rsid w:val="007A7337"/>
    <w:rsid w:val="007B02E6"/>
    <w:rsid w:val="007B0D4E"/>
    <w:rsid w:val="007B3263"/>
    <w:rsid w:val="007B74C3"/>
    <w:rsid w:val="007C4CC5"/>
    <w:rsid w:val="007D4ECB"/>
    <w:rsid w:val="007D689C"/>
    <w:rsid w:val="007E09FB"/>
    <w:rsid w:val="007E571E"/>
    <w:rsid w:val="007F1ECB"/>
    <w:rsid w:val="007F1EF6"/>
    <w:rsid w:val="007F5210"/>
    <w:rsid w:val="007F527E"/>
    <w:rsid w:val="00801D72"/>
    <w:rsid w:val="00807119"/>
    <w:rsid w:val="008116EF"/>
    <w:rsid w:val="008140E4"/>
    <w:rsid w:val="00814845"/>
    <w:rsid w:val="00827B9A"/>
    <w:rsid w:val="008315CF"/>
    <w:rsid w:val="00835E3B"/>
    <w:rsid w:val="008413DB"/>
    <w:rsid w:val="00845913"/>
    <w:rsid w:val="008461F5"/>
    <w:rsid w:val="00861F51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37AA"/>
    <w:rsid w:val="008C5ADF"/>
    <w:rsid w:val="008C6D9B"/>
    <w:rsid w:val="008C6F02"/>
    <w:rsid w:val="008C6FD3"/>
    <w:rsid w:val="008D649D"/>
    <w:rsid w:val="008E36C4"/>
    <w:rsid w:val="008E6752"/>
    <w:rsid w:val="008E7982"/>
    <w:rsid w:val="008F0917"/>
    <w:rsid w:val="008F20F1"/>
    <w:rsid w:val="00904750"/>
    <w:rsid w:val="00905279"/>
    <w:rsid w:val="00923B6A"/>
    <w:rsid w:val="009251BA"/>
    <w:rsid w:val="00932239"/>
    <w:rsid w:val="009322A2"/>
    <w:rsid w:val="00951CDF"/>
    <w:rsid w:val="0095373B"/>
    <w:rsid w:val="00955749"/>
    <w:rsid w:val="009574B6"/>
    <w:rsid w:val="00960007"/>
    <w:rsid w:val="00971C3E"/>
    <w:rsid w:val="009866E0"/>
    <w:rsid w:val="009875F8"/>
    <w:rsid w:val="00991B2C"/>
    <w:rsid w:val="00995675"/>
    <w:rsid w:val="009A30C1"/>
    <w:rsid w:val="009A56E4"/>
    <w:rsid w:val="009B6641"/>
    <w:rsid w:val="009B7EA2"/>
    <w:rsid w:val="009C3374"/>
    <w:rsid w:val="009C3974"/>
    <w:rsid w:val="009D1659"/>
    <w:rsid w:val="009D6623"/>
    <w:rsid w:val="009E2E87"/>
    <w:rsid w:val="00A032D3"/>
    <w:rsid w:val="00A1074E"/>
    <w:rsid w:val="00A14021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4566"/>
    <w:rsid w:val="00A45AD3"/>
    <w:rsid w:val="00A52720"/>
    <w:rsid w:val="00A52D0D"/>
    <w:rsid w:val="00A53F6D"/>
    <w:rsid w:val="00A6504E"/>
    <w:rsid w:val="00A67D7B"/>
    <w:rsid w:val="00A7033E"/>
    <w:rsid w:val="00A70C0F"/>
    <w:rsid w:val="00A806F4"/>
    <w:rsid w:val="00A869FD"/>
    <w:rsid w:val="00A93F1F"/>
    <w:rsid w:val="00AA0EED"/>
    <w:rsid w:val="00AA4DEA"/>
    <w:rsid w:val="00AA5A35"/>
    <w:rsid w:val="00AB0C67"/>
    <w:rsid w:val="00AB1A8F"/>
    <w:rsid w:val="00AB293B"/>
    <w:rsid w:val="00AB2FD7"/>
    <w:rsid w:val="00AB6B9A"/>
    <w:rsid w:val="00AC28C7"/>
    <w:rsid w:val="00AC39F5"/>
    <w:rsid w:val="00AD362C"/>
    <w:rsid w:val="00AD3B01"/>
    <w:rsid w:val="00AD759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652B8"/>
    <w:rsid w:val="00B66BA6"/>
    <w:rsid w:val="00B70660"/>
    <w:rsid w:val="00B725BB"/>
    <w:rsid w:val="00B761EB"/>
    <w:rsid w:val="00B8550F"/>
    <w:rsid w:val="00BA4C35"/>
    <w:rsid w:val="00BA50FB"/>
    <w:rsid w:val="00BA5740"/>
    <w:rsid w:val="00BA59D1"/>
    <w:rsid w:val="00BA6D36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222E9"/>
    <w:rsid w:val="00C223B0"/>
    <w:rsid w:val="00C322AC"/>
    <w:rsid w:val="00C40787"/>
    <w:rsid w:val="00C418FF"/>
    <w:rsid w:val="00C449EE"/>
    <w:rsid w:val="00C52C01"/>
    <w:rsid w:val="00C53832"/>
    <w:rsid w:val="00C61FCD"/>
    <w:rsid w:val="00C64D12"/>
    <w:rsid w:val="00C706CC"/>
    <w:rsid w:val="00C710CE"/>
    <w:rsid w:val="00C7345F"/>
    <w:rsid w:val="00C86091"/>
    <w:rsid w:val="00C92083"/>
    <w:rsid w:val="00C939F2"/>
    <w:rsid w:val="00CA1F51"/>
    <w:rsid w:val="00CA2667"/>
    <w:rsid w:val="00CA4AAD"/>
    <w:rsid w:val="00CA64F9"/>
    <w:rsid w:val="00CB07C2"/>
    <w:rsid w:val="00CB085D"/>
    <w:rsid w:val="00CB09DD"/>
    <w:rsid w:val="00CC2A2B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79E6"/>
    <w:rsid w:val="00D226E0"/>
    <w:rsid w:val="00D24652"/>
    <w:rsid w:val="00D26709"/>
    <w:rsid w:val="00D4419B"/>
    <w:rsid w:val="00D471F7"/>
    <w:rsid w:val="00D53705"/>
    <w:rsid w:val="00D538CC"/>
    <w:rsid w:val="00D53CF8"/>
    <w:rsid w:val="00D60454"/>
    <w:rsid w:val="00D61F6F"/>
    <w:rsid w:val="00D637B1"/>
    <w:rsid w:val="00D71DD5"/>
    <w:rsid w:val="00D733A8"/>
    <w:rsid w:val="00D76371"/>
    <w:rsid w:val="00D83604"/>
    <w:rsid w:val="00D86372"/>
    <w:rsid w:val="00D95C5F"/>
    <w:rsid w:val="00D9703E"/>
    <w:rsid w:val="00D97927"/>
    <w:rsid w:val="00DA3C99"/>
    <w:rsid w:val="00DA61F0"/>
    <w:rsid w:val="00DB34C8"/>
    <w:rsid w:val="00DB51D8"/>
    <w:rsid w:val="00DB6A36"/>
    <w:rsid w:val="00DC5F3A"/>
    <w:rsid w:val="00DC647C"/>
    <w:rsid w:val="00DD02EF"/>
    <w:rsid w:val="00DD125B"/>
    <w:rsid w:val="00DD308B"/>
    <w:rsid w:val="00DE45F7"/>
    <w:rsid w:val="00DE4DFB"/>
    <w:rsid w:val="00E0480F"/>
    <w:rsid w:val="00E06601"/>
    <w:rsid w:val="00E067F8"/>
    <w:rsid w:val="00E109AD"/>
    <w:rsid w:val="00E15E88"/>
    <w:rsid w:val="00E178C6"/>
    <w:rsid w:val="00E30F31"/>
    <w:rsid w:val="00E32ACA"/>
    <w:rsid w:val="00E32ED6"/>
    <w:rsid w:val="00E338DA"/>
    <w:rsid w:val="00E34AFC"/>
    <w:rsid w:val="00E60039"/>
    <w:rsid w:val="00E60681"/>
    <w:rsid w:val="00E6547D"/>
    <w:rsid w:val="00E65534"/>
    <w:rsid w:val="00E660CA"/>
    <w:rsid w:val="00E71CD1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D76"/>
    <w:rsid w:val="00EB0E16"/>
    <w:rsid w:val="00EB42D5"/>
    <w:rsid w:val="00EB54C5"/>
    <w:rsid w:val="00EC1DF5"/>
    <w:rsid w:val="00EC6944"/>
    <w:rsid w:val="00EC757F"/>
    <w:rsid w:val="00ED3FB2"/>
    <w:rsid w:val="00EE0D9E"/>
    <w:rsid w:val="00EE4B99"/>
    <w:rsid w:val="00EF2187"/>
    <w:rsid w:val="00EF2A87"/>
    <w:rsid w:val="00EF7B8C"/>
    <w:rsid w:val="00F003BF"/>
    <w:rsid w:val="00F014DB"/>
    <w:rsid w:val="00F06F4B"/>
    <w:rsid w:val="00F07C2C"/>
    <w:rsid w:val="00F132B6"/>
    <w:rsid w:val="00F14608"/>
    <w:rsid w:val="00F15B63"/>
    <w:rsid w:val="00F220A6"/>
    <w:rsid w:val="00F24453"/>
    <w:rsid w:val="00F27253"/>
    <w:rsid w:val="00F30B7C"/>
    <w:rsid w:val="00F34435"/>
    <w:rsid w:val="00F357E9"/>
    <w:rsid w:val="00F54BA4"/>
    <w:rsid w:val="00F63C58"/>
    <w:rsid w:val="00F64AA9"/>
    <w:rsid w:val="00F673B4"/>
    <w:rsid w:val="00F67750"/>
    <w:rsid w:val="00F70E7B"/>
    <w:rsid w:val="00F7260A"/>
    <w:rsid w:val="00F72F82"/>
    <w:rsid w:val="00F75BA4"/>
    <w:rsid w:val="00F822DE"/>
    <w:rsid w:val="00F87B88"/>
    <w:rsid w:val="00F91550"/>
    <w:rsid w:val="00F97244"/>
    <w:rsid w:val="00FA1FEC"/>
    <w:rsid w:val="00FB159F"/>
    <w:rsid w:val="00FC12DD"/>
    <w:rsid w:val="00FC52AA"/>
    <w:rsid w:val="00FD2707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5A5B0-38E3-483C-8FDD-0033528AE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1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7</cp:revision>
  <dcterms:created xsi:type="dcterms:W3CDTF">2017-11-27T19:57:00Z</dcterms:created>
  <dcterms:modified xsi:type="dcterms:W3CDTF">2017-11-27T19:58:00Z</dcterms:modified>
</cp:coreProperties>
</file>