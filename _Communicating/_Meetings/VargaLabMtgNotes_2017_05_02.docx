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C1" w:rsidRPr="006D0EC1" w:rsidRDefault="006D0EC1" w:rsidP="00B071BE">
      <w:pPr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6D0EC1" w:rsidRPr="00BA5740" w:rsidTr="005A076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6D0EC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9D6623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Recent completions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9D6623" w:rsidRDefault="009D6623" w:rsidP="009D662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F32, YIRF, Retreat Poster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D0EC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A35FE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SWA-Spindles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35FE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6D0EC1" w:rsidRDefault="00A35FE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BA5740" w:rsidRDefault="00A35FE1" w:rsidP="00CF7E12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PS19 perfusions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512CFE" w:rsidRDefault="00A35FE1" w:rsidP="00CF7E12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Practice on C57s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6D0EC1" w:rsidRDefault="00A35FE1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35FE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6D0EC1" w:rsidRDefault="00A35FE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BA5740" w:rsidRDefault="00A35FE1" w:rsidP="00CF7E12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Korey’s optogenetics experiment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512CFE" w:rsidRDefault="00A35FE1" w:rsidP="00CF7E12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Discuss experimental aim &amp; design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6D0EC1" w:rsidRDefault="00A35FE1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35FE1" w:rsidRPr="00BA5740" w:rsidTr="005A076D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6D0EC1" w:rsidRDefault="00A35FE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6D0EC1" w:rsidRDefault="00A35FE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SLEEP poster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6D0EC1" w:rsidRDefault="00A35FE1" w:rsidP="00B071BE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6D0EC1" w:rsidRDefault="00A35FE1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35FE1" w:rsidRPr="00BA5740" w:rsidTr="005A076D">
        <w:trPr>
          <w:trHeight w:val="58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6D0EC1" w:rsidRDefault="00A35FE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6D0EC1" w:rsidRDefault="00A35FE1" w:rsidP="00CF7E1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6D0EC1" w:rsidRDefault="00A35FE1" w:rsidP="00CF7E12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Log into Ideate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E1" w:rsidRPr="006D0EC1" w:rsidRDefault="00A35FE1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F673B4" w:rsidRPr="00BA5740" w:rsidRDefault="00F673B4" w:rsidP="00B071BE">
      <w:pPr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543782" w:rsidRPr="00BA5740" w:rsidTr="005A076D">
        <w:trPr>
          <w:trHeight w:val="453"/>
        </w:trPr>
        <w:tc>
          <w:tcPr>
            <w:tcW w:w="955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ON DECK</w:t>
            </w:r>
          </w:p>
        </w:tc>
      </w:tr>
      <w:tr w:rsidR="00543782" w:rsidRPr="00BA5740" w:rsidTr="005A076D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543782" w:rsidRPr="00BA5740" w:rsidTr="005A076D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CD40A0" w:rsidRDefault="00543782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745182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game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D9B" w:rsidRDefault="006D4B63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Implant headposts</w:t>
            </w:r>
          </w:p>
          <w:p w:rsidR="006D4B63" w:rsidRDefault="006D4B63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Get touchpad</w:t>
            </w:r>
          </w:p>
          <w:p w:rsidR="006D4B63" w:rsidRDefault="006D4B63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Setup acclimate maze</w:t>
            </w:r>
          </w:p>
          <w:p w:rsidR="007C4CC5" w:rsidRDefault="007C4CC5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Setup reward </w:t>
            </w:r>
          </w:p>
          <w:p w:rsidR="007C4CC5" w:rsidRPr="00E71CD1" w:rsidRDefault="007C4CC5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5A076D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512CFE" w:rsidRDefault="00E71CD1" w:rsidP="00512CF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5A076D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5A076D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8679DF" w:rsidRPr="00BA5740" w:rsidTr="005A076D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CD40A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8679DF" w:rsidRPr="00BA5740" w:rsidTr="005A076D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CD40A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8679DF" w:rsidRPr="00BA5740" w:rsidTr="005A076D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CD40A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8679DF" w:rsidRPr="00BA5740" w:rsidTr="005A076D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CD40A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8679DF" w:rsidRPr="00BA5740" w:rsidTr="005A076D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CD40A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DF" w:rsidRPr="00BA5740" w:rsidRDefault="008679DF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F673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056" w:rsidRDefault="00667056" w:rsidP="002E2923">
      <w:pPr>
        <w:spacing w:before="0"/>
      </w:pPr>
      <w:r>
        <w:separator/>
      </w:r>
    </w:p>
  </w:endnote>
  <w:endnote w:type="continuationSeparator" w:id="0">
    <w:p w:rsidR="00667056" w:rsidRDefault="00667056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993" w:rsidRDefault="00B109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993" w:rsidRDefault="00B109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993" w:rsidRDefault="00B109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056" w:rsidRDefault="00667056" w:rsidP="002E2923">
      <w:pPr>
        <w:spacing w:before="0"/>
      </w:pPr>
      <w:r>
        <w:separator/>
      </w:r>
    </w:p>
  </w:footnote>
  <w:footnote w:type="continuationSeparator" w:id="0">
    <w:p w:rsidR="00667056" w:rsidRDefault="00667056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993" w:rsidRDefault="00B109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B10993">
      <w:rPr>
        <w:rFonts w:asciiTheme="minorHAnsi" w:hAnsiTheme="minorHAnsi"/>
        <w:b/>
        <w:noProof/>
      </w:rPr>
      <w:t>VargaLabMtgNotes_2017_03_28.docx</w:t>
    </w:r>
    <w:r>
      <w:rPr>
        <w:rFonts w:asciiTheme="minorHAnsi" w:hAnsiTheme="minorHAnsi"/>
        <w:b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993" w:rsidRDefault="00B109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4144"/>
    <w:rsid w:val="00005ECB"/>
    <w:rsid w:val="000169A3"/>
    <w:rsid w:val="0003778F"/>
    <w:rsid w:val="0005140D"/>
    <w:rsid w:val="00066E55"/>
    <w:rsid w:val="0007374C"/>
    <w:rsid w:val="0008388E"/>
    <w:rsid w:val="000A5BD4"/>
    <w:rsid w:val="000B6AB6"/>
    <w:rsid w:val="000C4C8B"/>
    <w:rsid w:val="000C7C72"/>
    <w:rsid w:val="000E751B"/>
    <w:rsid w:val="000F70EB"/>
    <w:rsid w:val="00110809"/>
    <w:rsid w:val="00113772"/>
    <w:rsid w:val="00123412"/>
    <w:rsid w:val="001241AD"/>
    <w:rsid w:val="0013363E"/>
    <w:rsid w:val="00137E6E"/>
    <w:rsid w:val="00165D0D"/>
    <w:rsid w:val="00181044"/>
    <w:rsid w:val="00190D50"/>
    <w:rsid w:val="001B3F42"/>
    <w:rsid w:val="001B6EF2"/>
    <w:rsid w:val="001C7A89"/>
    <w:rsid w:val="001E3DF6"/>
    <w:rsid w:val="001F0579"/>
    <w:rsid w:val="00203A83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E2923"/>
    <w:rsid w:val="002F4B8E"/>
    <w:rsid w:val="002F7B17"/>
    <w:rsid w:val="00307ACE"/>
    <w:rsid w:val="003379F1"/>
    <w:rsid w:val="00346AD8"/>
    <w:rsid w:val="00370D2C"/>
    <w:rsid w:val="003764C0"/>
    <w:rsid w:val="00376E1C"/>
    <w:rsid w:val="00387D27"/>
    <w:rsid w:val="003920E5"/>
    <w:rsid w:val="003C3CED"/>
    <w:rsid w:val="003C4774"/>
    <w:rsid w:val="003D4DB7"/>
    <w:rsid w:val="003E32A2"/>
    <w:rsid w:val="003F2144"/>
    <w:rsid w:val="0040156C"/>
    <w:rsid w:val="00402A40"/>
    <w:rsid w:val="004068D9"/>
    <w:rsid w:val="00420013"/>
    <w:rsid w:val="004212B9"/>
    <w:rsid w:val="00446DC2"/>
    <w:rsid w:val="004872B7"/>
    <w:rsid w:val="00497180"/>
    <w:rsid w:val="004B16CD"/>
    <w:rsid w:val="004B35E5"/>
    <w:rsid w:val="004D0813"/>
    <w:rsid w:val="004D457E"/>
    <w:rsid w:val="004E23E5"/>
    <w:rsid w:val="004F5655"/>
    <w:rsid w:val="005110B7"/>
    <w:rsid w:val="0051298D"/>
    <w:rsid w:val="00512CF9"/>
    <w:rsid w:val="00512CFE"/>
    <w:rsid w:val="00515169"/>
    <w:rsid w:val="005158F8"/>
    <w:rsid w:val="005214B1"/>
    <w:rsid w:val="00530DAC"/>
    <w:rsid w:val="00543782"/>
    <w:rsid w:val="005512EA"/>
    <w:rsid w:val="0055384A"/>
    <w:rsid w:val="005546E8"/>
    <w:rsid w:val="00557A59"/>
    <w:rsid w:val="005735CC"/>
    <w:rsid w:val="005808FC"/>
    <w:rsid w:val="00580C85"/>
    <w:rsid w:val="005A076D"/>
    <w:rsid w:val="00603177"/>
    <w:rsid w:val="00614C4F"/>
    <w:rsid w:val="00623909"/>
    <w:rsid w:val="006455FA"/>
    <w:rsid w:val="00653FF4"/>
    <w:rsid w:val="00662228"/>
    <w:rsid w:val="00667056"/>
    <w:rsid w:val="006720BC"/>
    <w:rsid w:val="0067575E"/>
    <w:rsid w:val="006B7B66"/>
    <w:rsid w:val="006D0EC1"/>
    <w:rsid w:val="006D309A"/>
    <w:rsid w:val="006D4B63"/>
    <w:rsid w:val="006E1ADA"/>
    <w:rsid w:val="00705221"/>
    <w:rsid w:val="0071012D"/>
    <w:rsid w:val="00714AD6"/>
    <w:rsid w:val="007271FC"/>
    <w:rsid w:val="00734169"/>
    <w:rsid w:val="00745182"/>
    <w:rsid w:val="0076085A"/>
    <w:rsid w:val="00772943"/>
    <w:rsid w:val="00784538"/>
    <w:rsid w:val="007A6DFB"/>
    <w:rsid w:val="007B02E6"/>
    <w:rsid w:val="007B3263"/>
    <w:rsid w:val="007C4CC5"/>
    <w:rsid w:val="007D4ECB"/>
    <w:rsid w:val="007E09FB"/>
    <w:rsid w:val="007F1EF6"/>
    <w:rsid w:val="007F527E"/>
    <w:rsid w:val="00814845"/>
    <w:rsid w:val="00827B9A"/>
    <w:rsid w:val="008413DB"/>
    <w:rsid w:val="00845913"/>
    <w:rsid w:val="008461F5"/>
    <w:rsid w:val="008679DF"/>
    <w:rsid w:val="00873502"/>
    <w:rsid w:val="008A0FA9"/>
    <w:rsid w:val="008A1580"/>
    <w:rsid w:val="008A33B6"/>
    <w:rsid w:val="008B110E"/>
    <w:rsid w:val="008C5ADF"/>
    <w:rsid w:val="008C6D9B"/>
    <w:rsid w:val="008C6FD3"/>
    <w:rsid w:val="008E6752"/>
    <w:rsid w:val="00905279"/>
    <w:rsid w:val="00932239"/>
    <w:rsid w:val="00955749"/>
    <w:rsid w:val="009574B6"/>
    <w:rsid w:val="00960007"/>
    <w:rsid w:val="00971C3E"/>
    <w:rsid w:val="00991B2C"/>
    <w:rsid w:val="009A30C1"/>
    <w:rsid w:val="009B6641"/>
    <w:rsid w:val="009B7EA2"/>
    <w:rsid w:val="009C3374"/>
    <w:rsid w:val="009D1659"/>
    <w:rsid w:val="009D6623"/>
    <w:rsid w:val="009E2E87"/>
    <w:rsid w:val="00A1074E"/>
    <w:rsid w:val="00A20DFE"/>
    <w:rsid w:val="00A226E7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806F4"/>
    <w:rsid w:val="00AA0EED"/>
    <w:rsid w:val="00AA5A35"/>
    <w:rsid w:val="00AB0C67"/>
    <w:rsid w:val="00AC28C7"/>
    <w:rsid w:val="00AD362C"/>
    <w:rsid w:val="00AE14BA"/>
    <w:rsid w:val="00B031E5"/>
    <w:rsid w:val="00B06143"/>
    <w:rsid w:val="00B071BE"/>
    <w:rsid w:val="00B10993"/>
    <w:rsid w:val="00B3269C"/>
    <w:rsid w:val="00B37427"/>
    <w:rsid w:val="00B652B8"/>
    <w:rsid w:val="00B66BA6"/>
    <w:rsid w:val="00BA4C35"/>
    <w:rsid w:val="00BA5740"/>
    <w:rsid w:val="00BA6D36"/>
    <w:rsid w:val="00BD171B"/>
    <w:rsid w:val="00BD183B"/>
    <w:rsid w:val="00BD2A4C"/>
    <w:rsid w:val="00BF0D09"/>
    <w:rsid w:val="00C223B0"/>
    <w:rsid w:val="00C449EE"/>
    <w:rsid w:val="00C64D12"/>
    <w:rsid w:val="00C706CC"/>
    <w:rsid w:val="00C7345F"/>
    <w:rsid w:val="00C92083"/>
    <w:rsid w:val="00C939F2"/>
    <w:rsid w:val="00CA1F51"/>
    <w:rsid w:val="00CA2667"/>
    <w:rsid w:val="00CD40A0"/>
    <w:rsid w:val="00CE4612"/>
    <w:rsid w:val="00CE5F3B"/>
    <w:rsid w:val="00CF6B32"/>
    <w:rsid w:val="00D0370E"/>
    <w:rsid w:val="00D24652"/>
    <w:rsid w:val="00D471F7"/>
    <w:rsid w:val="00D538CC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DE4DFB"/>
    <w:rsid w:val="00E0480F"/>
    <w:rsid w:val="00E338DA"/>
    <w:rsid w:val="00E660CA"/>
    <w:rsid w:val="00E71CD1"/>
    <w:rsid w:val="00E8184E"/>
    <w:rsid w:val="00E90DF4"/>
    <w:rsid w:val="00E94D8B"/>
    <w:rsid w:val="00E96E6A"/>
    <w:rsid w:val="00EA1429"/>
    <w:rsid w:val="00EA2A31"/>
    <w:rsid w:val="00EB42D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06F4B"/>
    <w:rsid w:val="00F132B6"/>
    <w:rsid w:val="00F27253"/>
    <w:rsid w:val="00F30B7C"/>
    <w:rsid w:val="00F63C58"/>
    <w:rsid w:val="00F673B4"/>
    <w:rsid w:val="00F70E7B"/>
    <w:rsid w:val="00F87B88"/>
    <w:rsid w:val="00FA1FEC"/>
    <w:rsid w:val="00FB159F"/>
    <w:rsid w:val="00FC52AA"/>
    <w:rsid w:val="00FD2707"/>
    <w:rsid w:val="00FD504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A2344-83D2-425B-BDF4-AFE5991C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21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19</cp:revision>
  <dcterms:created xsi:type="dcterms:W3CDTF">2016-10-06T23:01:00Z</dcterms:created>
  <dcterms:modified xsi:type="dcterms:W3CDTF">2017-05-02T17:33:00Z</dcterms:modified>
</cp:coreProperties>
</file>