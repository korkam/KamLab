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BA5740" w14:paraId="4840CF18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77777777" w:rsidR="00192EB0" w:rsidRDefault="00322F67" w:rsidP="0064067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192EB0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Andrew’s R</w:t>
            </w:r>
            <w:r w:rsidR="001574D6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>01</w:t>
            </w:r>
            <w:r w:rsidR="00192EB0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640674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>March 26</w:t>
            </w:r>
            <w:r w:rsidR="00192EB0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</w:p>
          <w:p w14:paraId="52958B87" w14:textId="15E5DA1D" w:rsidR="003956CE" w:rsidRPr="00192EB0" w:rsidRDefault="00322F67" w:rsidP="0064067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3956CE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>Korey’s AARF (March 2</w:t>
            </w:r>
            <w:r w:rsidR="003956CE" w:rsidRPr="00C61D45">
              <w:rPr>
                <w:rFonts w:asciiTheme="minorHAnsi" w:hAnsiTheme="minorHAnsi" w:cs="Arial"/>
                <w:color w:val="FF0000"/>
                <w:sz w:val="18"/>
                <w:szCs w:val="18"/>
                <w:vertAlign w:val="superscript"/>
              </w:rPr>
              <w:t>nd</w:t>
            </w:r>
            <w:r w:rsidR="003956CE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5F70CA92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6E3107">
              <w:rPr>
                <w:rFonts w:asciiTheme="minorHAnsi" w:hAnsiTheme="minorHAnsi" w:cs="Arial"/>
              </w:rPr>
              <w:t>4to6month SD: 4</w:t>
            </w:r>
            <w:r w:rsidR="003A436B">
              <w:rPr>
                <w:rFonts w:asciiTheme="minorHAnsi" w:hAnsiTheme="minorHAnsi" w:cs="Arial"/>
              </w:rPr>
              <w:t xml:space="preserve"> </w:t>
            </w:r>
            <w:r w:rsidR="006E3107">
              <w:rPr>
                <w:rFonts w:asciiTheme="minorHAnsi" w:hAnsiTheme="minorHAnsi" w:cs="Arial"/>
              </w:rPr>
              <w:t xml:space="preserve">PS19 </w:t>
            </w:r>
            <w:r w:rsidR="003A436B">
              <w:rPr>
                <w:rFonts w:asciiTheme="minorHAnsi" w:hAnsiTheme="minorHAnsi" w:cs="Arial"/>
              </w:rPr>
              <w:t>males</w:t>
            </w:r>
            <w:r w:rsidR="00F9489E">
              <w:rPr>
                <w:rFonts w:asciiTheme="minorHAnsi" w:hAnsiTheme="minorHAnsi" w:cs="Arial"/>
              </w:rPr>
              <w:t xml:space="preserve"> &amp;</w:t>
            </w:r>
            <w:r w:rsidR="006E3107">
              <w:rPr>
                <w:rFonts w:asciiTheme="minorHAnsi" w:hAnsiTheme="minorHAnsi" w:cs="Arial"/>
              </w:rPr>
              <w:t xml:space="preserve"> 4 PS19 females</w:t>
            </w:r>
            <w:r w:rsidR="00C64B18">
              <w:rPr>
                <w:rFonts w:asciiTheme="minorHAnsi" w:hAnsiTheme="minorHAnsi" w:cs="Arial"/>
              </w:rPr>
              <w:t xml:space="preserve"> done 8wks on 4/5/18</w:t>
            </w:r>
          </w:p>
          <w:p w14:paraId="033C673A" w14:textId="1AF57E01" w:rsidR="00B31132" w:rsidRPr="00B51D15" w:rsidRDefault="00B51D15" w:rsidP="006E3107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proofErr w:type="gramStart"/>
            <w:r w:rsidRPr="00CB085D">
              <w:rPr>
                <w:rFonts w:asciiTheme="minorHAnsi" w:hAnsiTheme="minorHAnsi" w:cs="Arial"/>
              </w:rPr>
              <w:t xml:space="preserve">: </w:t>
            </w:r>
            <w:r w:rsidR="008B4AFA">
              <w:rPr>
                <w:rFonts w:asciiTheme="minorHAnsi" w:hAnsiTheme="minorHAnsi" w:cs="Arial"/>
              </w:rPr>
              <w:t>?</w:t>
            </w:r>
            <w:proofErr w:type="gram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  <w:r w:rsidR="006E3107">
              <w:rPr>
                <w:rFonts w:asciiTheme="minorHAnsi" w:hAnsiTheme="minorHAnsi" w:cs="Arial"/>
              </w:rPr>
              <w:t>/Ward</w:t>
            </w:r>
          </w:p>
        </w:tc>
      </w:tr>
      <w:tr w:rsidR="000201D0" w:rsidRPr="00BA5740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1B43BBF7" w:rsidR="00652EFB" w:rsidRPr="004A3486" w:rsidRDefault="00322F67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</w:t>
            </w:r>
            <w:r w:rsidR="00D50A97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P301L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-GFP</w:t>
            </w:r>
            <w:r w:rsidR="00652EFB" w:rsidRPr="00F959B6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t xml:space="preserve">done 9 animals </w:t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A436B" w:rsidRPr="00F959B6">
              <w:rPr>
                <w:rFonts w:asciiTheme="minorHAnsi" w:hAnsiTheme="minorHAnsi" w:cs="Arial"/>
                <w:sz w:val="18"/>
                <w:szCs w:val="18"/>
              </w:rPr>
              <w:t xml:space="preserve">sac </w:t>
            </w:r>
            <w:r w:rsidR="00287476" w:rsidRPr="00F959B6">
              <w:rPr>
                <w:rFonts w:asciiTheme="minorHAnsi" w:hAnsiTheme="minorHAnsi" w:cs="Arial"/>
                <w:sz w:val="18"/>
                <w:szCs w:val="18"/>
              </w:rPr>
              <w:t>1</w:t>
            </w:r>
            <w:r w:rsidR="003A436B" w:rsidRPr="00F959B6">
              <w:rPr>
                <w:rFonts w:asciiTheme="minorHAnsi" w:hAnsiTheme="minorHAnsi" w:cs="Arial"/>
                <w:sz w:val="18"/>
                <w:szCs w:val="18"/>
              </w:rPr>
              <w:t xml:space="preserve"> on</w:t>
            </w:r>
            <w:r w:rsidR="00D50A97">
              <w:rPr>
                <w:rFonts w:asciiTheme="minorHAnsi" w:hAnsiTheme="minorHAnsi" w:cs="Arial"/>
                <w:sz w:val="18"/>
                <w:szCs w:val="18"/>
              </w:rPr>
              <w:t xml:space="preserve"> 1/18/18, MISS </w:t>
            </w:r>
            <w:r w:rsidR="00D50A97" w:rsidRPr="00D50A97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ED02AB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D02AB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sac </w:t>
            </w:r>
            <w:r w:rsidR="002F7350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1SD&amp;1adlib </w:t>
            </w:r>
            <w:r w:rsidR="00ED02AB" w:rsidRPr="00C61D45">
              <w:rPr>
                <w:rFonts w:asciiTheme="minorHAnsi" w:hAnsiTheme="minorHAnsi" w:cs="Arial"/>
                <w:color w:val="FF0000"/>
                <w:sz w:val="18"/>
                <w:szCs w:val="18"/>
              </w:rPr>
              <w:t>at 3mo (2/21), 6mo (5/21), 12mo (11/21)</w:t>
            </w:r>
          </w:p>
          <w:p w14:paraId="031E3941" w14:textId="61E1017D" w:rsidR="000201D0" w:rsidRDefault="00322F67" w:rsidP="0028747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B7200F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TH-</w:t>
            </w:r>
            <w:proofErr w:type="spellStart"/>
            <w:r w:rsidR="00B7200F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cre</w:t>
            </w:r>
            <w:proofErr w:type="spellEnd"/>
            <w:r w:rsidR="00280579" w:rsidRPr="00F959B6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D50A97">
              <w:rPr>
                <w:rFonts w:asciiTheme="minorHAnsi" w:hAnsiTheme="minorHAnsi" w:cs="Arial"/>
                <w:sz w:val="18"/>
                <w:szCs w:val="18"/>
              </w:rPr>
              <w:t>HIT</w:t>
            </w:r>
            <w:r w:rsidR="005F058E">
              <w:rPr>
                <w:rFonts w:asciiTheme="minorHAnsi" w:hAnsiTheme="minorHAnsi" w:cs="Arial"/>
                <w:sz w:val="18"/>
                <w:szCs w:val="18"/>
              </w:rPr>
              <w:t xml:space="preserve"> (get 10x, </w:t>
            </w:r>
            <w:r w:rsidR="005F058E" w:rsidRPr="005F058E">
              <w:rPr>
                <w:rFonts w:asciiTheme="minorHAnsi" w:hAnsiTheme="minorHAnsi" w:cs="Arial"/>
                <w:color w:val="FF0000"/>
                <w:sz w:val="18"/>
                <w:szCs w:val="18"/>
              </w:rPr>
              <w:t>20x</w:t>
            </w:r>
            <w:r w:rsidR="005F058E">
              <w:rPr>
                <w:rFonts w:asciiTheme="minorHAnsi" w:hAnsiTheme="minorHAnsi" w:cs="Arial"/>
                <w:sz w:val="18"/>
                <w:szCs w:val="18"/>
              </w:rPr>
              <w:t>)</w:t>
            </w:r>
            <w:r w:rsidR="008F0917" w:rsidRPr="00F959B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87476" w:rsidRPr="00DD31ED">
              <w:rPr>
                <w:rFonts w:asciiTheme="minorHAnsi" w:hAnsiTheme="minorHAnsi" w:cs="Arial"/>
                <w:sz w:val="18"/>
                <w:szCs w:val="18"/>
              </w:rPr>
              <w:t>animals for FACS/</w:t>
            </w:r>
            <w:proofErr w:type="spellStart"/>
            <w:r w:rsidR="00287476" w:rsidRPr="00DD31ED">
              <w:rPr>
                <w:rFonts w:asciiTheme="minorHAnsi" w:hAnsiTheme="minorHAnsi" w:cs="Arial"/>
                <w:sz w:val="18"/>
                <w:szCs w:val="18"/>
              </w:rPr>
              <w:t>rtPCR</w:t>
            </w:r>
            <w:proofErr w:type="spellEnd"/>
            <w:r w:rsidR="00287476" w:rsidRPr="00DD31ED">
              <w:rPr>
                <w:rFonts w:asciiTheme="minorHAnsi" w:hAnsiTheme="minorHAnsi" w:cs="Arial"/>
                <w:sz w:val="18"/>
                <w:szCs w:val="18"/>
              </w:rPr>
              <w:t xml:space="preserve"> (</w:t>
            </w:r>
            <w:r w:rsidR="00DD31ED">
              <w:rPr>
                <w:rFonts w:asciiTheme="minorHAnsi" w:hAnsiTheme="minorHAnsi" w:cs="Arial"/>
                <w:sz w:val="18"/>
                <w:szCs w:val="18"/>
              </w:rPr>
              <w:t>5</w:t>
            </w:r>
            <w:r w:rsidR="00D50A97" w:rsidRPr="00DD31ED">
              <w:rPr>
                <w:rFonts w:asciiTheme="minorHAnsi" w:hAnsiTheme="minorHAnsi" w:cs="Arial"/>
                <w:sz w:val="18"/>
                <w:szCs w:val="18"/>
              </w:rPr>
              <w:t xml:space="preserve">x </w:t>
            </w:r>
            <w:r w:rsidR="00287476" w:rsidRPr="00DD31ED">
              <w:rPr>
                <w:rFonts w:asciiTheme="minorHAnsi" w:hAnsiTheme="minorHAnsi" w:cs="Arial"/>
                <w:sz w:val="18"/>
                <w:szCs w:val="18"/>
              </w:rPr>
              <w:t>Mickae</w:t>
            </w:r>
            <w:r w:rsidR="00253C11">
              <w:rPr>
                <w:rFonts w:asciiTheme="minorHAnsi" w:hAnsiTheme="minorHAnsi" w:cs="Arial"/>
                <w:sz w:val="18"/>
                <w:szCs w:val="18"/>
              </w:rPr>
              <w:t>l</w:t>
            </w:r>
            <w:r w:rsidR="00305DFF"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="00253C11">
              <w:rPr>
                <w:rFonts w:asciiTheme="minorHAnsi" w:hAnsiTheme="minorHAnsi" w:cs="Arial"/>
                <w:sz w:val="18"/>
                <w:szCs w:val="18"/>
              </w:rPr>
              <w:t>1x Korey</w:t>
            </w:r>
            <w:r w:rsidR="00305DFF">
              <w:rPr>
                <w:rFonts w:asciiTheme="minorHAnsi" w:hAnsiTheme="minorHAnsi" w:cs="Arial"/>
                <w:sz w:val="18"/>
                <w:szCs w:val="18"/>
              </w:rPr>
              <w:t xml:space="preserve"> due &gt;3/23</w:t>
            </w:r>
            <w:r w:rsidR="00287476" w:rsidRPr="00DD31ED">
              <w:rPr>
                <w:rFonts w:asciiTheme="minorHAnsi" w:hAnsiTheme="minorHAnsi" w:cs="Arial"/>
                <w:sz w:val="18"/>
                <w:szCs w:val="18"/>
              </w:rPr>
              <w:t>)</w:t>
            </w:r>
            <w:r w:rsidR="00DD31ED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0E7381">
              <w:rPr>
                <w:rFonts w:asciiTheme="minorHAnsi" w:hAnsiTheme="minorHAnsi" w:cs="Arial"/>
                <w:color w:val="FF0000"/>
                <w:sz w:val="18"/>
                <w:szCs w:val="18"/>
              </w:rPr>
              <w:t>schedule FACS</w:t>
            </w:r>
          </w:p>
          <w:p w14:paraId="37D10F8E" w14:textId="4B59231B" w:rsidR="00C11A63" w:rsidRPr="00421DF6" w:rsidRDefault="00322F67" w:rsidP="00287476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1A6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DIO-hTauP301L AAV</w:t>
            </w:r>
            <w:r w:rsidR="00C11A63" w:rsidRPr="00F959B6">
              <w:rPr>
                <w:rFonts w:asciiTheme="minorHAnsi" w:hAnsiTheme="minorHAnsi" w:cs="Arial"/>
                <w:sz w:val="18"/>
                <w:szCs w:val="18"/>
              </w:rPr>
              <w:t>:</w:t>
            </w:r>
            <w:r w:rsidR="00C11A6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D0EF7" w:rsidRPr="00ED0EF7">
              <w:rPr>
                <w:rFonts w:asciiTheme="minorHAnsi" w:hAnsiTheme="minorHAnsi" w:cs="Arial"/>
                <w:color w:val="FF0000"/>
                <w:sz w:val="18"/>
                <w:szCs w:val="18"/>
              </w:rPr>
              <w:t>verify ITRs,</w:t>
            </w:r>
            <w:r w:rsidR="00ED0EF7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11A63" w:rsidRPr="00C11A63">
              <w:rPr>
                <w:rFonts w:asciiTheme="minorHAnsi" w:hAnsiTheme="minorHAnsi" w:cs="Arial"/>
                <w:color w:val="FF0000"/>
                <w:sz w:val="18"/>
                <w:szCs w:val="18"/>
              </w:rPr>
              <w:t>Paramita making virus</w:t>
            </w:r>
            <w:r w:rsidR="00C11A63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Korey</w:t>
            </w:r>
          </w:p>
        </w:tc>
      </w:tr>
      <w:tr w:rsidR="006D0EC1" w:rsidRPr="00BA5740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092924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322F67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tau, AT8, AT100,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ThioS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02A339EF" w:rsidR="00D073AF" w:rsidRPr="004A3486" w:rsidRDefault="00322F67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Patho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collab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D14B83" w:rsidRPr="00D14B83">
              <w:rPr>
                <w:rFonts w:asciiTheme="minorHAnsi" w:hAnsiTheme="minorHAnsi" w:cs="Arial"/>
                <w:sz w:val="18"/>
                <w:szCs w:val="18"/>
              </w:rPr>
              <w:t>cut</w:t>
            </w:r>
            <w:r w:rsidR="00D14B83" w:rsidRPr="00AB2693">
              <w:rPr>
                <w:rFonts w:asciiTheme="minorHAnsi" w:hAnsiTheme="minorHAnsi" w:cs="Arial"/>
                <w:sz w:val="18"/>
                <w:szCs w:val="18"/>
              </w:rPr>
              <w:t xml:space="preserve">, H/E, </w:t>
            </w:r>
            <w:r w:rsidR="00D14B83" w:rsidRPr="00B65A23">
              <w:rPr>
                <w:rFonts w:asciiTheme="minorHAnsi" w:hAnsiTheme="minorHAnsi" w:cs="Arial"/>
                <w:sz w:val="18"/>
                <w:szCs w:val="18"/>
              </w:rPr>
              <w:t>AT8</w:t>
            </w:r>
            <w:r w:rsidR="00B65A23" w:rsidRPr="00B65A23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B65A23">
              <w:rPr>
                <w:rFonts w:asciiTheme="minorHAnsi" w:hAnsiTheme="minorHAnsi" w:cs="Arial"/>
                <w:color w:val="FF0000"/>
                <w:sz w:val="18"/>
                <w:szCs w:val="18"/>
              </w:rPr>
              <w:t>review slides</w:t>
            </w:r>
            <w:r w:rsidR="005C42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for </w:t>
            </w:r>
            <w:proofErr w:type="spellStart"/>
            <w:r w:rsidR="005C423B">
              <w:rPr>
                <w:rFonts w:asciiTheme="minorHAnsi" w:hAnsiTheme="minorHAnsi" w:cs="Arial"/>
                <w:color w:val="FF0000"/>
                <w:sz w:val="18"/>
                <w:szCs w:val="18"/>
              </w:rPr>
              <w:t>RoIs</w:t>
            </w:r>
            <w:proofErr w:type="spellEnd"/>
          </w:p>
          <w:p w14:paraId="77C281D8" w14:textId="242A340B" w:rsidR="004A3486" w:rsidRPr="004A3486" w:rsidRDefault="00322F67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D14B8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 aged recs,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D1362D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 2mo and 10-12mo, sleep architecture comparison by genotype</w:t>
            </w:r>
            <w:r w:rsidR="002842B3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R01</w:t>
            </w:r>
          </w:p>
          <w:p w14:paraId="26C010C5" w14:textId="694143DD" w:rsidR="004A3486" w:rsidRPr="009251BA" w:rsidRDefault="00322F67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SDC rec:</w:t>
            </w:r>
            <w:r w:rsidR="00AF6037" w:rsidRPr="00D1362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9296F" w:rsidRPr="00D1362D">
              <w:rPr>
                <w:rFonts w:asciiTheme="minorHAnsi" w:hAnsiTheme="minorHAnsi" w:cs="Arial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E51E00" w:rsidRPr="00BA5740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6D0EC1" w:rsidRDefault="00E51E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Default="00E51E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Suvorexant</w:t>
            </w:r>
            <w:r w:rsidR="00EA6AD2">
              <w:rPr>
                <w:rFonts w:asciiTheme="minorHAnsi" w:hAnsiTheme="minorHAnsi" w:cstheme="min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E0736" w14:textId="2DEC12B0" w:rsidR="00EA6AD2" w:rsidRDefault="00322F67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60627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A6AD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A6AD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design/acquire materials for project</w:t>
            </w:r>
            <w:r w:rsidR="004469D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4469DA" w:rsidRPr="004469DA">
              <w:rPr>
                <w:rFonts w:asciiTheme="minorHAnsi" w:hAnsiTheme="minorHAnsi" w:cs="Arial"/>
                <w:color w:val="FF0000"/>
                <w:sz w:val="18"/>
                <w:szCs w:val="18"/>
              </w:rPr>
              <w:t>calc</w:t>
            </w:r>
            <w:proofErr w:type="spellEnd"/>
            <w:r w:rsidR="004469DA" w:rsidRPr="004469D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suvorexant consumption</w:t>
            </w:r>
          </w:p>
          <w:p w14:paraId="1B25C763" w14:textId="29B6715E" w:rsidR="00EA6AD2" w:rsidRDefault="00322F67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A6AD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EE7F3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Ilastik</w:t>
            </w:r>
            <w:proofErr w:type="spellEnd"/>
            <w:r w:rsidR="00EE7F3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EA6AD2" w:rsidRPr="004469DA">
              <w:rPr>
                <w:rFonts w:asciiTheme="minorHAnsi" w:hAnsiTheme="minorHAnsi" w:cs="Arial"/>
                <w:color w:val="FF0000"/>
                <w:sz w:val="18"/>
                <w:szCs w:val="18"/>
              </w:rPr>
              <w:t>automated video analysis for sleep/wake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Default="00E51E00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C03176" w:rsidRPr="00BA5740" w14:paraId="50C38172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cFos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Default="00322F67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30AA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330AAE" w:rsidRPr="003D0A0F">
              <w:rPr>
                <w:rFonts w:asciiTheme="minorHAnsi" w:hAnsiTheme="minorHAnsi" w:cs="Arial"/>
                <w:color w:val="FF0000"/>
                <w:sz w:val="18"/>
                <w:szCs w:val="18"/>
              </w:rPr>
              <w:t>LC compare of SD vs adlib</w:t>
            </w:r>
            <w:r w:rsidR="003D0A0F" w:rsidRPr="003D0A0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(R01)</w:t>
            </w:r>
          </w:p>
          <w:p w14:paraId="761FC54F" w14:textId="7A1F84B5" w:rsidR="00A7033E" w:rsidRPr="00A869FD" w:rsidRDefault="00322F67" w:rsidP="00BC14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F80A98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92325" w:rsidRPr="00BA5740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578E3" w14:textId="77777777" w:rsidR="00092325" w:rsidRDefault="00322F67" w:rsidP="00F0632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2325">
              <w:rPr>
                <w:rFonts w:asciiTheme="minorHAnsi" w:hAnsiTheme="minorHAnsi" w:cs="Arial"/>
                <w:sz w:val="18"/>
                <w:szCs w:val="18"/>
              </w:rPr>
              <w:t>clear WT brain</w:t>
            </w:r>
          </w:p>
          <w:p w14:paraId="69EB697D" w14:textId="1F0F691C" w:rsidR="00092325" w:rsidRDefault="00322F67" w:rsidP="00F0632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8277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C1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092325">
              <w:rPr>
                <w:rFonts w:asciiTheme="minorHAnsi" w:hAnsiTheme="minorHAnsi" w:cs="Arial"/>
                <w:sz w:val="18"/>
                <w:szCs w:val="18"/>
              </w:rPr>
              <w:t>Immunolabel</w:t>
            </w:r>
            <w:proofErr w:type="spellEnd"/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TH</w:t>
            </w:r>
            <w:r w:rsidR="00092325"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clear </w:t>
            </w:r>
            <w:r w:rsidR="00092325"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image, </w:t>
            </w:r>
            <w:r w:rsidR="00C40029">
              <w:rPr>
                <w:rFonts w:asciiTheme="minorHAnsi" w:hAnsiTheme="minorHAnsi" w:cs="Arial"/>
                <w:color w:val="FF0000"/>
                <w:sz w:val="18"/>
                <w:szCs w:val="18"/>
              </w:rPr>
              <w:t>image</w:t>
            </w:r>
            <w:r w:rsidR="00092325" w:rsidRPr="009C318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better example</w:t>
            </w:r>
          </w:p>
          <w:p w14:paraId="642D32B3" w14:textId="073AD620" w:rsidR="00092325" w:rsidRDefault="00322F67" w:rsidP="00C0317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092325">
              <w:rPr>
                <w:rFonts w:asciiTheme="minorHAnsi" w:hAnsiTheme="minorHAnsi" w:cs="Arial"/>
                <w:sz w:val="18"/>
                <w:szCs w:val="18"/>
              </w:rPr>
              <w:t>Immunolabel</w:t>
            </w:r>
            <w:proofErr w:type="spellEnd"/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hTau</w:t>
            </w:r>
            <w:r w:rsidR="00092325"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clear </w:t>
            </w:r>
            <w:r w:rsidR="00092325"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image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2325" w:rsidRPr="00BA5740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640674" w:rsidRDefault="00092325" w:rsidP="008116EF">
            <w:pPr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40674">
              <w:rPr>
                <w:rFonts w:asciiTheme="minorHAnsi" w:hAnsiTheme="minorHAnsi" w:cstheme="minorHAnsi"/>
                <w:b/>
                <w:sz w:val="18"/>
                <w:szCs w:val="18"/>
              </w:rPr>
              <w:t>PAPERS</w:t>
            </w:r>
          </w:p>
        </w:tc>
      </w:tr>
      <w:tr w:rsidR="00092325" w:rsidRPr="00BA5740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BA0B9CD" w:rsidR="00092325" w:rsidRDefault="00322F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092325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092325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outline</w:t>
            </w:r>
            <w:r w:rsidR="0009232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(SLEEP</w:t>
            </w:r>
            <w:r w:rsidR="00092325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):</w:t>
            </w:r>
          </w:p>
          <w:p w14:paraId="70EAFBAB" w14:textId="77777777" w:rsidR="00092325" w:rsidRPr="00F279A3" w:rsidRDefault="00092325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73CC60BF" w14:textId="53C328FE" w:rsidR="00092325" w:rsidRPr="00F279A3" w:rsidRDefault="00092325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 compared to baseline</w:t>
            </w:r>
          </w:p>
          <w:p w14:paraId="490C053D" w14:textId="1937F72E" w:rsidR="00092325" w:rsidRPr="00F279A3" w:rsidRDefault="00092325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 characteristics are not different in sleep after learning compared to baseline</w:t>
            </w:r>
          </w:p>
          <w:p w14:paraId="70F596A4" w14:textId="2B89C557" w:rsidR="00092325" w:rsidRDefault="00092325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Spindle-slow oscillation coupling and counts correlated with D2/D1</w:t>
            </w:r>
          </w:p>
          <w:p w14:paraId="5801F650" w14:textId="61D6B86A" w:rsidR="00092325" w:rsidRPr="00A90133" w:rsidRDefault="00322F67" w:rsidP="002132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232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Andrew’s </w:t>
            </w:r>
            <w:r w:rsidR="00092325" w:rsidRPr="00A90133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feedback: </w:t>
            </w:r>
            <w:proofErr w:type="spellStart"/>
            <w:r w:rsidR="00092325" w:rsidRPr="00A90133">
              <w:rPr>
                <w:rFonts w:asciiTheme="minorHAnsi" w:hAnsiTheme="minorHAnsi" w:cs="Arial"/>
                <w:color w:val="FF0000"/>
                <w:sz w:val="18"/>
                <w:szCs w:val="18"/>
              </w:rPr>
              <w:t>recalc</w:t>
            </w:r>
            <w:proofErr w:type="spellEnd"/>
            <w:r w:rsidR="00092325" w:rsidRPr="00A90133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using slow oscillation for all 11 animals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2325" w:rsidRPr="00BA5740" w14:paraId="648122F4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5893" w14:textId="16F29AC8" w:rsidR="00092325" w:rsidRDefault="00322F67" w:rsidP="0080297C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09232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Korey regression</w:t>
            </w:r>
          </w:p>
          <w:p w14:paraId="49CE10FE" w14:textId="57F0915F" w:rsidR="00092325" w:rsidRPr="00E34AFC" w:rsidRDefault="00322F67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2777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09232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Andrew </w:t>
            </w:r>
            <w:r w:rsidR="00092325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discussion</w:t>
            </w:r>
          </w:p>
          <w:p w14:paraId="46C8CA5A" w14:textId="0253C7B9" w:rsidR="00092325" w:rsidRDefault="00322F67" w:rsidP="00C20CE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2325">
              <w:rPr>
                <w:rFonts w:asciiTheme="minorHAnsi" w:hAnsiTheme="minorHAnsi" w:cs="Arial"/>
                <w:sz w:val="18"/>
                <w:szCs w:val="18"/>
              </w:rPr>
              <w:t>Ricardo compile feedback, submit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2325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E7B81" w14:textId="25B8A9F3" w:rsidR="00092325" w:rsidRDefault="00322F67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092325">
              <w:rPr>
                <w:rFonts w:asciiTheme="minorHAnsi" w:hAnsiTheme="minorHAnsi" w:cs="Arial"/>
                <w:sz w:val="18"/>
                <w:szCs w:val="18"/>
              </w:rPr>
              <w:t>manuscript</w:t>
            </w:r>
            <w:proofErr w:type="gramEnd"/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draft.</w:t>
            </w:r>
          </w:p>
          <w:p w14:paraId="10C535BC" w14:textId="056D98C6" w:rsidR="00092325" w:rsidRDefault="00322F67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092325" w:rsidRPr="00566024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092325" w:rsidRPr="0056602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092325" w:rsidRPr="00BA5740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092325" w:rsidRPr="00C40787" w:rsidRDefault="00322F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2325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7BBC01A6" w14:textId="7F39D0DE" w:rsidR="00092325" w:rsidRDefault="00092325" w:rsidP="00717893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92325" w:rsidRPr="00BA5740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703BFAE2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Memory review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8EF2" w14:textId="596C7828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DONE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48149A33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092325" w:rsidRPr="00BA5740" w14:paraId="02F371D4" w14:textId="77777777" w:rsidTr="00566024">
        <w:trPr>
          <w:trHeight w:val="34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092325" w:rsidRPr="00566024" w:rsidRDefault="00092325" w:rsidP="001D5869">
            <w:pPr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66024">
              <w:rPr>
                <w:rFonts w:asciiTheme="minorHAnsi" w:hAnsiTheme="minorHAnsi" w:cstheme="minorHAnsi"/>
                <w:b/>
                <w:sz w:val="18"/>
                <w:szCs w:val="18"/>
              </w:rPr>
              <w:t>OTHER</w:t>
            </w:r>
          </w:p>
        </w:tc>
      </w:tr>
      <w:tr w:rsidR="00092325" w:rsidRPr="00BA5740" w14:paraId="1AFC0312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092325" w:rsidRPr="00BA5740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092325" w:rsidRPr="004A3486" w:rsidRDefault="00322F67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2325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</w:t>
            </w:r>
            <w:proofErr w:type="spellStart"/>
            <w:r w:rsidR="00092325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cre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092325" w:rsidRPr="006D0EC1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2325" w:rsidRPr="00BA5740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092325" w:rsidRDefault="00322F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2325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Do pilot run </w:t>
            </w:r>
            <w:proofErr w:type="gramStart"/>
            <w:r w:rsidR="00092325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(5x/group)</w:t>
            </w:r>
            <w:proofErr w:type="gramEnd"/>
            <w:r w:rsidR="00092325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.</w:t>
            </w:r>
          </w:p>
          <w:p w14:paraId="189AC398" w14:textId="38F10F03" w:rsidR="00092325" w:rsidRPr="00861F51" w:rsidRDefault="00322F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092325">
              <w:rPr>
                <w:rFonts w:asciiTheme="minorHAnsi" w:hAnsiTheme="minorHAnsi" w:cs="Arial"/>
                <w:sz w:val="18"/>
                <w:szCs w:val="18"/>
              </w:rPr>
              <w:t>ppt</w:t>
            </w:r>
            <w:proofErr w:type="spellEnd"/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of results from Rebecca</w:t>
            </w:r>
          </w:p>
          <w:p w14:paraId="698A9BE9" w14:textId="38FC5EAB" w:rsidR="00092325" w:rsidRDefault="00322F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092325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092325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092325" w:rsidRPr="006D0EC1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092325" w:rsidRPr="00BA5740" w14:paraId="22CF5430" w14:textId="77777777" w:rsidTr="006E3107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2279D659" w:rsidR="00092325" w:rsidRPr="00D068FF" w:rsidRDefault="00322F67" w:rsidP="0056602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2325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</w:t>
            </w:r>
            <w:r w:rsidR="00092325">
              <w:rPr>
                <w:rFonts w:asciiTheme="minorHAnsi" w:hAnsiTheme="minorHAnsi" w:cstheme="minorHAnsi"/>
                <w:sz w:val="18"/>
                <w:szCs w:val="18"/>
              </w:rPr>
              <w:t>, suvorexant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092325" w:rsidRPr="006D0EC1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322F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322F67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53172C" w:rsidRPr="006D0EC1" w14:paraId="41BEA6E8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D7F0C" w14:textId="77777777" w:rsidR="0053172C" w:rsidRPr="006D0EC1" w:rsidRDefault="0053172C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D6FC" w14:textId="72A932FA" w:rsidR="0053172C" w:rsidRDefault="0053172C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9542" w14:textId="0CE5DA5D" w:rsidR="0053172C" w:rsidRDefault="00322F67" w:rsidP="00C917E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3172C">
              <w:rPr>
                <w:rFonts w:asciiTheme="minorHAnsi" w:hAnsiTheme="minorHAnsi" w:cs="Arial"/>
                <w:sz w:val="18"/>
                <w:szCs w:val="18"/>
              </w:rPr>
              <w:t>analyze videos of aggression</w:t>
            </w:r>
          </w:p>
          <w:p w14:paraId="5F676367" w14:textId="370BE928" w:rsidR="0053172C" w:rsidRDefault="00322F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3172C"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48CD" w14:textId="51EA2A7B" w:rsidR="0053172C" w:rsidRDefault="0053172C" w:rsidP="0053172C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BE6DD" w14:textId="77777777" w:rsidR="00322F67" w:rsidRDefault="00322F67" w:rsidP="002E2923">
      <w:pPr>
        <w:spacing w:before="0"/>
      </w:pPr>
      <w:r>
        <w:separator/>
      </w:r>
    </w:p>
  </w:endnote>
  <w:endnote w:type="continuationSeparator" w:id="0">
    <w:p w14:paraId="278EB703" w14:textId="77777777" w:rsidR="00322F67" w:rsidRDefault="00322F67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9EC47" w14:textId="77777777" w:rsidR="00322F67" w:rsidRDefault="00322F67" w:rsidP="002E2923">
      <w:pPr>
        <w:spacing w:before="0"/>
      </w:pPr>
      <w:r>
        <w:separator/>
      </w:r>
    </w:p>
  </w:footnote>
  <w:footnote w:type="continuationSeparator" w:id="0">
    <w:p w14:paraId="3A46A510" w14:textId="77777777" w:rsidR="00322F67" w:rsidRDefault="00322F67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C58BA">
      <w:rPr>
        <w:rFonts w:asciiTheme="minorHAnsi" w:hAnsiTheme="minorHAnsi"/>
        <w:b/>
        <w:noProof/>
      </w:rPr>
      <w:t>VargaLabMtgNotes_2018_02_27.docx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D6C1B"/>
    <w:rsid w:val="000E7381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574D6"/>
    <w:rsid w:val="00163672"/>
    <w:rsid w:val="00165D0D"/>
    <w:rsid w:val="00181044"/>
    <w:rsid w:val="00181D2B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3C11"/>
    <w:rsid w:val="0025718C"/>
    <w:rsid w:val="00260FDF"/>
    <w:rsid w:val="00265690"/>
    <w:rsid w:val="00267945"/>
    <w:rsid w:val="00280579"/>
    <w:rsid w:val="002842B3"/>
    <w:rsid w:val="00287476"/>
    <w:rsid w:val="0029320F"/>
    <w:rsid w:val="00294CDD"/>
    <w:rsid w:val="002A74CF"/>
    <w:rsid w:val="002D0AB1"/>
    <w:rsid w:val="002D1DBC"/>
    <w:rsid w:val="002E18BB"/>
    <w:rsid w:val="002E2923"/>
    <w:rsid w:val="002E70C3"/>
    <w:rsid w:val="002E7AB5"/>
    <w:rsid w:val="002F06E7"/>
    <w:rsid w:val="002F4B4A"/>
    <w:rsid w:val="002F4B8E"/>
    <w:rsid w:val="002F7350"/>
    <w:rsid w:val="002F7B17"/>
    <w:rsid w:val="00305DFF"/>
    <w:rsid w:val="00307ACE"/>
    <w:rsid w:val="00313745"/>
    <w:rsid w:val="00316BB0"/>
    <w:rsid w:val="00322AF2"/>
    <w:rsid w:val="00322F67"/>
    <w:rsid w:val="003305A2"/>
    <w:rsid w:val="00330A70"/>
    <w:rsid w:val="00330AAE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43B2F"/>
    <w:rsid w:val="004469DA"/>
    <w:rsid w:val="00446A9C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66024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35906"/>
    <w:rsid w:val="00640674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1012D"/>
    <w:rsid w:val="00714AD6"/>
    <w:rsid w:val="00717893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B4AFA"/>
    <w:rsid w:val="008C5ADF"/>
    <w:rsid w:val="008C6D9B"/>
    <w:rsid w:val="008C6F02"/>
    <w:rsid w:val="008C6FD3"/>
    <w:rsid w:val="008D649D"/>
    <w:rsid w:val="008E36C4"/>
    <w:rsid w:val="008E5D1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181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5A23"/>
    <w:rsid w:val="00B66BA6"/>
    <w:rsid w:val="00B70660"/>
    <w:rsid w:val="00B7200F"/>
    <w:rsid w:val="00B725BB"/>
    <w:rsid w:val="00B761EB"/>
    <w:rsid w:val="00B8550F"/>
    <w:rsid w:val="00BA4C35"/>
    <w:rsid w:val="00BA50FB"/>
    <w:rsid w:val="00BA5740"/>
    <w:rsid w:val="00BA59D1"/>
    <w:rsid w:val="00BA6D36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D02EF"/>
    <w:rsid w:val="00DD125B"/>
    <w:rsid w:val="00DD308B"/>
    <w:rsid w:val="00DD31ED"/>
    <w:rsid w:val="00DE45F7"/>
    <w:rsid w:val="00DE4DFB"/>
    <w:rsid w:val="00E0480F"/>
    <w:rsid w:val="00E06601"/>
    <w:rsid w:val="00E067F8"/>
    <w:rsid w:val="00E109AD"/>
    <w:rsid w:val="00E15E88"/>
    <w:rsid w:val="00E178C6"/>
    <w:rsid w:val="00E24886"/>
    <w:rsid w:val="00E30F31"/>
    <w:rsid w:val="00E32ACA"/>
    <w:rsid w:val="00E32ED6"/>
    <w:rsid w:val="00E338DA"/>
    <w:rsid w:val="00E34AFC"/>
    <w:rsid w:val="00E43804"/>
    <w:rsid w:val="00E51E00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E0D9E"/>
    <w:rsid w:val="00EE4B99"/>
    <w:rsid w:val="00EE7F3D"/>
    <w:rsid w:val="00EF2187"/>
    <w:rsid w:val="00EF2A87"/>
    <w:rsid w:val="00EF7B8C"/>
    <w:rsid w:val="00F003BF"/>
    <w:rsid w:val="00F013C1"/>
    <w:rsid w:val="00F014DB"/>
    <w:rsid w:val="00F06F4B"/>
    <w:rsid w:val="00F07C2C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B88"/>
    <w:rsid w:val="00F91550"/>
    <w:rsid w:val="00F9489E"/>
    <w:rsid w:val="00F959B6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2AB1E-A85B-4252-8B21-37AB1ADE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121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57</cp:revision>
  <dcterms:created xsi:type="dcterms:W3CDTF">2018-02-09T20:24:00Z</dcterms:created>
  <dcterms:modified xsi:type="dcterms:W3CDTF">2018-02-27T14:56:00Z</dcterms:modified>
</cp:coreProperties>
</file>