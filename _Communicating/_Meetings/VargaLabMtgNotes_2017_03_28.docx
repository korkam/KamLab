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6D0EC1" w:rsidRPr="00BA5740" w:rsidTr="005A076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A076D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Korey’s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Aims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F06F4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E0480F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E0480F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Log into Ideate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D0EC1" w:rsidRPr="00BA5740" w:rsidTr="005A076D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D0EC1" w:rsidRPr="00BA5740" w:rsidTr="005A076D">
        <w:trPr>
          <w:trHeight w:val="58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Pr="00BA5740" w:rsidRDefault="00F673B4" w:rsidP="00B071BE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543782" w:rsidRPr="00BA5740" w:rsidTr="005A076D">
        <w:trPr>
          <w:trHeight w:val="453"/>
        </w:trPr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ON DECK</w:t>
            </w:r>
          </w:p>
        </w:tc>
      </w:tr>
      <w:tr w:rsidR="00543782" w:rsidRPr="00BA5740" w:rsidTr="005A076D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SLEEP posters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Pr="00E71CD1" w:rsidRDefault="008C6D9B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512CF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Korey’s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optogenetics experiment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512CFE" w:rsidRDefault="00512CFE" w:rsidP="00512CF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Discuss experimental aim &amp; design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F673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8CC" w:rsidRDefault="00D538CC" w:rsidP="002E2923">
      <w:pPr>
        <w:spacing w:before="0"/>
      </w:pPr>
      <w:r>
        <w:separator/>
      </w:r>
    </w:p>
  </w:endnote>
  <w:endnote w:type="continuationSeparator" w:id="0">
    <w:p w:rsidR="00D538CC" w:rsidRDefault="00D538CC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8CC" w:rsidRDefault="00D538CC" w:rsidP="002E2923">
      <w:pPr>
        <w:spacing w:before="0"/>
      </w:pPr>
      <w:r>
        <w:separator/>
      </w:r>
    </w:p>
  </w:footnote>
  <w:footnote w:type="continuationSeparator" w:id="0">
    <w:p w:rsidR="00D538CC" w:rsidRDefault="00D538CC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B10993">
      <w:rPr>
        <w:rFonts w:asciiTheme="minorHAnsi" w:hAnsiTheme="minorHAnsi"/>
        <w:b/>
        <w:noProof/>
      </w:rPr>
      <w:t>VargaLabMtgNotes_2017_03_28.docx</w:t>
    </w:r>
    <w:r>
      <w:rPr>
        <w:rFonts w:asciiTheme="minorHAnsi" w:hAnsiTheme="minorHAnsi"/>
        <w:b/>
      </w:rP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E751B"/>
    <w:rsid w:val="000F70EB"/>
    <w:rsid w:val="00110809"/>
    <w:rsid w:val="00113772"/>
    <w:rsid w:val="00123412"/>
    <w:rsid w:val="001241AD"/>
    <w:rsid w:val="0013363E"/>
    <w:rsid w:val="00137E6E"/>
    <w:rsid w:val="00165D0D"/>
    <w:rsid w:val="00181044"/>
    <w:rsid w:val="00190D50"/>
    <w:rsid w:val="001B3F42"/>
    <w:rsid w:val="001B6EF2"/>
    <w:rsid w:val="001C7A89"/>
    <w:rsid w:val="001E3DF6"/>
    <w:rsid w:val="001F0579"/>
    <w:rsid w:val="00203A83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E2923"/>
    <w:rsid w:val="002F4B8E"/>
    <w:rsid w:val="002F7B17"/>
    <w:rsid w:val="00307ACE"/>
    <w:rsid w:val="003379F1"/>
    <w:rsid w:val="00346AD8"/>
    <w:rsid w:val="00370D2C"/>
    <w:rsid w:val="003764C0"/>
    <w:rsid w:val="00376E1C"/>
    <w:rsid w:val="00387D27"/>
    <w:rsid w:val="003920E5"/>
    <w:rsid w:val="003C3CED"/>
    <w:rsid w:val="003C4774"/>
    <w:rsid w:val="003D4DB7"/>
    <w:rsid w:val="003E32A2"/>
    <w:rsid w:val="003F2144"/>
    <w:rsid w:val="0040156C"/>
    <w:rsid w:val="00402A40"/>
    <w:rsid w:val="004068D9"/>
    <w:rsid w:val="00420013"/>
    <w:rsid w:val="004212B9"/>
    <w:rsid w:val="00446DC2"/>
    <w:rsid w:val="004872B7"/>
    <w:rsid w:val="00497180"/>
    <w:rsid w:val="004B16CD"/>
    <w:rsid w:val="004B35E5"/>
    <w:rsid w:val="004D0813"/>
    <w:rsid w:val="004D457E"/>
    <w:rsid w:val="004E23E5"/>
    <w:rsid w:val="004F5655"/>
    <w:rsid w:val="005110B7"/>
    <w:rsid w:val="0051298D"/>
    <w:rsid w:val="00512CF9"/>
    <w:rsid w:val="00512CFE"/>
    <w:rsid w:val="00515169"/>
    <w:rsid w:val="005158F8"/>
    <w:rsid w:val="005214B1"/>
    <w:rsid w:val="00530DAC"/>
    <w:rsid w:val="00543782"/>
    <w:rsid w:val="005512EA"/>
    <w:rsid w:val="0055384A"/>
    <w:rsid w:val="005546E8"/>
    <w:rsid w:val="00557A59"/>
    <w:rsid w:val="005735CC"/>
    <w:rsid w:val="005808FC"/>
    <w:rsid w:val="00580C85"/>
    <w:rsid w:val="005A076D"/>
    <w:rsid w:val="00603177"/>
    <w:rsid w:val="00614C4F"/>
    <w:rsid w:val="00623909"/>
    <w:rsid w:val="006455FA"/>
    <w:rsid w:val="00653FF4"/>
    <w:rsid w:val="00662228"/>
    <w:rsid w:val="006720BC"/>
    <w:rsid w:val="0067575E"/>
    <w:rsid w:val="006B7B66"/>
    <w:rsid w:val="006D0EC1"/>
    <w:rsid w:val="006D309A"/>
    <w:rsid w:val="006E1ADA"/>
    <w:rsid w:val="00705221"/>
    <w:rsid w:val="0071012D"/>
    <w:rsid w:val="00714AD6"/>
    <w:rsid w:val="007271FC"/>
    <w:rsid w:val="00734169"/>
    <w:rsid w:val="0076085A"/>
    <w:rsid w:val="00772943"/>
    <w:rsid w:val="00784538"/>
    <w:rsid w:val="007A6DFB"/>
    <w:rsid w:val="007B02E6"/>
    <w:rsid w:val="007B3263"/>
    <w:rsid w:val="007D4ECB"/>
    <w:rsid w:val="007E09FB"/>
    <w:rsid w:val="007F1EF6"/>
    <w:rsid w:val="007F527E"/>
    <w:rsid w:val="00814845"/>
    <w:rsid w:val="00827B9A"/>
    <w:rsid w:val="008413DB"/>
    <w:rsid w:val="00845913"/>
    <w:rsid w:val="008461F5"/>
    <w:rsid w:val="008679DF"/>
    <w:rsid w:val="00873502"/>
    <w:rsid w:val="008A0FA9"/>
    <w:rsid w:val="008A1580"/>
    <w:rsid w:val="008A33B6"/>
    <w:rsid w:val="008B110E"/>
    <w:rsid w:val="008C5ADF"/>
    <w:rsid w:val="008C6D9B"/>
    <w:rsid w:val="008C6FD3"/>
    <w:rsid w:val="008E6752"/>
    <w:rsid w:val="00905279"/>
    <w:rsid w:val="00932239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E2E87"/>
    <w:rsid w:val="00A1074E"/>
    <w:rsid w:val="00A20DFE"/>
    <w:rsid w:val="00A226E7"/>
    <w:rsid w:val="00A32F3C"/>
    <w:rsid w:val="00A34674"/>
    <w:rsid w:val="00A36ED7"/>
    <w:rsid w:val="00A403D9"/>
    <w:rsid w:val="00A44566"/>
    <w:rsid w:val="00A52720"/>
    <w:rsid w:val="00A53F6D"/>
    <w:rsid w:val="00A6504E"/>
    <w:rsid w:val="00A67D7B"/>
    <w:rsid w:val="00A806F4"/>
    <w:rsid w:val="00AA0EED"/>
    <w:rsid w:val="00AA5A35"/>
    <w:rsid w:val="00AB0C67"/>
    <w:rsid w:val="00AC28C7"/>
    <w:rsid w:val="00AD362C"/>
    <w:rsid w:val="00AE14BA"/>
    <w:rsid w:val="00B031E5"/>
    <w:rsid w:val="00B06143"/>
    <w:rsid w:val="00B071BE"/>
    <w:rsid w:val="00B10993"/>
    <w:rsid w:val="00B3269C"/>
    <w:rsid w:val="00B37427"/>
    <w:rsid w:val="00B652B8"/>
    <w:rsid w:val="00B66BA6"/>
    <w:rsid w:val="00BA4C35"/>
    <w:rsid w:val="00BA5740"/>
    <w:rsid w:val="00BA6D36"/>
    <w:rsid w:val="00BD171B"/>
    <w:rsid w:val="00BD183B"/>
    <w:rsid w:val="00BD2A4C"/>
    <w:rsid w:val="00BF0D09"/>
    <w:rsid w:val="00C223B0"/>
    <w:rsid w:val="00C449EE"/>
    <w:rsid w:val="00C64D12"/>
    <w:rsid w:val="00C706CC"/>
    <w:rsid w:val="00C7345F"/>
    <w:rsid w:val="00C92083"/>
    <w:rsid w:val="00C939F2"/>
    <w:rsid w:val="00CA1F51"/>
    <w:rsid w:val="00CA2667"/>
    <w:rsid w:val="00CD40A0"/>
    <w:rsid w:val="00CE4612"/>
    <w:rsid w:val="00CE5F3B"/>
    <w:rsid w:val="00CF6B32"/>
    <w:rsid w:val="00D0370E"/>
    <w:rsid w:val="00D24652"/>
    <w:rsid w:val="00D471F7"/>
    <w:rsid w:val="00D538CC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338DA"/>
    <w:rsid w:val="00E660CA"/>
    <w:rsid w:val="00E71CD1"/>
    <w:rsid w:val="00E8184E"/>
    <w:rsid w:val="00E90DF4"/>
    <w:rsid w:val="00E94D8B"/>
    <w:rsid w:val="00E96E6A"/>
    <w:rsid w:val="00EA1429"/>
    <w:rsid w:val="00EA2A31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132B6"/>
    <w:rsid w:val="00F27253"/>
    <w:rsid w:val="00F30B7C"/>
    <w:rsid w:val="00F63C58"/>
    <w:rsid w:val="00F673B4"/>
    <w:rsid w:val="00F70E7B"/>
    <w:rsid w:val="00F87B88"/>
    <w:rsid w:val="00FA1FEC"/>
    <w:rsid w:val="00FB159F"/>
    <w:rsid w:val="00FC52AA"/>
    <w:rsid w:val="00FD2707"/>
    <w:rsid w:val="00FD504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B1D88-451E-4C8A-A06E-D229FF47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13</cp:revision>
  <dcterms:created xsi:type="dcterms:W3CDTF">2016-10-06T23:01:00Z</dcterms:created>
  <dcterms:modified xsi:type="dcterms:W3CDTF">2017-03-23T16:40:00Z</dcterms:modified>
</cp:coreProperties>
</file>