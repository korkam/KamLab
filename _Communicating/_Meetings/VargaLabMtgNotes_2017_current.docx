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77777777" w:rsidR="00B51D15" w:rsidRP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7C09" w14:textId="77777777" w:rsidR="00B33734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 w:rsidRPr="00B33734">
              <w:rPr>
                <w:rFonts w:asciiTheme="minorHAnsi" w:hAnsiTheme="minorHAnsi" w:cs="Arial"/>
                <w:color w:val="FF0000"/>
              </w:rPr>
              <w:t>On deck</w:t>
            </w:r>
            <w:r>
              <w:rPr>
                <w:rFonts w:asciiTheme="minorHAnsi" w:hAnsiTheme="minorHAnsi" w:cs="Arial"/>
              </w:rPr>
              <w:t xml:space="preserve">: </w:t>
            </w:r>
          </w:p>
          <w:p w14:paraId="654B18AF" w14:textId="0CFED05D" w:rsidR="00B33734" w:rsidRDefault="00B33734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1x PS19+ DoB 6/8/17 aka 2mo now</w:t>
            </w:r>
          </w:p>
          <w:p w14:paraId="2689F3A2" w14:textId="59095DF6" w:rsidR="00B51D15" w:rsidRDefault="00B51D1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4x PS19+ </w:t>
            </w:r>
            <w:r w:rsidR="00B33734">
              <w:rPr>
                <w:rFonts w:asciiTheme="minorHAnsi" w:hAnsiTheme="minorHAnsi" w:cs="Arial"/>
              </w:rPr>
              <w:t>DoB 7</w:t>
            </w:r>
            <w:r>
              <w:rPr>
                <w:rFonts w:asciiTheme="minorHAnsi" w:hAnsiTheme="minorHAnsi" w:cs="Arial"/>
              </w:rPr>
              <w:t>/7/17</w:t>
            </w:r>
            <w:r w:rsidR="00B33734">
              <w:rPr>
                <w:rFonts w:asciiTheme="minorHAnsi" w:hAnsiTheme="minorHAnsi" w:cs="Arial"/>
              </w:rPr>
              <w:t xml:space="preserve"> aka 2mo on 9/7/17</w:t>
            </w:r>
          </w:p>
          <w:p w14:paraId="033C673A" w14:textId="4ED6E48D" w:rsidR="001915CC" w:rsidRPr="00B51D15" w:rsidRDefault="00AC39F5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What about WTs</w:t>
            </w:r>
            <w:r w:rsidR="003654F4">
              <w:rPr>
                <w:rFonts w:asciiTheme="minorHAnsi" w:hAnsiTheme="minorHAnsi" w:cs="Arial"/>
              </w:rPr>
              <w:t xml:space="preserve"> (cFos/Iba1 compare, won’t have hTau)</w:t>
            </w:r>
            <w:r>
              <w:rPr>
                <w:rFonts w:asciiTheme="minorHAnsi" w:hAnsiTheme="minorHAnsi" w:cs="Arial"/>
              </w:rPr>
              <w:t>???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77777777" w:rsidR="00B51D15" w:rsidRPr="00B51D15" w:rsidRDefault="00B51D15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87618" w14:textId="5FB32217" w:rsidR="00C222E9" w:rsidRPr="00EB54C5" w:rsidRDefault="003F34E3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floating sections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works?</w:t>
            </w:r>
          </w:p>
          <w:p w14:paraId="24574C83" w14:textId="444B081D" w:rsidR="00094738" w:rsidRPr="00EB54C5" w:rsidRDefault="003F34E3" w:rsidP="00B33734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sack on Aug 9</w:t>
            </w:r>
            <w:r w:rsidR="00835E3B" w:rsidRPr="00835E3B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835E3B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&amp; Aug 16</w:t>
            </w:r>
            <w:bookmarkStart w:id="0" w:name="_GoBack"/>
            <w:bookmarkEnd w:id="0"/>
            <w:r w:rsidR="00051038" w:rsidRPr="00EF7B8C">
              <w:rPr>
                <w:rFonts w:asciiTheme="minorHAnsi" w:hAnsiTheme="minorHAnsi" w:cstheme="minorHAnsi"/>
                <w:color w:val="FF0000"/>
                <w:sz w:val="18"/>
                <w:szCs w:val="18"/>
                <w:vertAlign w:val="superscript"/>
              </w:rPr>
              <w:t>th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F7B8C" w:rsidRP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</w:p>
          <w:p w14:paraId="441F169B" w14:textId="762FA870" w:rsidR="005A19C2" w:rsidRDefault="003F34E3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AT100</w:t>
            </w:r>
            <w:r w:rsidR="00EA6D76" w:rsidRPr="00F97244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-DAB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: floating sections, works?</w:t>
            </w:r>
          </w:p>
          <w:p w14:paraId="1519F0AA" w14:textId="11E339E2" w:rsidR="00EF7B8C" w:rsidRDefault="003F34E3" w:rsidP="00B33734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6795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7B8C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F7B8C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ThioS: floating sections, works?</w:t>
            </w:r>
          </w:p>
          <w:p w14:paraId="42BE7AEF" w14:textId="6380A2F0" w:rsidR="00E9400E" w:rsidRPr="00E9400E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400E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9400E" w:rsidRPr="00CB07C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section </w:t>
            </w:r>
            <w:r w:rsidR="00E9400E" w:rsidRPr="00CB07C2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11mo </w:t>
            </w:r>
            <w:r w:rsidR="00EF7B8C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PS19</w:t>
            </w:r>
          </w:p>
          <w:p w14:paraId="5EE85ADC" w14:textId="790CA4D7" w:rsidR="00483405" w:rsidRPr="00483405" w:rsidRDefault="00483405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483405">
              <w:rPr>
                <w:rFonts w:asciiTheme="minorHAnsi" w:hAnsiTheme="minorHAnsi" w:cs="Arial"/>
                <w:color w:val="FF0000"/>
                <w:sz w:val="18"/>
                <w:szCs w:val="18"/>
              </w:rPr>
              <w:t>Systematic tau pathology: AT8 where?, AT100 where?, MC-1 where?, ThioS where?</w:t>
            </w:r>
            <w:r w:rsidR="00D5370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Spread: different with cSD?</w:t>
            </w:r>
          </w:p>
          <w:p w14:paraId="77B30A0D" w14:textId="77777777" w:rsidR="00E06601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>FIJI for DAB RoI quantification</w:t>
            </w:r>
          </w:p>
          <w:p w14:paraId="2A959B72" w14:textId="77777777" w:rsidR="00E06601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6C00302F" w14:textId="77777777" w:rsidR="00036560" w:rsidRPr="002F4B4A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42BB5D6A" w14:textId="28261230" w:rsidR="0055349B" w:rsidRPr="00AF6037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 w:rsidRPr="0024005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longitudinal rec: </w:t>
            </w:r>
            <w:r w:rsidR="00BF4896" w:rsidRPr="00AF6037">
              <w:rPr>
                <w:rFonts w:asciiTheme="minorHAnsi" w:hAnsiTheme="minorHAnsi" w:cs="Arial"/>
                <w:sz w:val="18"/>
                <w:szCs w:val="18"/>
              </w:rPr>
              <w:t>analyze spindles/sleep properties</w:t>
            </w:r>
            <w:r w:rsidR="00EC757F" w:rsidRPr="00AF6037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</w:p>
          <w:p w14:paraId="53922F02" w14:textId="7961A3C4" w:rsidR="004D5E0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F6037" w:rsidRPr="00AF6037">
              <w:rPr>
                <w:rFonts w:asciiTheme="minorHAnsi" w:hAnsiTheme="minorHAnsi" w:cs="Arial"/>
                <w:color w:val="FF0000"/>
                <w:sz w:val="18"/>
                <w:szCs w:val="18"/>
              </w:rPr>
              <w:t>SDC rec</w:t>
            </w:r>
            <w:r w:rsidR="00AF6037"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4D5E02" w:rsidRPr="004D5E02">
              <w:rPr>
                <w:rFonts w:asciiTheme="minorHAnsi" w:hAnsiTheme="minorHAnsi" w:cs="Arial"/>
                <w:sz w:val="18"/>
                <w:szCs w:val="18"/>
              </w:rPr>
              <w:t>improve automated staging</w:t>
            </w:r>
            <w:r w:rsidR="004D5E02">
              <w:rPr>
                <w:rFonts w:asciiTheme="minorHAnsi" w:hAnsiTheme="minorHAnsi" w:cs="Arial"/>
                <w:sz w:val="18"/>
                <w:szCs w:val="18"/>
              </w:rPr>
              <w:t>: remove spurious NREM/REM during extended W episodes</w:t>
            </w:r>
          </w:p>
          <w:p w14:paraId="26C010C5" w14:textId="26B10D16" w:rsidR="00BF4896" w:rsidRPr="005219F2" w:rsidRDefault="00BF489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3B7132" w:rsidRPr="00BA5740" w14:paraId="258842CB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23A8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4C1F" w14:textId="77771998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Boost sleep (ms models)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B5E0" w14:textId="5A8B1625" w:rsidR="003B7132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70512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SK2 overexpress: </w:t>
            </w:r>
            <w:hyperlink r:id="rId9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https://www.jax.org/strain/009602</w:t>
              </w:r>
            </w:hyperlink>
          </w:p>
          <w:p w14:paraId="51FE123F" w14:textId="5B18C66F" w:rsidR="003B7132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825901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 xml:space="preserve">Hmox-/-: </w:t>
            </w:r>
            <w:hyperlink r:id="rId10" w:history="1">
              <w:r w:rsidR="003B7132" w:rsidRPr="000A228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https://www.jax.org/strain/008660</w:t>
              </w:r>
            </w:hyperlink>
          </w:p>
          <w:p w14:paraId="75A11D7F" w14:textId="70111449" w:rsidR="003B7132" w:rsidRDefault="003F34E3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35295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theme="minorHAnsi"/>
                <w:sz w:val="18"/>
                <w:szCs w:val="18"/>
              </w:rPr>
              <w:t>Sleepy: not available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581FB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49EAF4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2A66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34EA4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BD47" w14:textId="2B56895D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revise </w:t>
            </w:r>
            <w:r w:rsidR="00531904">
              <w:rPr>
                <w:rFonts w:asciiTheme="minorHAnsi" w:hAnsiTheme="minorHAnsi" w:cs="Arial"/>
                <w:color w:val="FF0000"/>
                <w:sz w:val="18"/>
                <w:szCs w:val="18"/>
              </w:rPr>
              <w:t>Andrew</w:t>
            </w:r>
            <w:r w:rsidR="00003BFA">
              <w:rPr>
                <w:rFonts w:asciiTheme="minorHAnsi" w:hAnsiTheme="minorHAnsi" w:cs="Arial"/>
                <w:color w:val="FF0000"/>
                <w:sz w:val="18"/>
                <w:szCs w:val="18"/>
              </w:rPr>
              <w:t>/Ricardo’s</w:t>
            </w:r>
            <w:r w:rsidR="003B7132" w:rsidRPr="00923B6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feedback</w:t>
            </w:r>
          </w:p>
          <w:p w14:paraId="6955FC25" w14:textId="77777777" w:rsidR="003B7132" w:rsidRPr="00E34AFC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22B70FDB" w14:textId="77777777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3B7132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63E80B10" w14:textId="77777777" w:rsidR="003B7132" w:rsidRPr="00F54BA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SWA QA: 0.7 R corr</w:t>
            </w:r>
          </w:p>
          <w:p w14:paraId="57FD6217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01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5385C" w14:textId="379D4D1F" w:rsidR="003B7132" w:rsidRPr="000102F7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29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AB293B">
              <w:rPr>
                <w:rFonts w:asciiTheme="minorHAnsi" w:hAnsiTheme="minorHAnsi" w:cs="Arial"/>
                <w:sz w:val="18"/>
                <w:szCs w:val="18"/>
              </w:rPr>
              <w:t>implant, experiment 4x more females</w:t>
            </w:r>
          </w:p>
          <w:p w14:paraId="0BCEDE69" w14:textId="58C66FE1" w:rsidR="00260FDF" w:rsidRPr="00AB293B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utline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</w:t>
            </w:r>
            <w:r w:rsidR="00AB293B">
              <w:rPr>
                <w:rFonts w:asciiTheme="minorHAnsi" w:hAnsiTheme="minorHAnsi" w:cs="Arial"/>
                <w:sz w:val="18"/>
                <w:szCs w:val="18"/>
              </w:rPr>
              <w:t>Target SLEEP?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)</w:t>
            </w:r>
            <w:r w:rsidR="00260FDF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:</w:t>
            </w:r>
          </w:p>
          <w:p w14:paraId="108FDF9E" w14:textId="2A03C618" w:rsidR="003B7132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Spindle characteristics are not different across post-learning </w:t>
            </w:r>
            <w:r w:rsid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sleep</w:t>
            </w:r>
          </w:p>
          <w:p w14:paraId="73CC60BF" w14:textId="2C6A443D" w:rsidR="00AB293B" w:rsidRPr="00AB293B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occurrence is transiently elevated in early NREM sleep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compared to bline</w:t>
            </w:r>
          </w:p>
          <w:p w14:paraId="7A825ABB" w14:textId="7633E3E2" w:rsidR="003B7132" w:rsidRPr="00861F51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pindle-SWA coupling with learning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? Diff dist (learn vs bline; early vs late)</w:t>
            </w:r>
          </w:p>
          <w:p w14:paraId="2082E117" w14:textId="340D4C07" w:rsidR="003B7132" w:rsidRPr="00AB293B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What about s</w:t>
            </w:r>
            <w:r w:rsidR="003B7132" w:rsidRPr="00AB293B">
              <w:rPr>
                <w:rFonts w:asciiTheme="minorHAnsi" w:hAnsiTheme="minorHAnsi" w:cs="Arial"/>
                <w:color w:val="FF0000"/>
                <w:sz w:val="18"/>
                <w:szCs w:val="18"/>
              </w:rPr>
              <w:t>pindles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in transition to REM? Diff dist or properties (learn vs bline; early vs late)</w:t>
            </w:r>
          </w:p>
          <w:p w14:paraId="5801F650" w14:textId="50C0CFEC" w:rsidR="003B7132" w:rsidRPr="00AE4E5C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097A67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1A3709B6" w:rsidR="00097A67" w:rsidRPr="006D0EC1" w:rsidRDefault="00097A67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BD72D" w14:textId="2F8FA823" w:rsidR="00097A67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7A6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97A6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10C535BC" w14:textId="77777777" w:rsidR="00097A67" w:rsidRDefault="00097A67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NB-LM?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7A67" w:rsidRDefault="00097A67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3B7132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77777777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33433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boost Ns for 10F SD, 10F SD, 10B</w:t>
            </w:r>
          </w:p>
          <w:p w14:paraId="69268E80" w14:textId="77777777" w:rsidR="003B7132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>20 trials group: (10F,20 min break,10F, 10B?)</w:t>
            </w:r>
          </w:p>
          <w:p w14:paraId="7678B4C4" w14:textId="353211DE" w:rsidR="00B761EB" w:rsidRPr="00B761EB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61E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761E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sz w:val="18"/>
                <w:szCs w:val="18"/>
              </w:rPr>
              <w:t xml:space="preserve">manuscript </w:t>
            </w:r>
            <w:r w:rsidR="00B761EB" w:rsidRPr="00861F51">
              <w:rPr>
                <w:rFonts w:asciiTheme="minorHAnsi" w:hAnsiTheme="minorHAnsi" w:cs="Arial"/>
                <w:sz w:val="18"/>
                <w:szCs w:val="18"/>
              </w:rPr>
              <w:t>outline</w:t>
            </w:r>
          </w:p>
          <w:p w14:paraId="0735BB7D" w14:textId="77777777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</w:t>
            </w:r>
            <w:r w:rsidR="00353FBF">
              <w:rPr>
                <w:rFonts w:asciiTheme="minorHAnsi" w:hAnsiTheme="minorHAnsi" w:cs="Arial"/>
                <w:sz w:val="18"/>
                <w:szCs w:val="18"/>
              </w:rPr>
              <w:t>B-</w:t>
            </w:r>
            <w:r>
              <w:rPr>
                <w:rFonts w:asciiTheme="minorHAnsi" w:hAnsiTheme="minorHAnsi" w:cs="Arial"/>
                <w:sz w:val="18"/>
                <w:szCs w:val="18"/>
              </w:rPr>
              <w:t>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3B7132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3B7132" w:rsidRPr="00BA5740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58D55" w14:textId="023C2B22" w:rsidR="00BC503B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68F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BC503B">
              <w:rPr>
                <w:rFonts w:asciiTheme="minorHAnsi" w:hAnsiTheme="minorHAnsi" w:cs="Arial"/>
                <w:color w:val="FF0000"/>
                <w:sz w:val="18"/>
                <w:szCs w:val="18"/>
              </w:rPr>
              <w:t>cFos pattern during SD</w:t>
            </w:r>
          </w:p>
          <w:p w14:paraId="4586184A" w14:textId="0D11101C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51076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503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BC503B" w:rsidRPr="00F54BA4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7EB2306B" w14:textId="003366A3" w:rsidR="003B7132" w:rsidRPr="00861F51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3B7132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in 3 states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3B7132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5DBBD4F6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EF11F" w14:textId="5E7A23C3" w:rsidR="003B7132" w:rsidRPr="00F54BA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Build design #1 at scale of 5 animals, test parameters (freq/dB)</w:t>
            </w:r>
          </w:p>
          <w:p w14:paraId="50E8CAF5" w14:textId="2FE61DBA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25D28F0F" w14:textId="3A9431CB" w:rsidR="00861F51" w:rsidRPr="00861F51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61F5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61F51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>Do pilot run (5x/group)</w:t>
            </w:r>
          </w:p>
          <w:p w14:paraId="698A9BE9" w14:textId="38FC5EAB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 recording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during </w:t>
            </w:r>
            <w:r w:rsidR="00861F51">
              <w:rPr>
                <w:rFonts w:asciiTheme="minorHAnsi" w:hAnsiTheme="minorHAnsi" w:cs="Arial"/>
                <w:sz w:val="18"/>
                <w:szCs w:val="18"/>
              </w:rPr>
              <w:t xml:space="preserve">NREM </w:t>
            </w:r>
            <w:r w:rsidR="003B7132">
              <w:rPr>
                <w:rFonts w:asciiTheme="minorHAnsi" w:hAnsiTheme="minorHAnsi" w:cs="Arial"/>
                <w:sz w:val="18"/>
                <w:szCs w:val="18"/>
              </w:rPr>
              <w:t>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3B7132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3B7132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1F5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4E9E4B55" w14:textId="08165017" w:rsidR="003B7132" w:rsidRPr="00861F51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send one WT, one 2mo SD WT</w:t>
            </w:r>
          </w:p>
          <w:p w14:paraId="29BCDF9C" w14:textId="49B36F7B" w:rsidR="003B7132" w:rsidRPr="000102F7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603352">
              <w:rPr>
                <w:rFonts w:asciiTheme="minorHAnsi" w:hAnsiTheme="minorHAnsi" w:cs="Arial"/>
                <w:sz w:val="18"/>
                <w:szCs w:val="18"/>
              </w:rPr>
              <w:t xml:space="preserve"> if works, try PS19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3B7132" w:rsidRPr="00D068FF" w:rsidRDefault="003F34E3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B7132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B7132" w:rsidRPr="00BA5740" w14:paraId="0243FE0A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C17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840A" w14:textId="77777777" w:rsidR="003B7132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54AA1" w14:textId="77777777" w:rsidR="003B7132" w:rsidRDefault="003B7132" w:rsidP="00B33734">
            <w:pPr>
              <w:spacing w:before="0"/>
              <w:rPr>
                <w:rFonts w:ascii="MS Gothic" w:eastAsia="MS Gothic" w:hAnsi="MS Gothic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CB18A" w14:textId="77777777" w:rsidR="003B7132" w:rsidRPr="006D0EC1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2B048" w14:textId="7F7F2AF7" w:rsidR="00433ADF" w:rsidRPr="00433ADF" w:rsidRDefault="00433AD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Andrew: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R01 human (@IRB approval), R01 mouse (@aims page)</w:t>
            </w:r>
          </w:p>
          <w:p w14:paraId="6DEC3A3D" w14:textId="5DC2400B" w:rsidR="008F20F1" w:rsidRDefault="008F20F1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433ADF">
              <w:rPr>
                <w:rFonts w:asciiTheme="minorHAnsi" w:hAnsiTheme="minorHAnsi" w:cs="Arial"/>
                <w:b/>
                <w:sz w:val="18"/>
                <w:szCs w:val="18"/>
                <w:u w:val="single"/>
              </w:rPr>
              <w:t>Korey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: 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BrightFocus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Oct 13</w:t>
            </w:r>
            <w:r w:rsidR="00433ADF">
              <w:rPr>
                <w:rFonts w:asciiTheme="minorHAnsi" w:hAnsiTheme="minorHAnsi" w:cs="Arial"/>
                <w:sz w:val="18"/>
                <w:szCs w:val="18"/>
              </w:rPr>
              <w:t>, F32 Dec 1, SRSF Dec 4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>Draft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 xml:space="preserve"> an LC manipulation Aims page</w:t>
            </w:r>
            <w:r w:rsidR="00F14608">
              <w:rPr>
                <w:rFonts w:asciiTheme="minorHAnsi" w:hAnsiTheme="minorHAnsi" w:cs="Arial"/>
                <w:sz w:val="18"/>
                <w:szCs w:val="18"/>
              </w:rPr>
              <w:t xml:space="preserve"> (spread, opto &amp; DREADS oh my!)</w:t>
            </w:r>
          </w:p>
          <w:p w14:paraId="335CA70D" w14:textId="77777777" w:rsidR="008F20F1" w:rsidRPr="00D26709" w:rsidRDefault="008F20F1" w:rsidP="00433ADF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3F34E3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3F34E3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B33734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F2F9E" w14:textId="77777777" w:rsidR="003F34E3" w:rsidRDefault="003F34E3" w:rsidP="002E2923">
      <w:pPr>
        <w:spacing w:before="0"/>
      </w:pPr>
      <w:r>
        <w:separator/>
      </w:r>
    </w:p>
  </w:endnote>
  <w:endnote w:type="continuationSeparator" w:id="0">
    <w:p w14:paraId="4451EA17" w14:textId="77777777" w:rsidR="003F34E3" w:rsidRDefault="003F34E3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339E" w14:textId="77777777" w:rsidR="003F34E3" w:rsidRDefault="003F34E3" w:rsidP="002E2923">
      <w:pPr>
        <w:spacing w:before="0"/>
      </w:pPr>
      <w:r>
        <w:separator/>
      </w:r>
    </w:p>
  </w:footnote>
  <w:footnote w:type="continuationSeparator" w:id="0">
    <w:p w14:paraId="3122DD2A" w14:textId="77777777" w:rsidR="003F34E3" w:rsidRDefault="003F34E3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466812">
      <w:rPr>
        <w:rFonts w:asciiTheme="minorHAnsi" w:hAnsiTheme="minorHAnsi"/>
        <w:b/>
        <w:noProof/>
      </w:rPr>
      <w:t>VargaLabMtgNotes_2017_current.docx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36560"/>
    <w:rsid w:val="0003778F"/>
    <w:rsid w:val="00042879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5245E"/>
    <w:rsid w:val="0015448D"/>
    <w:rsid w:val="00165D0D"/>
    <w:rsid w:val="00181044"/>
    <w:rsid w:val="0018405B"/>
    <w:rsid w:val="00190D50"/>
    <w:rsid w:val="001915CC"/>
    <w:rsid w:val="00192762"/>
    <w:rsid w:val="001A677B"/>
    <w:rsid w:val="001A7E95"/>
    <w:rsid w:val="001B0603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6BB0"/>
    <w:rsid w:val="00322AF2"/>
    <w:rsid w:val="003305A2"/>
    <w:rsid w:val="00330A70"/>
    <w:rsid w:val="003379F1"/>
    <w:rsid w:val="003461CC"/>
    <w:rsid w:val="00346AD8"/>
    <w:rsid w:val="00353FBF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B7132"/>
    <w:rsid w:val="003C3C18"/>
    <w:rsid w:val="003C3CED"/>
    <w:rsid w:val="003C4774"/>
    <w:rsid w:val="003D4DB7"/>
    <w:rsid w:val="003E32A2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6404"/>
    <w:rsid w:val="00430A85"/>
    <w:rsid w:val="00433ADF"/>
    <w:rsid w:val="00443B2F"/>
    <w:rsid w:val="00446DC2"/>
    <w:rsid w:val="00466812"/>
    <w:rsid w:val="00474F20"/>
    <w:rsid w:val="00483405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4CA"/>
    <w:rsid w:val="005158F8"/>
    <w:rsid w:val="005214B1"/>
    <w:rsid w:val="005219F2"/>
    <w:rsid w:val="00524798"/>
    <w:rsid w:val="00530DAC"/>
    <w:rsid w:val="00531904"/>
    <w:rsid w:val="00533A10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7577C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E571E"/>
    <w:rsid w:val="007F1ECB"/>
    <w:rsid w:val="007F1EF6"/>
    <w:rsid w:val="007F5210"/>
    <w:rsid w:val="007F527E"/>
    <w:rsid w:val="00807119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29DA"/>
    <w:rsid w:val="00873502"/>
    <w:rsid w:val="00880D0F"/>
    <w:rsid w:val="00881406"/>
    <w:rsid w:val="008A0FA9"/>
    <w:rsid w:val="008A1580"/>
    <w:rsid w:val="008A33B6"/>
    <w:rsid w:val="008A4167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23B6A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B1A8F"/>
    <w:rsid w:val="00AB293B"/>
    <w:rsid w:val="00AC28C7"/>
    <w:rsid w:val="00AC39F5"/>
    <w:rsid w:val="00AD362C"/>
    <w:rsid w:val="00AD3B0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269C"/>
    <w:rsid w:val="00B33734"/>
    <w:rsid w:val="00B37427"/>
    <w:rsid w:val="00B50ABC"/>
    <w:rsid w:val="00B51D15"/>
    <w:rsid w:val="00B520DE"/>
    <w:rsid w:val="00B652B8"/>
    <w:rsid w:val="00B66BA6"/>
    <w:rsid w:val="00B725BB"/>
    <w:rsid w:val="00B761EB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896"/>
    <w:rsid w:val="00C033C1"/>
    <w:rsid w:val="00C222E9"/>
    <w:rsid w:val="00C223B0"/>
    <w:rsid w:val="00C322AC"/>
    <w:rsid w:val="00C418FF"/>
    <w:rsid w:val="00C449EE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B07C2"/>
    <w:rsid w:val="00CB09DD"/>
    <w:rsid w:val="00CC2A2B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179E6"/>
    <w:rsid w:val="00D24652"/>
    <w:rsid w:val="00D26709"/>
    <w:rsid w:val="00D471F7"/>
    <w:rsid w:val="00D53705"/>
    <w:rsid w:val="00D538CC"/>
    <w:rsid w:val="00D53CF8"/>
    <w:rsid w:val="00D61F6F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D308B"/>
    <w:rsid w:val="00DE4DFB"/>
    <w:rsid w:val="00E0480F"/>
    <w:rsid w:val="00E06601"/>
    <w:rsid w:val="00E067F8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260A"/>
    <w:rsid w:val="00F75BA4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jax.org/strain/0086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x.org/strain/00960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3A76-0834-4421-B477-1DE7F1895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96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29</cp:revision>
  <dcterms:created xsi:type="dcterms:W3CDTF">2017-08-01T15:14:00Z</dcterms:created>
  <dcterms:modified xsi:type="dcterms:W3CDTF">2017-08-08T17:58:00Z</dcterms:modified>
</cp:coreProperties>
</file>