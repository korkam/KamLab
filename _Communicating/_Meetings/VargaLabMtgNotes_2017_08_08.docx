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2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267"/>
      </w:tblGrid>
      <w:tr w:rsidR="006D0EC1" w:rsidRPr="00BA5740" w14:paraId="4840CF18" w14:textId="77777777" w:rsidTr="005A029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5A029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 xml:space="preserve">Always be </w:t>
            </w:r>
            <w:proofErr w:type="spellStart"/>
            <w:r w:rsidR="00B51D15">
              <w:rPr>
                <w:rFonts w:asciiTheme="minorHAnsi" w:hAnsiTheme="minorHAnsi" w:cs="Arial"/>
              </w:rPr>
              <w:t>SDing</w:t>
            </w:r>
            <w:proofErr w:type="spellEnd"/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0CFED05D" w:rsidR="00B33734" w:rsidRDefault="00B33734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</w:t>
            </w:r>
            <w:proofErr w:type="spellStart"/>
            <w:r>
              <w:rPr>
                <w:rFonts w:asciiTheme="minorHAnsi" w:hAnsiTheme="minorHAnsi" w:cs="Arial"/>
              </w:rPr>
              <w:t>DoB</w:t>
            </w:r>
            <w:proofErr w:type="spellEnd"/>
            <w:r>
              <w:rPr>
                <w:rFonts w:asciiTheme="minorHAnsi" w:hAnsiTheme="minorHAnsi" w:cs="Arial"/>
              </w:rPr>
              <w:t xml:space="preserve"> 6/8/17 aka 2mo now</w:t>
            </w:r>
          </w:p>
          <w:p w14:paraId="2689F3A2" w14:textId="59095DF6" w:rsid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proofErr w:type="spellStart"/>
            <w:r w:rsidR="00B33734">
              <w:rPr>
                <w:rFonts w:asciiTheme="minorHAnsi" w:hAnsiTheme="minorHAnsi" w:cs="Arial"/>
              </w:rPr>
              <w:t>DoB</w:t>
            </w:r>
            <w:proofErr w:type="spellEnd"/>
            <w:r w:rsidR="00B33734">
              <w:rPr>
                <w:rFonts w:asciiTheme="minorHAnsi" w:hAnsiTheme="minorHAnsi" w:cs="Arial"/>
              </w:rPr>
              <w:t xml:space="preserve">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</w:p>
          <w:p w14:paraId="033C673A" w14:textId="4ED6E48D" w:rsidR="001915CC" w:rsidRPr="00B51D15" w:rsidRDefault="00AC39F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What about WTs</w:t>
            </w:r>
            <w:r w:rsidR="003654F4">
              <w:rPr>
                <w:rFonts w:asciiTheme="minorHAnsi" w:hAnsiTheme="minorHAnsi" w:cs="Arial"/>
              </w:rPr>
              <w:t xml:space="preserve"> (</w:t>
            </w:r>
            <w:proofErr w:type="spellStart"/>
            <w:r w:rsidR="003654F4">
              <w:rPr>
                <w:rFonts w:asciiTheme="minorHAnsi" w:hAnsiTheme="minorHAnsi" w:cs="Arial"/>
              </w:rPr>
              <w:t>cFos</w:t>
            </w:r>
            <w:proofErr w:type="spellEnd"/>
            <w:r w:rsidR="003654F4">
              <w:rPr>
                <w:rFonts w:asciiTheme="minorHAnsi" w:hAnsiTheme="minorHAnsi" w:cs="Arial"/>
              </w:rPr>
              <w:t>/Iba1 compare, won’t have hTau)</w:t>
            </w:r>
            <w:r>
              <w:rPr>
                <w:rFonts w:asciiTheme="minorHAnsi" w:hAnsiTheme="minorHAnsi" w:cs="Arial"/>
              </w:rPr>
              <w:t>???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77777777" w:rsidR="00B51D15" w:rsidRPr="00B51D15" w:rsidRDefault="00B51D15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6D0EC1" w:rsidRPr="00BA5740" w14:paraId="6BB06087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7618" w14:textId="5FB32217" w:rsidR="00C222E9" w:rsidRPr="00EB54C5" w:rsidRDefault="002653F6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D21E5BD" w:rsidR="00094738" w:rsidRPr="00EB54C5" w:rsidRDefault="002653F6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051038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2 &amp; Aug 9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2653F6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2653F6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</w:t>
            </w:r>
            <w:proofErr w:type="spellEnd"/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42BE7AEF" w14:textId="6380A2F0" w:rsidR="00E9400E" w:rsidRPr="00E9400E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5EE85ADC" w14:textId="790CA4D7" w:rsidR="00483405" w:rsidRPr="00483405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77B30A0D" w14:textId="77777777" w:rsidR="00E06601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14:paraId="2A959B72" w14:textId="77777777" w:rsidR="00E06601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28261230" w:rsidR="0055349B" w:rsidRPr="00AF6037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  <w:p w14:paraId="53922F02" w14:textId="7961A3C4" w:rsidR="004D5E0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-/-: </w:t>
            </w:r>
            <w:hyperlink r:id="rId10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2653F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huSpindle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SWA QA: 0.7 R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gramStart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</w:t>
            </w:r>
            <w:proofErr w:type="gramEnd"/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</w:t>
            </w:r>
            <w:proofErr w:type="spellStart"/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dist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or properties (learn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bline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; early </w:t>
            </w:r>
            <w:proofErr w:type="spellStart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vs</w:t>
            </w:r>
            <w:proofErr w:type="spellEnd"/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,20</w:t>
            </w:r>
            <w:proofErr w:type="gramEnd"/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break,10F, 10B?)</w:t>
            </w:r>
          </w:p>
          <w:p w14:paraId="7678B4C4" w14:textId="353211DE" w:rsidR="00B761EB" w:rsidRPr="00B761EB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33666EF8" w14:textId="77777777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3B7132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  <w:proofErr w:type="spellEnd"/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pattern during SD</w:t>
            </w:r>
          </w:p>
          <w:p w14:paraId="4586184A" w14:textId="0D11101C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7EB2306B" w14:textId="003366A3" w:rsidR="003B7132" w:rsidRPr="00861F51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</w:t>
            </w:r>
            <w:proofErr w:type="spellStart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freq</w:t>
            </w:r>
            <w:proofErr w:type="spellEnd"/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/dB)</w:t>
            </w:r>
          </w:p>
          <w:p w14:paraId="50E8CAF5" w14:textId="2FE61DBA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3B7132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5A029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5A029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2653F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0243FE0A" w14:textId="77777777" w:rsidTr="005A029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77777777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4AA1" w14:textId="77777777" w:rsidR="003B7132" w:rsidRDefault="003B7132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</w:t>
            </w:r>
            <w:proofErr w:type="spellStart"/>
            <w:r w:rsidR="00F14608">
              <w:rPr>
                <w:rFonts w:asciiTheme="minorHAnsi" w:hAnsiTheme="minorHAnsi" w:cs="Arial"/>
                <w:sz w:val="18"/>
                <w:szCs w:val="18"/>
              </w:rPr>
              <w:t>opto</w:t>
            </w:r>
            <w:proofErr w:type="spellEnd"/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2653F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2653F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C3065" w14:textId="77777777" w:rsidR="002653F6" w:rsidRDefault="002653F6" w:rsidP="002E2923">
      <w:pPr>
        <w:spacing w:before="0"/>
      </w:pPr>
      <w:r>
        <w:separator/>
      </w:r>
    </w:p>
  </w:endnote>
  <w:endnote w:type="continuationSeparator" w:id="0">
    <w:p w14:paraId="082A6BFA" w14:textId="77777777" w:rsidR="002653F6" w:rsidRDefault="002653F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ADE0D" w14:textId="77777777" w:rsidR="002653F6" w:rsidRDefault="002653F6" w:rsidP="002E2923">
      <w:pPr>
        <w:spacing w:before="0"/>
      </w:pPr>
      <w:r>
        <w:separator/>
      </w:r>
    </w:p>
  </w:footnote>
  <w:footnote w:type="continuationSeparator" w:id="0">
    <w:p w14:paraId="0EF54214" w14:textId="77777777" w:rsidR="002653F6" w:rsidRDefault="002653F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5A0291">
      <w:rPr>
        <w:rFonts w:asciiTheme="minorHAnsi" w:hAnsiTheme="minorHAnsi"/>
        <w:b/>
        <w:noProof/>
      </w:rPr>
      <w:t>VargaLabMtgNotes_2017_08_08.docx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3F6"/>
    <w:rsid w:val="00265690"/>
    <w:rsid w:val="00267945"/>
    <w:rsid w:val="0029320F"/>
    <w:rsid w:val="00294CDD"/>
    <w:rsid w:val="002A74CF"/>
    <w:rsid w:val="002C1A5E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6F5F"/>
    <w:rsid w:val="0040156C"/>
    <w:rsid w:val="00402A40"/>
    <w:rsid w:val="004068D9"/>
    <w:rsid w:val="00420013"/>
    <w:rsid w:val="004212B9"/>
    <w:rsid w:val="00426404"/>
    <w:rsid w:val="00430A85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291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3FCD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1F51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47FD-7602-4D6E-9F7F-547D3673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95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31</cp:revision>
  <cp:lastPrinted>2017-08-08T16:30:00Z</cp:lastPrinted>
  <dcterms:created xsi:type="dcterms:W3CDTF">2017-08-01T15:14:00Z</dcterms:created>
  <dcterms:modified xsi:type="dcterms:W3CDTF">2017-08-08T16:30:00Z</dcterms:modified>
</cp:coreProperties>
</file>