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FB14DF" w:rsidRDefault="006D0EC1" w:rsidP="00B33734">
      <w:pPr>
        <w:spacing w:before="0"/>
        <w:outlineLvl w:val="0"/>
        <w:rPr>
          <w:rFonts w:asciiTheme="majorHAnsi" w:hAnsiTheme="majorHAnsi" w:cstheme="majorHAnsi"/>
          <w:b/>
          <w:sz w:val="18"/>
          <w:szCs w:val="18"/>
        </w:rPr>
      </w:pPr>
      <w:r w:rsidRPr="00FB14DF">
        <w:rPr>
          <w:rFonts w:asciiTheme="majorHAnsi" w:hAnsiTheme="majorHAnsi" w:cstheme="majorHAnsi"/>
          <w:b/>
          <w:sz w:val="18"/>
          <w:szCs w:val="18"/>
        </w:rPr>
        <w:t>AGENDA</w:t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094617" w:rsidRPr="00FB14DF">
        <w:rPr>
          <w:rFonts w:asciiTheme="majorHAnsi" w:hAnsiTheme="majorHAnsi" w:cstheme="majorHAnsi"/>
          <w:b/>
          <w:color w:val="FF0000"/>
          <w:sz w:val="18"/>
          <w:szCs w:val="18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308"/>
        <w:gridCol w:w="1350"/>
      </w:tblGrid>
      <w:tr w:rsidR="006D0EC1" w:rsidRPr="00FB14DF" w14:paraId="4840CF18" w14:textId="77777777" w:rsidTr="00E8131B">
        <w:trPr>
          <w:trHeight w:val="264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TOPIC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FB14DF" w:rsidRDefault="005E692C" w:rsidP="00B33734">
            <w:pPr>
              <w:spacing w:before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OWNER</w:t>
            </w:r>
          </w:p>
        </w:tc>
      </w:tr>
      <w:tr w:rsidR="000201D0" w:rsidRPr="00FB14DF" w14:paraId="52ACFCDA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ED0" w14:textId="77777777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F5750" w14:textId="516D127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Grants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97204" w14:textId="1E797D08" w:rsidR="00192EB0" w:rsidRPr="00FB14DF" w:rsidRDefault="00F81C7A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99699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EB0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192EB0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355ED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Andrew: </w:t>
            </w:r>
          </w:p>
          <w:p w14:paraId="52958B87" w14:textId="36E230DE" w:rsidR="003956CE" w:rsidRPr="00FB14DF" w:rsidRDefault="00F81C7A" w:rsidP="00517229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643733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56CE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3956CE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Korey</w:t>
            </w:r>
            <w:r w:rsidR="00355ED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: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51722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huF32 Dec 1</w:t>
            </w:r>
            <w:r w:rsidR="00517229" w:rsidRPr="00517229">
              <w:rPr>
                <w:rFonts w:asciiTheme="majorHAnsi" w:hAnsiTheme="majorHAnsi" w:cstheme="majorHAnsi"/>
                <w:color w:val="FF0000"/>
                <w:sz w:val="18"/>
                <w:szCs w:val="18"/>
                <w:vertAlign w:val="superscript"/>
              </w:rPr>
              <w:t>st</w:t>
            </w:r>
            <w:r w:rsidR="0051722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905C" w14:textId="0E50D71E" w:rsidR="000201D0" w:rsidRPr="00FB14DF" w:rsidRDefault="008661F0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Andrew/Korey</w:t>
            </w:r>
          </w:p>
        </w:tc>
      </w:tr>
      <w:tr w:rsidR="00B51D15" w:rsidRPr="00FB14DF" w14:paraId="18D8664F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576709F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FB14DF" w:rsidRDefault="000B5E7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“</w:t>
            </w:r>
            <w:r w:rsidR="00B51D1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Always be </w:t>
            </w:r>
            <w:proofErr w:type="spellStart"/>
            <w:r w:rsidR="00B51D15" w:rsidRPr="00FB14DF">
              <w:rPr>
                <w:rFonts w:asciiTheme="majorHAnsi" w:hAnsiTheme="majorHAnsi" w:cstheme="majorHAnsi"/>
                <w:sz w:val="18"/>
                <w:szCs w:val="18"/>
              </w:rPr>
              <w:t>SDing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”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ECA6" w14:textId="24C60FC8" w:rsidR="00CB085D" w:rsidRPr="00FB14DF" w:rsidRDefault="00CB085D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Currently</w:t>
            </w:r>
            <w:r w:rsidR="00111884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bookmarkStart w:id="0" w:name="_GoBack"/>
            <w:bookmarkEnd w:id="0"/>
          </w:p>
          <w:p w14:paraId="49758199" w14:textId="0F0EDAB3" w:rsidR="007850E2" w:rsidRDefault="00591CA8" w:rsidP="00517229">
            <w:pPr>
              <w:pStyle w:val="ListParagraph"/>
              <w:numPr>
                <w:ilvl w:val="0"/>
                <w:numId w:val="21"/>
              </w:num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Cohort #</w:t>
            </w:r>
            <w:r w:rsidR="00517229"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 w:rsidR="00497882">
              <w:rPr>
                <w:rFonts w:asciiTheme="majorHAnsi" w:hAnsiTheme="majorHAnsi" w:cstheme="majorHAnsi"/>
                <w:sz w:val="18"/>
                <w:szCs w:val="18"/>
              </w:rPr>
              <w:t xml:space="preserve"> (10/26/18)</w:t>
            </w:r>
            <w:r w:rsidR="00517229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692BA3">
              <w:rPr>
                <w:rFonts w:asciiTheme="majorHAnsi" w:hAnsiTheme="majorHAnsi" w:cstheme="majorHAnsi"/>
                <w:sz w:val="18"/>
                <w:szCs w:val="18"/>
              </w:rPr>
              <w:t>10x PS19+ (4M, 6F). Age post-</w:t>
            </w:r>
            <w:proofErr w:type="spellStart"/>
            <w:r w:rsidR="00692BA3">
              <w:rPr>
                <w:rFonts w:asciiTheme="majorHAnsi" w:hAnsiTheme="majorHAnsi" w:cstheme="majorHAnsi"/>
                <w:sz w:val="18"/>
                <w:szCs w:val="18"/>
              </w:rPr>
              <w:t>cSD</w:t>
            </w:r>
            <w:proofErr w:type="spellEnd"/>
            <w:r w:rsidR="00692BA3">
              <w:rPr>
                <w:rFonts w:asciiTheme="majorHAnsi" w:hAnsiTheme="majorHAnsi" w:cstheme="majorHAnsi"/>
                <w:sz w:val="18"/>
                <w:szCs w:val="18"/>
              </w:rPr>
              <w:t xml:space="preserve"> for survival curve/IHC.</w:t>
            </w:r>
          </w:p>
          <w:p w14:paraId="033C673A" w14:textId="3BF99EBA" w:rsidR="00EF2EB7" w:rsidRPr="00FB14DF" w:rsidRDefault="00B51D15" w:rsidP="007850E2">
            <w:pPr>
              <w:pStyle w:val="ListParagraph"/>
              <w:numPr>
                <w:ilvl w:val="0"/>
                <w:numId w:val="21"/>
              </w:num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On deck</w:t>
            </w:r>
            <w:r w:rsidR="00CC48E1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DA642B">
              <w:rPr>
                <w:rFonts w:asciiTheme="majorHAnsi" w:hAnsiTheme="majorHAnsi" w:cstheme="majorHAnsi"/>
                <w:sz w:val="18"/>
                <w:szCs w:val="18"/>
              </w:rPr>
              <w:t xml:space="preserve"> …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019FC0FB" w:rsidR="00B51D15" w:rsidRPr="00FB14DF" w:rsidRDefault="006E3107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0201D0" w:rsidRPr="00FB14DF" w14:paraId="623C7B4E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4D90" w14:textId="22247D6D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4522" w14:textId="45534503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LC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0195" w14:textId="78B6F8B3" w:rsidR="00652EFB" w:rsidRPr="00FB14DF" w:rsidRDefault="00F81C7A" w:rsidP="00652EFB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82738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F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</w:t>
            </w:r>
            <w:proofErr w:type="gramStart"/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>inject</w:t>
            </w:r>
            <w:proofErr w:type="gramEnd"/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tau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>P301L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>-GFP</w:t>
            </w:r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153EAA">
              <w:rPr>
                <w:rFonts w:asciiTheme="majorHAnsi" w:hAnsiTheme="majorHAnsi" w:cstheme="majorHAnsi"/>
                <w:sz w:val="18"/>
                <w:szCs w:val="18"/>
              </w:rPr>
              <w:t>cut 8x brains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153EAA" w:rsidRPr="00560E8E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hTau (green)?</w:t>
            </w:r>
          </w:p>
          <w:p w14:paraId="031E3941" w14:textId="5991D00E" w:rsidR="000201D0" w:rsidRPr="00FB14DF" w:rsidRDefault="00F81C7A" w:rsidP="002874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31538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4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B720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TH-</w:t>
            </w:r>
            <w:proofErr w:type="spellStart"/>
            <w:r w:rsidR="00B7200F" w:rsidRPr="00FB14DF">
              <w:rPr>
                <w:rFonts w:asciiTheme="majorHAnsi" w:hAnsiTheme="majorHAnsi" w:cstheme="majorHAnsi"/>
                <w:sz w:val="18"/>
                <w:szCs w:val="18"/>
              </w:rPr>
              <w:t>cre</w:t>
            </w:r>
            <w:proofErr w:type="spellEnd"/>
            <w:r w:rsidR="00153EAA">
              <w:rPr>
                <w:rFonts w:asciiTheme="majorHAnsi" w:hAnsiTheme="majorHAnsi" w:cstheme="majorHAnsi"/>
                <w:sz w:val="18"/>
                <w:szCs w:val="18"/>
              </w:rPr>
              <w:t>;;Ai75D</w:t>
            </w:r>
            <w:r w:rsidR="00AB635D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proofErr w:type="spellStart"/>
            <w:r w:rsidR="00153EAA">
              <w:rPr>
                <w:rFonts w:asciiTheme="majorHAnsi" w:hAnsiTheme="majorHAnsi" w:cstheme="majorHAnsi"/>
                <w:sz w:val="18"/>
                <w:szCs w:val="18"/>
              </w:rPr>
              <w:t>mCherry</w:t>
            </w:r>
            <w:proofErr w:type="spellEnd"/>
            <w:r w:rsidR="00153EAA">
              <w:rPr>
                <w:rFonts w:asciiTheme="majorHAnsi" w:hAnsiTheme="majorHAnsi" w:cstheme="majorHAnsi"/>
                <w:sz w:val="18"/>
                <w:szCs w:val="18"/>
              </w:rPr>
              <w:t xml:space="preserve"> visible in LC, </w:t>
            </w:r>
            <w:proofErr w:type="spellStart"/>
            <w:r w:rsidR="00153EAA">
              <w:rPr>
                <w:rFonts w:asciiTheme="majorHAnsi" w:hAnsiTheme="majorHAnsi" w:cstheme="majorHAnsi"/>
                <w:sz w:val="18"/>
                <w:szCs w:val="18"/>
              </w:rPr>
              <w:t>straitum</w:t>
            </w:r>
            <w:proofErr w:type="spellEnd"/>
            <w:r w:rsidR="00153EAA">
              <w:rPr>
                <w:rFonts w:asciiTheme="majorHAnsi" w:hAnsiTheme="majorHAnsi" w:cstheme="majorHAnsi"/>
                <w:sz w:val="18"/>
                <w:szCs w:val="18"/>
              </w:rPr>
              <w:t xml:space="preserve">, OB </w:t>
            </w:r>
            <w:r w:rsidR="00153EAA" w:rsidRPr="00153EAA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153EAA">
              <w:rPr>
                <w:rFonts w:asciiTheme="majorHAnsi" w:hAnsiTheme="majorHAnsi" w:cstheme="majorHAnsi"/>
                <w:sz w:val="18"/>
                <w:szCs w:val="18"/>
              </w:rPr>
              <w:t xml:space="preserve"> FACS and RNA yield before RNA-</w:t>
            </w:r>
            <w:proofErr w:type="spellStart"/>
            <w:r w:rsidR="00153EAA">
              <w:rPr>
                <w:rFonts w:asciiTheme="majorHAnsi" w:hAnsiTheme="majorHAnsi" w:cstheme="majorHAnsi"/>
                <w:sz w:val="18"/>
                <w:szCs w:val="18"/>
              </w:rPr>
              <w:t>seq</w:t>
            </w:r>
            <w:proofErr w:type="spellEnd"/>
          </w:p>
          <w:p w14:paraId="37D10F8E" w14:textId="4C9E8833" w:rsidR="00C11A63" w:rsidRPr="00FB14DF" w:rsidRDefault="00F81C7A" w:rsidP="00177A1E">
            <w:pPr>
              <w:spacing w:before="0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202111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A6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="00177A1E">
              <w:rPr>
                <w:rFonts w:asciiTheme="majorHAnsi" w:hAnsiTheme="majorHAnsi" w:cstheme="majorHAnsi"/>
                <w:sz w:val="18"/>
                <w:szCs w:val="18"/>
              </w:rPr>
              <w:t>Th-cre</w:t>
            </w:r>
            <w:proofErr w:type="spellEnd"/>
            <w:r w:rsidR="00177A1E">
              <w:rPr>
                <w:rFonts w:asciiTheme="majorHAnsi" w:hAnsiTheme="majorHAnsi" w:cstheme="majorHAnsi"/>
                <w:sz w:val="18"/>
                <w:szCs w:val="18"/>
              </w:rPr>
              <w:t xml:space="preserve"> LC inject </w:t>
            </w:r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>DIO-hTauP301L AAV:</w:t>
            </w:r>
            <w:r w:rsidR="00ED0EF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177A1E" w:rsidRPr="00560E8E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cut 8x brains</w:t>
            </w:r>
            <w:r w:rsidR="00C11A63" w:rsidRPr="00560E8E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177A1E">
              <w:rPr>
                <w:rFonts w:asciiTheme="majorHAnsi" w:hAnsiTheme="majorHAnsi" w:cstheme="majorHAnsi"/>
                <w:sz w:val="18"/>
                <w:szCs w:val="18"/>
              </w:rPr>
              <w:t>(Kaitlyn) then stain hTau (green)/starter cells (red)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8B22" w14:textId="0BB44173" w:rsidR="000201D0" w:rsidRPr="00FB14DF" w:rsidRDefault="0028057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  <w:r w:rsidR="002E7C14">
              <w:rPr>
                <w:rFonts w:asciiTheme="majorHAnsi" w:hAnsiTheme="majorHAnsi" w:cstheme="majorHAnsi"/>
                <w:sz w:val="18"/>
                <w:szCs w:val="18"/>
              </w:rPr>
              <w:t>/Ward</w:t>
            </w:r>
          </w:p>
        </w:tc>
      </w:tr>
      <w:tr w:rsidR="006D0EC1" w:rsidRPr="00FB14DF" w14:paraId="6BB06087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FB14DF" w:rsidRDefault="006D0EC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6AF81F7B" w:rsidR="006D0EC1" w:rsidRPr="00FB14DF" w:rsidRDefault="00A1402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PS19 </w:t>
            </w:r>
            <w:r w:rsidR="00092924" w:rsidRPr="00FB14DF">
              <w:rPr>
                <w:rFonts w:asciiTheme="majorHAnsi" w:hAnsiTheme="majorHAnsi" w:cstheme="majorHAnsi"/>
                <w:sz w:val="18"/>
                <w:szCs w:val="18"/>
              </w:rPr>
              <w:t>c</w:t>
            </w:r>
            <w:r w:rsidR="005E692C" w:rsidRPr="00FB14DF">
              <w:rPr>
                <w:rFonts w:asciiTheme="majorHAnsi" w:hAnsiTheme="majorHAnsi" w:cstheme="majorHAnsi"/>
                <w:sz w:val="18"/>
                <w:szCs w:val="18"/>
              </w:rPr>
              <w:t>hronic sleep disruption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1F3F4" w14:textId="4334C111" w:rsidR="000037E9" w:rsidRDefault="000037E9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457078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037E9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0037E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longitudinal RR &amp; Barnes: </w:t>
            </w:r>
          </w:p>
          <w:p w14:paraId="77B30A0D" w14:textId="1665CAFF" w:rsidR="00E06601" w:rsidRDefault="00F81C7A" w:rsidP="00D073AF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2009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tau 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>IHC</w:t>
            </w:r>
            <w:r w:rsidR="00434182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AT8, </w:t>
            </w:r>
            <w:r w:rsidR="00434182">
              <w:rPr>
                <w:rFonts w:asciiTheme="majorHAnsi" w:hAnsiTheme="majorHAnsi" w:cstheme="majorHAnsi"/>
                <w:sz w:val="18"/>
                <w:szCs w:val="18"/>
              </w:rPr>
              <w:t xml:space="preserve">T-tau, 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AT100, </w:t>
            </w:r>
            <w:proofErr w:type="spellStart"/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>ThioS</w:t>
            </w:r>
            <w:proofErr w:type="spellEnd"/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D073AF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t xml:space="preserve">draw </w:t>
            </w:r>
            <w:proofErr w:type="spellStart"/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t>RoIs</w:t>
            </w:r>
            <w:proofErr w:type="spellEnd"/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t>,</w:t>
            </w:r>
            <w:r w:rsidR="002D5F0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quant w/</w:t>
            </w:r>
            <w:proofErr w:type="spellStart"/>
            <w:r w:rsidR="002D5F0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Aperio</w:t>
            </w:r>
            <w:proofErr w:type="spellEnd"/>
            <w:r w:rsidR="006020B1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6020B1" w:rsidRPr="006020B1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6020B1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2D5F0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review scale </w:t>
            </w:r>
            <w:r w:rsidR="002D5F0F" w:rsidRPr="002D5F0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2D5F0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6020B1" w:rsidRPr="006020B1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summary stats</w:t>
            </w:r>
          </w:p>
          <w:p w14:paraId="2C4A4D49" w14:textId="081C5BD0" w:rsidR="00A2361D" w:rsidRPr="00A2361D" w:rsidRDefault="00A2361D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longitudinal: </w:t>
            </w:r>
            <w:r w:rsidRPr="00A2361D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score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,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assess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spectral, 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spindle-SO properties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, sleep arch/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cont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>, other CFC</w:t>
            </w:r>
          </w:p>
          <w:p w14:paraId="25D0F684" w14:textId="1AFFD9A4" w:rsidR="003240C0" w:rsidRPr="00804D48" w:rsidRDefault="00F81C7A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86594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0C0" w:rsidRPr="00804D48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3240C0" w:rsidRPr="00804D48">
              <w:rPr>
                <w:rFonts w:asciiTheme="majorHAnsi" w:hAnsiTheme="majorHAnsi" w:cstheme="majorHAnsi"/>
                <w:sz w:val="18"/>
                <w:szCs w:val="18"/>
              </w:rPr>
              <w:t xml:space="preserve"> TH/Iba1 in the LC</w:t>
            </w:r>
            <w:r w:rsidR="00D906D9" w:rsidRPr="00804D48">
              <w:rPr>
                <w:rFonts w:asciiTheme="majorHAnsi" w:hAnsiTheme="majorHAnsi" w:cstheme="majorHAnsi"/>
                <w:sz w:val="18"/>
                <w:szCs w:val="18"/>
              </w:rPr>
              <w:t xml:space="preserve"> (for Ehrlich)</w:t>
            </w:r>
          </w:p>
          <w:p w14:paraId="26C010C5" w14:textId="596F7E42" w:rsidR="004A3486" w:rsidRPr="00FB14DF" w:rsidRDefault="00F81C7A" w:rsidP="00B7619D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4D5E0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F603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SDC rec: </w:t>
            </w:r>
            <w:r w:rsidR="00B7619D">
              <w:rPr>
                <w:rFonts w:asciiTheme="majorHAnsi" w:hAnsiTheme="majorHAnsi" w:cstheme="majorHAnsi"/>
                <w:sz w:val="18"/>
                <w:szCs w:val="18"/>
              </w:rPr>
              <w:t>score</w:t>
            </w:r>
            <w:r w:rsidR="0069296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59DF9393" w:rsidR="006D0EC1" w:rsidRPr="00FB14DF" w:rsidRDefault="000037E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Ward/</w:t>
            </w:r>
            <w:r w:rsidR="002E7C14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E51E00" w:rsidRPr="00FB14DF" w14:paraId="3AF702F8" w14:textId="77777777" w:rsidTr="001D28B1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270FE" w14:textId="77777777" w:rsidR="00E51E00" w:rsidRPr="00FB14DF" w:rsidRDefault="00E51E0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58E6D" w14:textId="0D476B34" w:rsidR="00E51E00" w:rsidRPr="00FB14DF" w:rsidRDefault="00221409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DORA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1DC9D" w14:textId="52B53E05" w:rsidR="008F3673" w:rsidRDefault="00F81C7A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48257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3D8C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8F367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113D8C" w:rsidRPr="00BC5041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get DORA12</w:t>
            </w:r>
            <w:r w:rsidR="00BC5041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</w:p>
          <w:p w14:paraId="47E9D441" w14:textId="440598CE" w:rsidR="00113D8C" w:rsidRPr="00FB14DF" w:rsidRDefault="00113D8C" w:rsidP="00113D8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685592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13D8C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113D8C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BC5041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plan double dosing ZT0 &amp; ZT12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</w:p>
          <w:p w14:paraId="08A7B26F" w14:textId="76DFEAAE" w:rsidR="00961EA6" w:rsidRPr="00BC5041" w:rsidRDefault="00F81C7A" w:rsidP="00A20CEE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2451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EA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961EA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42166" w:rsidRPr="00BC5041">
              <w:rPr>
                <w:rFonts w:asciiTheme="majorHAnsi" w:hAnsiTheme="majorHAnsi" w:cstheme="majorHAnsi"/>
                <w:sz w:val="18"/>
                <w:szCs w:val="18"/>
              </w:rPr>
              <w:t>score, analyze N,R,W</w:t>
            </w:r>
            <w:r w:rsidR="00BC5041">
              <w:rPr>
                <w:rFonts w:asciiTheme="majorHAnsi" w:hAnsiTheme="majorHAnsi" w:cstheme="majorHAnsi"/>
                <w:sz w:val="18"/>
                <w:szCs w:val="18"/>
              </w:rPr>
              <w:t xml:space="preserve"> and latencies across 24hr period</w:t>
            </w:r>
          </w:p>
          <w:p w14:paraId="1B25C763" w14:textId="19171B8D" w:rsidR="00146F13" w:rsidRPr="002D180C" w:rsidRDefault="00F81C7A" w:rsidP="002D180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91282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F13" w:rsidRPr="00146F1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146F13" w:rsidRPr="00146F13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5462B3">
              <w:rPr>
                <w:rFonts w:asciiTheme="majorHAnsi" w:hAnsiTheme="majorHAnsi" w:cstheme="majorHAnsi"/>
                <w:sz w:val="18"/>
                <w:szCs w:val="18"/>
              </w:rPr>
              <w:t>Chronic j</w:t>
            </w:r>
            <w:r w:rsidR="00146F13">
              <w:rPr>
                <w:rFonts w:asciiTheme="majorHAnsi" w:hAnsiTheme="majorHAnsi" w:cstheme="majorHAnsi"/>
                <w:sz w:val="18"/>
                <w:szCs w:val="18"/>
              </w:rPr>
              <w:t>elly: if sleep increase verified</w:t>
            </w:r>
            <w:r w:rsidR="002B7206">
              <w:rPr>
                <w:rFonts w:asciiTheme="majorHAnsi" w:hAnsiTheme="majorHAnsi" w:cstheme="majorHAnsi"/>
                <w:sz w:val="18"/>
                <w:szCs w:val="18"/>
              </w:rPr>
              <w:t xml:space="preserve"> in 24hr acute</w:t>
            </w:r>
            <w:r w:rsidR="00146F13">
              <w:rPr>
                <w:rFonts w:asciiTheme="majorHAnsi" w:hAnsiTheme="majorHAnsi" w:cstheme="majorHAnsi"/>
                <w:sz w:val="18"/>
                <w:szCs w:val="18"/>
              </w:rPr>
              <w:t>, do chronic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EE800" w14:textId="53CCF471" w:rsidR="00E51E00" w:rsidRPr="00FB14DF" w:rsidRDefault="00146F13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Kaitlyn</w:t>
            </w:r>
          </w:p>
        </w:tc>
      </w:tr>
      <w:tr w:rsidR="00C03176" w:rsidRPr="00FB14DF" w14:paraId="50C38172" w14:textId="77777777" w:rsidTr="00227235">
        <w:trPr>
          <w:trHeight w:val="48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31EA77D4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cFos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staining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EB9E9" w14:textId="24F942A7" w:rsidR="00C03176" w:rsidRPr="00FB14DF" w:rsidRDefault="00F81C7A" w:rsidP="00C031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857580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AAE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330AA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compare of SD vs adlib</w:t>
            </w:r>
            <w:r w:rsidR="003D0A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(R01)</w:t>
            </w:r>
          </w:p>
          <w:p w14:paraId="761FC54F" w14:textId="1225E986" w:rsidR="00A7033E" w:rsidRPr="00FB14DF" w:rsidRDefault="00F81C7A" w:rsidP="00BC140D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154DF9">
              <w:rPr>
                <w:rFonts w:asciiTheme="majorHAnsi" w:hAnsiTheme="majorHAnsi" w:cstheme="majorHAnsi"/>
                <w:sz w:val="18"/>
                <w:szCs w:val="18"/>
              </w:rPr>
              <w:t xml:space="preserve"> 1 session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RR</w:t>
            </w:r>
            <w:r w:rsidR="00154DF9">
              <w:rPr>
                <w:rFonts w:asciiTheme="majorHAnsi" w:hAnsiTheme="majorHAnsi" w:cstheme="majorHAnsi"/>
                <w:sz w:val="18"/>
                <w:szCs w:val="18"/>
              </w:rPr>
              <w:t xml:space="preserve"> vs Handle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="00F80A98" w:rsidRPr="00FB14DF">
              <w:rPr>
                <w:rFonts w:asciiTheme="majorHAnsi" w:hAnsiTheme="majorHAnsi" w:cstheme="majorHAnsi"/>
                <w:sz w:val="18"/>
                <w:szCs w:val="18"/>
              </w:rPr>
              <w:t>cFos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Pr="00FB14DF" w:rsidRDefault="005610C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092325" w:rsidRPr="00FB14DF" w14:paraId="314C16E4" w14:textId="77777777" w:rsidTr="00DD31ED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ADA4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53FCC" w14:textId="3A11389C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Clear brain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B697D" w14:textId="61A881A6" w:rsidR="00092325" w:rsidRPr="00FB14DF" w:rsidRDefault="00F81C7A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358277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EF0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TH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863F5A">
              <w:rPr>
                <w:rFonts w:asciiTheme="majorHAnsi" w:hAnsiTheme="majorHAnsi" w:cstheme="majorHAnsi"/>
                <w:sz w:val="18"/>
                <w:szCs w:val="18"/>
              </w:rPr>
              <w:t xml:space="preserve"> image </w:t>
            </w:r>
            <w:r w:rsidR="00863F5A" w:rsidRPr="00863F5A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863F5A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63F5A" w:rsidRPr="00F21394">
              <w:rPr>
                <w:rFonts w:asciiTheme="majorHAnsi" w:hAnsiTheme="majorHAnsi" w:cstheme="majorHAnsi"/>
                <w:sz w:val="18"/>
                <w:szCs w:val="18"/>
              </w:rPr>
              <w:t>do again for LC counts (gross dissect brainstem)</w:t>
            </w:r>
          </w:p>
          <w:p w14:paraId="6F61251A" w14:textId="36F47549" w:rsidR="00195DF2" w:rsidRPr="00FB14DF" w:rsidRDefault="00F81C7A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849378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5DF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F21394">
              <w:rPr>
                <w:rFonts w:asciiTheme="majorHAnsi" w:hAnsiTheme="majorHAnsi" w:cstheme="majorHAnsi"/>
                <w:sz w:val="18"/>
                <w:szCs w:val="18"/>
              </w:rPr>
              <w:t xml:space="preserve"> try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NET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66773A" w:rsidRPr="00F21394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image</w:t>
            </w:r>
          </w:p>
          <w:p w14:paraId="332754A8" w14:textId="3F69DA80" w:rsidR="00460E3C" w:rsidRDefault="00F81C7A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4919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F21394">
              <w:rPr>
                <w:rFonts w:asciiTheme="majorHAnsi" w:hAnsiTheme="majorHAnsi" w:cstheme="majorHAnsi"/>
                <w:sz w:val="18"/>
                <w:szCs w:val="18"/>
              </w:rPr>
              <w:t xml:space="preserve">NOT DONE: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try AT8 or </w:t>
            </w:r>
            <w:proofErr w:type="spellStart"/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>Ttau</w:t>
            </w:r>
            <w:proofErr w:type="spellEnd"/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642D32B3" w14:textId="5AF031CC" w:rsidR="00C74110" w:rsidRPr="00FB14DF" w:rsidRDefault="00F81C7A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4817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4110" w:rsidRPr="00C74110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74110" w:rsidRPr="00C74110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F21394">
              <w:rPr>
                <w:rFonts w:asciiTheme="majorHAnsi" w:hAnsiTheme="majorHAnsi" w:cstheme="majorHAnsi"/>
                <w:sz w:val="18"/>
                <w:szCs w:val="18"/>
              </w:rPr>
              <w:t xml:space="preserve">NOT DONE: </w:t>
            </w:r>
            <w:r w:rsidR="00C74110">
              <w:rPr>
                <w:rFonts w:asciiTheme="majorHAnsi" w:hAnsiTheme="majorHAnsi" w:cstheme="majorHAnsi"/>
                <w:sz w:val="18"/>
                <w:szCs w:val="18"/>
              </w:rPr>
              <w:t xml:space="preserve">do 3D </w:t>
            </w:r>
            <w:proofErr w:type="spellStart"/>
            <w:r w:rsidR="00C74110">
              <w:rPr>
                <w:rFonts w:asciiTheme="majorHAnsi" w:hAnsiTheme="majorHAnsi" w:cstheme="majorHAnsi"/>
                <w:sz w:val="18"/>
                <w:szCs w:val="18"/>
              </w:rPr>
              <w:t>sholl</w:t>
            </w:r>
            <w:proofErr w:type="spellEnd"/>
            <w:r w:rsidR="00C74110">
              <w:rPr>
                <w:rFonts w:asciiTheme="majorHAnsi" w:hAnsiTheme="majorHAnsi" w:cstheme="majorHAnsi"/>
                <w:sz w:val="18"/>
                <w:szCs w:val="18"/>
              </w:rPr>
              <w:t xml:space="preserve"> analysis and whole LC counts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EE2B5" w14:textId="77354AC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3FCDB907" w14:textId="77777777" w:rsidTr="00640674">
        <w:trPr>
          <w:trHeight w:val="291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6183" w14:textId="4F0BEB8D" w:rsidR="00092325" w:rsidRPr="00FB14DF" w:rsidRDefault="00092325" w:rsidP="008116EF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PAPERS</w:t>
            </w:r>
          </w:p>
        </w:tc>
      </w:tr>
      <w:tr w:rsidR="00092325" w:rsidRPr="00FB14DF" w14:paraId="393572AF" w14:textId="77777777" w:rsidTr="00C178F2">
        <w:trPr>
          <w:trHeight w:val="471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3DB4DF3A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msSpindle-rotarod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05CC1" w14:textId="3146B39D" w:rsidR="00F128E7" w:rsidRPr="00024C61" w:rsidRDefault="00F81C7A" w:rsidP="008B215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8304366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C61" w:rsidRPr="00024C61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8B215F" w:rsidRPr="00024C61">
              <w:rPr>
                <w:rFonts w:asciiTheme="majorHAnsi" w:hAnsiTheme="majorHAnsi" w:cstheme="majorHAnsi"/>
                <w:sz w:val="18"/>
                <w:szCs w:val="18"/>
              </w:rPr>
              <w:t xml:space="preserve"> submit to SLEEP</w:t>
            </w:r>
          </w:p>
          <w:p w14:paraId="5801F650" w14:textId="216F9449" w:rsidR="00024C61" w:rsidRPr="00FB14DF" w:rsidRDefault="00024C61" w:rsidP="008B215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58317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Pr="00024C61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address reviewers</w:t>
            </w:r>
            <w:r w:rsidR="008C51C8">
              <w:rPr>
                <w:rFonts w:asciiTheme="majorHAnsi" w:hAnsiTheme="majorHAnsi" w:cstheme="majorHAnsi"/>
                <w:sz w:val="18"/>
                <w:szCs w:val="18"/>
              </w:rPr>
              <w:t xml:space="preserve"> and send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648122F4" w14:textId="77777777" w:rsidTr="00831ECA">
        <w:trPr>
          <w:trHeight w:val="36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0FC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642AD" w14:textId="76C74EDE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huSpindle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-tau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AE034" w14:textId="2F00735C" w:rsidR="002D03D9" w:rsidRPr="002D03D9" w:rsidRDefault="002D03D9" w:rsidP="002D03D9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4185581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2D03D9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☒</w:t>
                </w:r>
              </w:sdtContent>
            </w:sdt>
            <w:r w:rsidRPr="002D03D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B743F3">
              <w:rPr>
                <w:rFonts w:asciiTheme="majorHAnsi" w:hAnsiTheme="majorHAnsi" w:cstheme="majorHAnsi"/>
                <w:sz w:val="18"/>
                <w:szCs w:val="18"/>
              </w:rPr>
              <w:t xml:space="preserve">submit to </w:t>
            </w:r>
            <w:proofErr w:type="spellStart"/>
            <w:r w:rsidR="00B743F3">
              <w:rPr>
                <w:rFonts w:asciiTheme="majorHAnsi" w:hAnsiTheme="majorHAnsi" w:cstheme="majorHAnsi"/>
                <w:sz w:val="18"/>
                <w:szCs w:val="18"/>
              </w:rPr>
              <w:t>MolNeuroDegen</w:t>
            </w:r>
            <w:proofErr w:type="spellEnd"/>
          </w:p>
          <w:p w14:paraId="46C8CA5A" w14:textId="50987974" w:rsidR="00DA231A" w:rsidRPr="00FB14DF" w:rsidRDefault="002D03D9" w:rsidP="002D03D9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33310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D03D9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2D03D9">
              <w:rPr>
                <w:rFonts w:asciiTheme="majorHAnsi" w:hAnsiTheme="majorHAnsi" w:cstheme="majorHAnsi"/>
                <w:sz w:val="18"/>
                <w:szCs w:val="18"/>
              </w:rPr>
              <w:t xml:space="preserve"> address reviewers</w:t>
            </w:r>
            <w:r w:rsidR="008C51C8">
              <w:rPr>
                <w:rFonts w:asciiTheme="majorHAnsi" w:hAnsiTheme="majorHAnsi" w:cstheme="majorHAnsi"/>
                <w:sz w:val="18"/>
                <w:szCs w:val="18"/>
              </w:rPr>
              <w:t xml:space="preserve"> and send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C0EE" w14:textId="0E824C3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5ADB1DA8" w14:textId="77777777" w:rsidTr="00A90133">
        <w:trPr>
          <w:trHeight w:val="50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515FA8FD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3D22C3A8" w:rsidR="00092325" w:rsidRPr="00FB14DF" w:rsidRDefault="005B2893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msR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pS6 and </w:t>
            </w:r>
            <w:proofErr w:type="spellStart"/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>rotarod</w:t>
            </w:r>
            <w:proofErr w:type="spellEnd"/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A9DD2" w14:textId="77777777" w:rsidR="00B743F3" w:rsidRPr="00B743F3" w:rsidRDefault="00B743F3" w:rsidP="00B743F3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3274877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B743F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☒</w:t>
                </w:r>
              </w:sdtContent>
            </w:sdt>
            <w:r w:rsidRPr="00B743F3">
              <w:rPr>
                <w:rFonts w:asciiTheme="majorHAnsi" w:hAnsiTheme="majorHAnsi" w:cstheme="majorHAnsi"/>
                <w:sz w:val="18"/>
                <w:szCs w:val="18"/>
              </w:rPr>
              <w:t xml:space="preserve"> submit to SLEEP</w:t>
            </w:r>
          </w:p>
          <w:p w14:paraId="10C535BC" w14:textId="3B755A3B" w:rsidR="00092325" w:rsidRPr="00FB14DF" w:rsidRDefault="00B743F3" w:rsidP="00B743F3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536541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743F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B743F3">
              <w:rPr>
                <w:rFonts w:asciiTheme="majorHAnsi" w:hAnsiTheme="majorHAnsi" w:cstheme="majorHAnsi"/>
                <w:sz w:val="18"/>
                <w:szCs w:val="18"/>
              </w:rPr>
              <w:t xml:space="preserve"> address reviewers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Andrew</w:t>
            </w:r>
          </w:p>
        </w:tc>
      </w:tr>
      <w:tr w:rsidR="00092325" w:rsidRPr="00FB14DF" w14:paraId="4696D757" w14:textId="77777777" w:rsidTr="002F06E7">
        <w:trPr>
          <w:trHeight w:val="46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79B8D6E6" w:rsidR="00092325" w:rsidRPr="00FB14DF" w:rsidRDefault="005B2893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ms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>Gist</w:t>
            </w:r>
            <w:proofErr w:type="spellEnd"/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learn: F-B </w:t>
            </w:r>
            <w:proofErr w:type="spellStart"/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>rotarod</w:t>
            </w:r>
            <w:proofErr w:type="spellEnd"/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F4282" w14:textId="7A05A58B" w:rsidR="00B743F3" w:rsidRPr="00B743F3" w:rsidRDefault="00B743F3" w:rsidP="00B743F3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539252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Pr="00B743F3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603B2B">
              <w:rPr>
                <w:rFonts w:asciiTheme="majorHAnsi" w:hAnsiTheme="majorHAnsi" w:cstheme="majorHAnsi"/>
                <w:sz w:val="18"/>
                <w:szCs w:val="18"/>
              </w:rPr>
              <w:t>do stats</w:t>
            </w:r>
          </w:p>
          <w:p w14:paraId="7BBC01A6" w14:textId="5831AFFB" w:rsidR="00092325" w:rsidRPr="00FB14DF" w:rsidRDefault="00B743F3" w:rsidP="00B743F3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192427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743F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B743F3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gramStart"/>
            <w:r w:rsidR="00603B2B" w:rsidRPr="00603B2B">
              <w:rPr>
                <w:rFonts w:asciiTheme="majorHAnsi" w:hAnsiTheme="majorHAnsi" w:cstheme="majorHAnsi"/>
                <w:sz w:val="18"/>
                <w:szCs w:val="18"/>
              </w:rPr>
              <w:t>submit</w:t>
            </w:r>
            <w:proofErr w:type="gramEnd"/>
            <w:r w:rsidR="00603B2B" w:rsidRPr="00603B2B">
              <w:rPr>
                <w:rFonts w:asciiTheme="majorHAnsi" w:hAnsiTheme="majorHAnsi" w:cstheme="majorHAnsi"/>
                <w:sz w:val="18"/>
                <w:szCs w:val="18"/>
              </w:rPr>
              <w:t xml:space="preserve"> to…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C14542" w:rsidRPr="00FB14DF" w14:paraId="2E2B6EBF" w14:textId="77777777" w:rsidTr="002F06E7">
        <w:trPr>
          <w:trHeight w:val="28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2AC88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1BFB6" w14:textId="27A2E039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48EF2" w14:textId="270B1D0C" w:rsidR="00C14542" w:rsidRPr="00FB14DF" w:rsidRDefault="00C14542" w:rsidP="00C1454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CADFC" w14:textId="329F5EF8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14542" w:rsidRPr="00FB14DF" w14:paraId="02F371D4" w14:textId="77777777" w:rsidTr="00E8131B">
        <w:trPr>
          <w:trHeight w:val="25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94C0" w14:textId="0CAD5D5D" w:rsidR="00C14542" w:rsidRPr="00FB14DF" w:rsidRDefault="00C14542" w:rsidP="001D5869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OTHER</w:t>
            </w:r>
          </w:p>
        </w:tc>
      </w:tr>
      <w:tr w:rsidR="00A1721C" w:rsidRPr="00FB14DF" w14:paraId="4E584350" w14:textId="77777777" w:rsidTr="003367F5">
        <w:trPr>
          <w:trHeight w:val="48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C4F74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0DF05" w14:textId="0F0CA56C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IACUC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2544D" w14:textId="7E545BBB" w:rsidR="00467010" w:rsidRDefault="00F81C7A" w:rsidP="004670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429589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010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467010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amend IACUC for DORA and CBT studies</w:t>
            </w:r>
          </w:p>
          <w:p w14:paraId="4B08A067" w14:textId="59B4B1ED" w:rsidR="00A1721C" w:rsidRDefault="00A1721C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E643D" w14:textId="64B3AABE" w:rsidR="00A1721C" w:rsidRPr="00FB14DF" w:rsidRDefault="00081557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Korey/Andrew</w:t>
            </w:r>
          </w:p>
        </w:tc>
      </w:tr>
      <w:tr w:rsidR="00467010" w:rsidRPr="00FB14DF" w14:paraId="651A3656" w14:textId="77777777" w:rsidTr="003367F5">
        <w:trPr>
          <w:trHeight w:val="48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50CD1" w14:textId="77777777" w:rsidR="00467010" w:rsidRPr="00FB14DF" w:rsidRDefault="0046701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99AF3" w14:textId="51CCCC29" w:rsidR="00467010" w:rsidRPr="00FB14DF" w:rsidRDefault="004F43E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Aβ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oligo</w:t>
            </w:r>
            <w:r w:rsidR="004D15A4">
              <w:rPr>
                <w:rFonts w:asciiTheme="majorHAnsi" w:hAnsiTheme="majorHAnsi" w:cstheme="majorHAnsi"/>
                <w:sz w:val="18"/>
                <w:szCs w:val="18"/>
              </w:rPr>
              <w:t>+</w:t>
            </w:r>
            <w:r w:rsidR="00B04B46">
              <w:rPr>
                <w:rFonts w:asciiTheme="majorHAnsi" w:hAnsiTheme="majorHAnsi" w:cstheme="majorHAnsi"/>
                <w:sz w:val="18"/>
                <w:szCs w:val="18"/>
              </w:rPr>
              <w:t>tau</w:t>
            </w:r>
            <w:proofErr w:type="spellEnd"/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F99F1" w14:textId="77777777" w:rsidR="00467010" w:rsidRDefault="004F43EE" w:rsidP="00F71D77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747077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43EE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  <w:sz w:val="18"/>
                <w:szCs w:val="18"/>
              </w:rPr>
              <w:t>cross</w:t>
            </w:r>
            <w:proofErr w:type="gram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4F43EE">
              <w:rPr>
                <w:rFonts w:asciiTheme="majorHAnsi" w:hAnsiTheme="majorHAnsi" w:cstheme="majorHAnsi"/>
                <w:sz w:val="18"/>
                <w:szCs w:val="18"/>
              </w:rPr>
              <w:t>Aβoligo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and DBH-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cre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with AAV-tau-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mCherry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>?</w:t>
            </w:r>
          </w:p>
          <w:p w14:paraId="1EDA1AC5" w14:textId="157E2085" w:rsidR="004F43EE" w:rsidRDefault="004F43EE" w:rsidP="004F43EE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123727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43EE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4F43E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gramStart"/>
            <w:r w:rsidRPr="004F43EE">
              <w:rPr>
                <w:rFonts w:asciiTheme="majorHAnsi" w:hAnsiTheme="majorHAnsi" w:cstheme="majorHAnsi"/>
                <w:sz w:val="18"/>
                <w:szCs w:val="18"/>
              </w:rPr>
              <w:t>cross</w:t>
            </w:r>
            <w:proofErr w:type="gramEnd"/>
            <w:r w:rsidRPr="004F43EE">
              <w:rPr>
                <w:rFonts w:asciiTheme="majorHAnsi" w:hAnsiTheme="majorHAnsi" w:cstheme="majorHAnsi"/>
                <w:sz w:val="18"/>
                <w:szCs w:val="18"/>
              </w:rPr>
              <w:t xml:space="preserve"> Aβoligo and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PS19</w:t>
            </w:r>
            <w:r w:rsidRPr="004F43EE">
              <w:rPr>
                <w:rFonts w:asciiTheme="majorHAnsi" w:hAnsiTheme="majorHAnsi" w:cstheme="majorHAnsi"/>
                <w:sz w:val="18"/>
                <w:szCs w:val="18"/>
              </w:rPr>
              <w:t>?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1BDC7" w14:textId="77777777" w:rsidR="00467010" w:rsidRPr="00FB14DF" w:rsidRDefault="00467010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1AFC0312" w14:textId="77777777" w:rsidTr="003367F5">
        <w:trPr>
          <w:trHeight w:val="18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Optogenetics experiment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306B" w14:textId="68BE29E4" w:rsidR="00A1721C" w:rsidRPr="00FB14DF" w:rsidRDefault="00F81C7A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in LC of </w:t>
            </w:r>
            <w:proofErr w:type="spellStart"/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TH-cre+implant</w:t>
            </w:r>
            <w:proofErr w:type="spellEnd"/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583408" w:rsidRPr="00FB14DF" w14:paraId="70FDCAC6" w14:textId="77777777" w:rsidTr="003367F5">
        <w:trPr>
          <w:trHeight w:val="18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BDADB" w14:textId="77777777" w:rsidR="00583408" w:rsidRPr="00FB14DF" w:rsidRDefault="00583408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7E7D0" w14:textId="19C5286F" w:rsidR="00583408" w:rsidRPr="00FB14DF" w:rsidRDefault="00583408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Autoscore S/W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4F1C0" w14:textId="38DFEC6B" w:rsidR="00583408" w:rsidRDefault="000E578E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186975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E578E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Pr="000E578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manuscript outline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B2EC3" w14:textId="53590943" w:rsidR="00583408" w:rsidRPr="00FB14DF" w:rsidRDefault="00583408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E578E" w:rsidRPr="00FB14DF" w14:paraId="6B91015D" w14:textId="77777777" w:rsidTr="003367F5">
        <w:trPr>
          <w:trHeight w:val="18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414C2" w14:textId="77777777" w:rsidR="000E578E" w:rsidRPr="00FB14DF" w:rsidRDefault="000E578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D3ABB" w14:textId="7DB91AF1" w:rsidR="000E578E" w:rsidRDefault="000E578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eDISCO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20A50" w14:textId="48BFD95D" w:rsidR="000E578E" w:rsidRDefault="000E578E" w:rsidP="00BE7997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2014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46CA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Pr="007F1C80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="00D346CA">
              <w:rPr>
                <w:rFonts w:asciiTheme="majorHAnsi" w:hAnsiTheme="majorHAnsi" w:cstheme="majorHAnsi"/>
                <w:sz w:val="18"/>
                <w:szCs w:val="18"/>
              </w:rPr>
              <w:t>ECi-AdipoClear</w:t>
            </w:r>
            <w:proofErr w:type="spellEnd"/>
            <w:r w:rsidR="00D346CA">
              <w:rPr>
                <w:rFonts w:asciiTheme="majorHAnsi" w:hAnsiTheme="majorHAnsi" w:cstheme="majorHAnsi"/>
                <w:sz w:val="18"/>
                <w:szCs w:val="18"/>
              </w:rPr>
              <w:t>: optimize for NET in LC</w:t>
            </w:r>
          </w:p>
          <w:p w14:paraId="5B42F31F" w14:textId="414B9599" w:rsidR="000E578E" w:rsidRDefault="000E578E" w:rsidP="000E578E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39940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7E3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7E7E3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manuscript outline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5C846" w14:textId="003D4EAF" w:rsidR="000E578E" w:rsidRDefault="000E578E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E578E" w:rsidRPr="00FB14DF" w14:paraId="236C08E5" w14:textId="77777777" w:rsidTr="003367F5">
        <w:trPr>
          <w:trHeight w:val="3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9A754" w14:textId="77777777" w:rsidR="000E578E" w:rsidRPr="00FB14DF" w:rsidRDefault="000E578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50E3E" w14:textId="029E076C" w:rsidR="000E578E" w:rsidRPr="00FB14DF" w:rsidRDefault="000E578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DREADDs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3A5D" w14:textId="0B49617B" w:rsidR="000E578E" w:rsidRPr="00FB14DF" w:rsidRDefault="000E578E" w:rsidP="00417CD6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572334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417CD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Cross DBH-</w:t>
            </w:r>
            <w:proofErr w:type="spellStart"/>
            <w:r w:rsidR="00417CD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cre</w:t>
            </w:r>
            <w:proofErr w:type="spellEnd"/>
            <w:r w:rsidR="00417CD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;</w:t>
            </w:r>
            <w:proofErr w:type="gramStart"/>
            <w:r w:rsidR="00417CD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;DREADD</w:t>
            </w:r>
            <w:proofErr w:type="gramEnd"/>
            <w:r w:rsidR="00417CD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inhibit/</w:t>
            </w:r>
            <w:proofErr w:type="spellStart"/>
            <w:r w:rsidR="00417CD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activate</w:t>
            </w:r>
            <w:r w:rsidR="009249BD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+DIO-tau-mCherry</w:t>
            </w:r>
            <w:proofErr w:type="spellEnd"/>
            <w:r w:rsidR="00417CD6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: worse sleep/tau?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BD375" w14:textId="77777777" w:rsidR="000E578E" w:rsidRPr="00FB14DF" w:rsidRDefault="000E578E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0E578E" w:rsidRPr="00FB14DF" w14:paraId="6B837A51" w14:textId="77777777" w:rsidTr="003367F5">
        <w:trPr>
          <w:trHeight w:val="32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0E578E" w:rsidRPr="00FB14DF" w:rsidRDefault="000E578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0E578E" w:rsidRPr="00FB14DF" w:rsidRDefault="000E578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Motor learning: tone reactivation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A9BE9" w14:textId="38FC5EAB" w:rsidR="000E578E" w:rsidRPr="00FB14DF" w:rsidRDefault="000E578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consider single-subject </w:t>
            </w: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exp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design: record sleep, play tone recording during NREM sleep manually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61752B3" w:rsidR="000E578E" w:rsidRPr="00FB14DF" w:rsidRDefault="000E578E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0E578E" w:rsidRPr="00FB14DF" w14:paraId="121EB6B9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CD91A" w14:textId="77777777" w:rsidR="000E578E" w:rsidRPr="00FB14DF" w:rsidRDefault="000E578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17BC9" w14:textId="0CBE1673" w:rsidR="000E578E" w:rsidRPr="00FB14DF" w:rsidRDefault="000E578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Mouse VR Maze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FE4DC" w14:textId="77777777" w:rsidR="000E578E" w:rsidRPr="00FB14DF" w:rsidRDefault="000E578E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test freely moving with touchpad</w:t>
            </w:r>
          </w:p>
          <w:p w14:paraId="0356907C" w14:textId="26ABB6C6" w:rsidR="000E578E" w:rsidRDefault="000E578E" w:rsidP="0056602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link beep/milk delivery to screen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19CF2" w14:textId="66096A31" w:rsidR="000E578E" w:rsidRPr="00FB14DF" w:rsidRDefault="000E578E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0E578E" w:rsidRPr="00FB14DF" w14:paraId="3AB24D49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A0B5B" w14:textId="77777777" w:rsidR="000E578E" w:rsidRPr="00FB14DF" w:rsidRDefault="000E578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248F3" w14:textId="654BCC6C" w:rsidR="000E578E" w:rsidRPr="00FB14DF" w:rsidRDefault="000E578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Aggression 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E4272" w14:textId="77777777" w:rsidR="000E578E" w:rsidRPr="00FB14DF" w:rsidRDefault="000E578E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87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analyze videos of aggression</w:t>
            </w:r>
          </w:p>
          <w:p w14:paraId="6C05502A" w14:textId="7A77E8E0" w:rsidR="000E578E" w:rsidRPr="00FB14DF" w:rsidRDefault="000E578E" w:rsidP="001204EC">
            <w:pPr>
              <w:spacing w:before="0"/>
              <w:rPr>
                <w:rFonts w:ascii="MS Gothic" w:eastAsia="MS Gothic" w:hAnsi="MS Gothic" w:cs="MS Gothic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58387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design of experiment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15CD0" w14:textId="77777777" w:rsidR="000E578E" w:rsidRPr="00FB14DF" w:rsidRDefault="000E578E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269BFE05" w14:textId="77777777" w:rsidR="007A6DFB" w:rsidRPr="00FB14DF" w:rsidRDefault="007A6DFB" w:rsidP="00B33734">
      <w:pPr>
        <w:spacing w:before="0"/>
        <w:rPr>
          <w:rFonts w:asciiTheme="majorHAnsi" w:hAnsiTheme="majorHAnsi" w:cstheme="majorHAnsi"/>
          <w:b/>
          <w:sz w:val="18"/>
          <w:szCs w:val="18"/>
        </w:rPr>
      </w:pPr>
    </w:p>
    <w:sectPr w:rsidR="007A6DFB" w:rsidRPr="00FB14DF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44A86B" w14:textId="77777777" w:rsidR="00F81C7A" w:rsidRDefault="00F81C7A" w:rsidP="002E2923">
      <w:pPr>
        <w:spacing w:before="0"/>
      </w:pPr>
      <w:r>
        <w:separator/>
      </w:r>
    </w:p>
  </w:endnote>
  <w:endnote w:type="continuationSeparator" w:id="0">
    <w:p w14:paraId="6FD4D44C" w14:textId="77777777" w:rsidR="00F81C7A" w:rsidRDefault="00F81C7A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94222A" w14:textId="77777777" w:rsidR="00F81C7A" w:rsidRDefault="00F81C7A" w:rsidP="002E2923">
      <w:pPr>
        <w:spacing w:before="0"/>
      </w:pPr>
      <w:r>
        <w:separator/>
      </w:r>
    </w:p>
  </w:footnote>
  <w:footnote w:type="continuationSeparator" w:id="0">
    <w:p w14:paraId="70E396AB" w14:textId="77777777" w:rsidR="00F81C7A" w:rsidRDefault="00F81C7A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084095">
      <w:rPr>
        <w:rFonts w:asciiTheme="minorHAnsi" w:hAnsiTheme="minorHAnsi"/>
        <w:b/>
        <w:noProof/>
      </w:rPr>
      <w:t>__VargaLabMtgNotes_2018_current.docx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626B1"/>
    <w:multiLevelType w:val="hybridMultilevel"/>
    <w:tmpl w:val="1B3E86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0"/>
  </w:num>
  <w:num w:numId="4">
    <w:abstractNumId w:val="11"/>
  </w:num>
  <w:num w:numId="5">
    <w:abstractNumId w:val="3"/>
  </w:num>
  <w:num w:numId="6">
    <w:abstractNumId w:val="16"/>
  </w:num>
  <w:num w:numId="7">
    <w:abstractNumId w:val="5"/>
  </w:num>
  <w:num w:numId="8">
    <w:abstractNumId w:val="18"/>
  </w:num>
  <w:num w:numId="9">
    <w:abstractNumId w:val="9"/>
  </w:num>
  <w:num w:numId="10">
    <w:abstractNumId w:val="8"/>
  </w:num>
  <w:num w:numId="11">
    <w:abstractNumId w:val="1"/>
  </w:num>
  <w:num w:numId="12">
    <w:abstractNumId w:val="0"/>
  </w:num>
  <w:num w:numId="13">
    <w:abstractNumId w:val="17"/>
  </w:num>
  <w:num w:numId="14">
    <w:abstractNumId w:val="2"/>
  </w:num>
  <w:num w:numId="15">
    <w:abstractNumId w:val="12"/>
  </w:num>
  <w:num w:numId="16">
    <w:abstractNumId w:val="13"/>
  </w:num>
  <w:num w:numId="17">
    <w:abstractNumId w:val="14"/>
  </w:num>
  <w:num w:numId="18">
    <w:abstractNumId w:val="20"/>
  </w:num>
  <w:num w:numId="19">
    <w:abstractNumId w:val="7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7E9"/>
    <w:rsid w:val="00003BFA"/>
    <w:rsid w:val="00004144"/>
    <w:rsid w:val="00005ECB"/>
    <w:rsid w:val="00007906"/>
    <w:rsid w:val="000102F7"/>
    <w:rsid w:val="00011332"/>
    <w:rsid w:val="000169A3"/>
    <w:rsid w:val="000176DC"/>
    <w:rsid w:val="000201D0"/>
    <w:rsid w:val="00023F40"/>
    <w:rsid w:val="00024C61"/>
    <w:rsid w:val="00032D85"/>
    <w:rsid w:val="00036560"/>
    <w:rsid w:val="0003778F"/>
    <w:rsid w:val="0004070B"/>
    <w:rsid w:val="00042879"/>
    <w:rsid w:val="000460A0"/>
    <w:rsid w:val="000468F3"/>
    <w:rsid w:val="00051038"/>
    <w:rsid w:val="0005140D"/>
    <w:rsid w:val="00054B8A"/>
    <w:rsid w:val="00062B98"/>
    <w:rsid w:val="00066E55"/>
    <w:rsid w:val="00067318"/>
    <w:rsid w:val="0007215B"/>
    <w:rsid w:val="0007374C"/>
    <w:rsid w:val="00076E4D"/>
    <w:rsid w:val="00081557"/>
    <w:rsid w:val="00081D8E"/>
    <w:rsid w:val="0008388E"/>
    <w:rsid w:val="00084095"/>
    <w:rsid w:val="00092325"/>
    <w:rsid w:val="00092924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C7EEF"/>
    <w:rsid w:val="000D3CBC"/>
    <w:rsid w:val="000D62C4"/>
    <w:rsid w:val="000D697C"/>
    <w:rsid w:val="000D6C1B"/>
    <w:rsid w:val="000D71D4"/>
    <w:rsid w:val="000E578E"/>
    <w:rsid w:val="000E7381"/>
    <w:rsid w:val="000E751B"/>
    <w:rsid w:val="000F1A81"/>
    <w:rsid w:val="000F70EB"/>
    <w:rsid w:val="00102F34"/>
    <w:rsid w:val="00103B2C"/>
    <w:rsid w:val="00110809"/>
    <w:rsid w:val="00111884"/>
    <w:rsid w:val="00113772"/>
    <w:rsid w:val="00113D8C"/>
    <w:rsid w:val="00113ED4"/>
    <w:rsid w:val="00123412"/>
    <w:rsid w:val="001241AD"/>
    <w:rsid w:val="0012710F"/>
    <w:rsid w:val="00132DD0"/>
    <w:rsid w:val="0013363E"/>
    <w:rsid w:val="00137E6E"/>
    <w:rsid w:val="00144E2F"/>
    <w:rsid w:val="00146F13"/>
    <w:rsid w:val="0015245E"/>
    <w:rsid w:val="00153EAA"/>
    <w:rsid w:val="0015448D"/>
    <w:rsid w:val="00154DF9"/>
    <w:rsid w:val="00154FA0"/>
    <w:rsid w:val="001574D6"/>
    <w:rsid w:val="00163672"/>
    <w:rsid w:val="00163E06"/>
    <w:rsid w:val="00165D0D"/>
    <w:rsid w:val="00171DFF"/>
    <w:rsid w:val="00177A1E"/>
    <w:rsid w:val="00181044"/>
    <w:rsid w:val="00181D2B"/>
    <w:rsid w:val="0018405B"/>
    <w:rsid w:val="00190D50"/>
    <w:rsid w:val="001915CC"/>
    <w:rsid w:val="00192762"/>
    <w:rsid w:val="00192EB0"/>
    <w:rsid w:val="00195DF2"/>
    <w:rsid w:val="001A677B"/>
    <w:rsid w:val="001A7E95"/>
    <w:rsid w:val="001B0603"/>
    <w:rsid w:val="001B3F42"/>
    <w:rsid w:val="001B6EF2"/>
    <w:rsid w:val="001C7A89"/>
    <w:rsid w:val="001D28B1"/>
    <w:rsid w:val="001D2B66"/>
    <w:rsid w:val="001D5869"/>
    <w:rsid w:val="001D6B37"/>
    <w:rsid w:val="001E156C"/>
    <w:rsid w:val="001E28C0"/>
    <w:rsid w:val="001E3DF6"/>
    <w:rsid w:val="001F03C3"/>
    <w:rsid w:val="001F0579"/>
    <w:rsid w:val="001F67F4"/>
    <w:rsid w:val="001F7CCA"/>
    <w:rsid w:val="002009AB"/>
    <w:rsid w:val="00203022"/>
    <w:rsid w:val="00203A83"/>
    <w:rsid w:val="00204587"/>
    <w:rsid w:val="002108A3"/>
    <w:rsid w:val="0021327C"/>
    <w:rsid w:val="002152AE"/>
    <w:rsid w:val="002179F6"/>
    <w:rsid w:val="00221409"/>
    <w:rsid w:val="0022387F"/>
    <w:rsid w:val="00225110"/>
    <w:rsid w:val="00225E5A"/>
    <w:rsid w:val="00226EDB"/>
    <w:rsid w:val="00226FB5"/>
    <w:rsid w:val="00227235"/>
    <w:rsid w:val="00234893"/>
    <w:rsid w:val="002372B0"/>
    <w:rsid w:val="0024005D"/>
    <w:rsid w:val="00240404"/>
    <w:rsid w:val="00243CA2"/>
    <w:rsid w:val="002454CB"/>
    <w:rsid w:val="0024604D"/>
    <w:rsid w:val="00253C11"/>
    <w:rsid w:val="0025718C"/>
    <w:rsid w:val="00260FDF"/>
    <w:rsid w:val="002629E7"/>
    <w:rsid w:val="00265690"/>
    <w:rsid w:val="0026661F"/>
    <w:rsid w:val="00267945"/>
    <w:rsid w:val="00280579"/>
    <w:rsid w:val="002842B3"/>
    <w:rsid w:val="00287476"/>
    <w:rsid w:val="0029320F"/>
    <w:rsid w:val="00294CDD"/>
    <w:rsid w:val="002A0556"/>
    <w:rsid w:val="002A74CF"/>
    <w:rsid w:val="002B7206"/>
    <w:rsid w:val="002D03D9"/>
    <w:rsid w:val="002D0AB1"/>
    <w:rsid w:val="002D180C"/>
    <w:rsid w:val="002D1DBC"/>
    <w:rsid w:val="002D5F0F"/>
    <w:rsid w:val="002E18BB"/>
    <w:rsid w:val="002E2923"/>
    <w:rsid w:val="002E70C3"/>
    <w:rsid w:val="002E7AB5"/>
    <w:rsid w:val="002E7C14"/>
    <w:rsid w:val="002F06E7"/>
    <w:rsid w:val="002F1F20"/>
    <w:rsid w:val="002F4B4A"/>
    <w:rsid w:val="002F4B8E"/>
    <w:rsid w:val="002F581D"/>
    <w:rsid w:val="002F7350"/>
    <w:rsid w:val="002F7B17"/>
    <w:rsid w:val="00305AC3"/>
    <w:rsid w:val="00305DFF"/>
    <w:rsid w:val="00307ACE"/>
    <w:rsid w:val="00313745"/>
    <w:rsid w:val="00316BB0"/>
    <w:rsid w:val="00320DB2"/>
    <w:rsid w:val="00322AF2"/>
    <w:rsid w:val="00322F67"/>
    <w:rsid w:val="003240C0"/>
    <w:rsid w:val="003305A2"/>
    <w:rsid w:val="00330A70"/>
    <w:rsid w:val="00330AAE"/>
    <w:rsid w:val="003367F5"/>
    <w:rsid w:val="003379F1"/>
    <w:rsid w:val="003461CC"/>
    <w:rsid w:val="00346AD8"/>
    <w:rsid w:val="0035179E"/>
    <w:rsid w:val="00353FBF"/>
    <w:rsid w:val="00355ED6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956CE"/>
    <w:rsid w:val="003A097B"/>
    <w:rsid w:val="003A436B"/>
    <w:rsid w:val="003B365A"/>
    <w:rsid w:val="003B7132"/>
    <w:rsid w:val="003C1C9E"/>
    <w:rsid w:val="003C3C18"/>
    <w:rsid w:val="003C3CED"/>
    <w:rsid w:val="003C4120"/>
    <w:rsid w:val="003C4774"/>
    <w:rsid w:val="003D0A0F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0769D"/>
    <w:rsid w:val="00417CD6"/>
    <w:rsid w:val="00420013"/>
    <w:rsid w:val="004212B9"/>
    <w:rsid w:val="00421DF6"/>
    <w:rsid w:val="00426404"/>
    <w:rsid w:val="00430A85"/>
    <w:rsid w:val="00431E94"/>
    <w:rsid w:val="00433ADF"/>
    <w:rsid w:val="00434182"/>
    <w:rsid w:val="00441DE3"/>
    <w:rsid w:val="004428AE"/>
    <w:rsid w:val="00443B2F"/>
    <w:rsid w:val="00443C7A"/>
    <w:rsid w:val="004469DA"/>
    <w:rsid w:val="00446A9C"/>
    <w:rsid w:val="00446D9C"/>
    <w:rsid w:val="00446DC2"/>
    <w:rsid w:val="00454733"/>
    <w:rsid w:val="0045574E"/>
    <w:rsid w:val="00460E3C"/>
    <w:rsid w:val="00466812"/>
    <w:rsid w:val="00467010"/>
    <w:rsid w:val="00474F20"/>
    <w:rsid w:val="00483405"/>
    <w:rsid w:val="00484C3E"/>
    <w:rsid w:val="00486F12"/>
    <w:rsid w:val="004872B7"/>
    <w:rsid w:val="00493253"/>
    <w:rsid w:val="00497180"/>
    <w:rsid w:val="00497882"/>
    <w:rsid w:val="004A3486"/>
    <w:rsid w:val="004B16CD"/>
    <w:rsid w:val="004B35E5"/>
    <w:rsid w:val="004B5AD2"/>
    <w:rsid w:val="004C5867"/>
    <w:rsid w:val="004C58BA"/>
    <w:rsid w:val="004D0813"/>
    <w:rsid w:val="004D0F63"/>
    <w:rsid w:val="004D15A4"/>
    <w:rsid w:val="004D457E"/>
    <w:rsid w:val="004D5E02"/>
    <w:rsid w:val="004D7C26"/>
    <w:rsid w:val="004E1D93"/>
    <w:rsid w:val="004E23E5"/>
    <w:rsid w:val="004E5263"/>
    <w:rsid w:val="004E6560"/>
    <w:rsid w:val="004E7CB5"/>
    <w:rsid w:val="004F43EE"/>
    <w:rsid w:val="004F5655"/>
    <w:rsid w:val="00506641"/>
    <w:rsid w:val="00506DD6"/>
    <w:rsid w:val="005110B7"/>
    <w:rsid w:val="0051298D"/>
    <w:rsid w:val="00512CF9"/>
    <w:rsid w:val="00512CFE"/>
    <w:rsid w:val="00514D81"/>
    <w:rsid w:val="00515169"/>
    <w:rsid w:val="005154CA"/>
    <w:rsid w:val="005158F8"/>
    <w:rsid w:val="00517229"/>
    <w:rsid w:val="005208FB"/>
    <w:rsid w:val="005214B1"/>
    <w:rsid w:val="005219F2"/>
    <w:rsid w:val="00524798"/>
    <w:rsid w:val="0052754B"/>
    <w:rsid w:val="00530DAC"/>
    <w:rsid w:val="0053172C"/>
    <w:rsid w:val="00531904"/>
    <w:rsid w:val="00533A10"/>
    <w:rsid w:val="005362B6"/>
    <w:rsid w:val="00542F67"/>
    <w:rsid w:val="00543782"/>
    <w:rsid w:val="005462B3"/>
    <w:rsid w:val="005512EA"/>
    <w:rsid w:val="0055349B"/>
    <w:rsid w:val="0055384A"/>
    <w:rsid w:val="005546E8"/>
    <w:rsid w:val="00557A59"/>
    <w:rsid w:val="00560808"/>
    <w:rsid w:val="00560E8E"/>
    <w:rsid w:val="005610C5"/>
    <w:rsid w:val="00563A30"/>
    <w:rsid w:val="00565C9D"/>
    <w:rsid w:val="00565DB9"/>
    <w:rsid w:val="00566024"/>
    <w:rsid w:val="00567128"/>
    <w:rsid w:val="0057011A"/>
    <w:rsid w:val="00571CCF"/>
    <w:rsid w:val="005735CC"/>
    <w:rsid w:val="00574948"/>
    <w:rsid w:val="005808FC"/>
    <w:rsid w:val="00580C85"/>
    <w:rsid w:val="00583408"/>
    <w:rsid w:val="005900C9"/>
    <w:rsid w:val="00591CA8"/>
    <w:rsid w:val="005928FD"/>
    <w:rsid w:val="005A076D"/>
    <w:rsid w:val="005A19C2"/>
    <w:rsid w:val="005B2893"/>
    <w:rsid w:val="005B46FC"/>
    <w:rsid w:val="005B7347"/>
    <w:rsid w:val="005B7FE6"/>
    <w:rsid w:val="005C423B"/>
    <w:rsid w:val="005C4E0D"/>
    <w:rsid w:val="005D3CF9"/>
    <w:rsid w:val="005E692C"/>
    <w:rsid w:val="005F058E"/>
    <w:rsid w:val="006020B1"/>
    <w:rsid w:val="00602247"/>
    <w:rsid w:val="00603177"/>
    <w:rsid w:val="00603352"/>
    <w:rsid w:val="00603B2B"/>
    <w:rsid w:val="00605263"/>
    <w:rsid w:val="00606DD6"/>
    <w:rsid w:val="006106A1"/>
    <w:rsid w:val="00614C4F"/>
    <w:rsid w:val="00620A47"/>
    <w:rsid w:val="00621BFE"/>
    <w:rsid w:val="00623909"/>
    <w:rsid w:val="006350BE"/>
    <w:rsid w:val="00635906"/>
    <w:rsid w:val="00640674"/>
    <w:rsid w:val="00641A68"/>
    <w:rsid w:val="00641B8A"/>
    <w:rsid w:val="006455FA"/>
    <w:rsid w:val="00652EFB"/>
    <w:rsid w:val="00653FF4"/>
    <w:rsid w:val="00660EB7"/>
    <w:rsid w:val="00662228"/>
    <w:rsid w:val="00663C76"/>
    <w:rsid w:val="00666DC5"/>
    <w:rsid w:val="00667056"/>
    <w:rsid w:val="0066773A"/>
    <w:rsid w:val="00667DD1"/>
    <w:rsid w:val="00670F25"/>
    <w:rsid w:val="00671CB5"/>
    <w:rsid w:val="006720BC"/>
    <w:rsid w:val="0067575E"/>
    <w:rsid w:val="0067577C"/>
    <w:rsid w:val="006810E4"/>
    <w:rsid w:val="0069296F"/>
    <w:rsid w:val="00692BA3"/>
    <w:rsid w:val="00692F66"/>
    <w:rsid w:val="0069493E"/>
    <w:rsid w:val="006B5763"/>
    <w:rsid w:val="006B79A9"/>
    <w:rsid w:val="006B7B66"/>
    <w:rsid w:val="006C0489"/>
    <w:rsid w:val="006C6F24"/>
    <w:rsid w:val="006D0EC1"/>
    <w:rsid w:val="006D309A"/>
    <w:rsid w:val="006D4B63"/>
    <w:rsid w:val="006D6115"/>
    <w:rsid w:val="006E1ADA"/>
    <w:rsid w:val="006E3107"/>
    <w:rsid w:val="006E3808"/>
    <w:rsid w:val="006E6B74"/>
    <w:rsid w:val="007038DA"/>
    <w:rsid w:val="00705221"/>
    <w:rsid w:val="00707DB8"/>
    <w:rsid w:val="0071012D"/>
    <w:rsid w:val="00710FF2"/>
    <w:rsid w:val="007141A5"/>
    <w:rsid w:val="00714AD6"/>
    <w:rsid w:val="007161E5"/>
    <w:rsid w:val="00717893"/>
    <w:rsid w:val="00723FD6"/>
    <w:rsid w:val="00724562"/>
    <w:rsid w:val="007271FC"/>
    <w:rsid w:val="00731EF7"/>
    <w:rsid w:val="00734169"/>
    <w:rsid w:val="00737071"/>
    <w:rsid w:val="00745182"/>
    <w:rsid w:val="00745C79"/>
    <w:rsid w:val="0076085A"/>
    <w:rsid w:val="00770BC0"/>
    <w:rsid w:val="00772943"/>
    <w:rsid w:val="00784538"/>
    <w:rsid w:val="00784C12"/>
    <w:rsid w:val="007850E2"/>
    <w:rsid w:val="007A15CB"/>
    <w:rsid w:val="007A6DFB"/>
    <w:rsid w:val="007A7337"/>
    <w:rsid w:val="007A7705"/>
    <w:rsid w:val="007B02E6"/>
    <w:rsid w:val="007B0D4E"/>
    <w:rsid w:val="007B3263"/>
    <w:rsid w:val="007B74C3"/>
    <w:rsid w:val="007C4CC5"/>
    <w:rsid w:val="007D4ECB"/>
    <w:rsid w:val="007D689C"/>
    <w:rsid w:val="007E09FB"/>
    <w:rsid w:val="007E3E5F"/>
    <w:rsid w:val="007E4156"/>
    <w:rsid w:val="007E571E"/>
    <w:rsid w:val="007E7E35"/>
    <w:rsid w:val="007F1C80"/>
    <w:rsid w:val="007F1ECB"/>
    <w:rsid w:val="007F1EF6"/>
    <w:rsid w:val="007F5210"/>
    <w:rsid w:val="007F527E"/>
    <w:rsid w:val="00801D72"/>
    <w:rsid w:val="00804D48"/>
    <w:rsid w:val="00807119"/>
    <w:rsid w:val="008116EF"/>
    <w:rsid w:val="008140E4"/>
    <w:rsid w:val="00814845"/>
    <w:rsid w:val="00817EF0"/>
    <w:rsid w:val="00827B9A"/>
    <w:rsid w:val="008315CF"/>
    <w:rsid w:val="00831ECA"/>
    <w:rsid w:val="00835E3B"/>
    <w:rsid w:val="008413DB"/>
    <w:rsid w:val="008448CA"/>
    <w:rsid w:val="00845913"/>
    <w:rsid w:val="008461F5"/>
    <w:rsid w:val="008546A7"/>
    <w:rsid w:val="008615B5"/>
    <w:rsid w:val="00861F51"/>
    <w:rsid w:val="00863F5A"/>
    <w:rsid w:val="008661F0"/>
    <w:rsid w:val="008679DF"/>
    <w:rsid w:val="00870C67"/>
    <w:rsid w:val="008729DA"/>
    <w:rsid w:val="00873502"/>
    <w:rsid w:val="0087441C"/>
    <w:rsid w:val="00877AF8"/>
    <w:rsid w:val="00880D0F"/>
    <w:rsid w:val="00881406"/>
    <w:rsid w:val="008A0FA9"/>
    <w:rsid w:val="008A1580"/>
    <w:rsid w:val="008A33B6"/>
    <w:rsid w:val="008A4167"/>
    <w:rsid w:val="008A6EC8"/>
    <w:rsid w:val="008A7B1E"/>
    <w:rsid w:val="008B110E"/>
    <w:rsid w:val="008B1996"/>
    <w:rsid w:val="008B215F"/>
    <w:rsid w:val="008B37AA"/>
    <w:rsid w:val="008B4AFA"/>
    <w:rsid w:val="008C51C8"/>
    <w:rsid w:val="008C5ADF"/>
    <w:rsid w:val="008C6942"/>
    <w:rsid w:val="008C6D9B"/>
    <w:rsid w:val="008C6F02"/>
    <w:rsid w:val="008C6FD3"/>
    <w:rsid w:val="008D5E22"/>
    <w:rsid w:val="008D649D"/>
    <w:rsid w:val="008E0C23"/>
    <w:rsid w:val="008E36C4"/>
    <w:rsid w:val="008E3C99"/>
    <w:rsid w:val="008E5D14"/>
    <w:rsid w:val="008E6752"/>
    <w:rsid w:val="008E708C"/>
    <w:rsid w:val="008E7982"/>
    <w:rsid w:val="008F0917"/>
    <w:rsid w:val="008F20F1"/>
    <w:rsid w:val="008F3673"/>
    <w:rsid w:val="008F3877"/>
    <w:rsid w:val="008F7D7F"/>
    <w:rsid w:val="00904750"/>
    <w:rsid w:val="00905279"/>
    <w:rsid w:val="00910DCF"/>
    <w:rsid w:val="00923B6A"/>
    <w:rsid w:val="009249BD"/>
    <w:rsid w:val="009251BA"/>
    <w:rsid w:val="00932239"/>
    <w:rsid w:val="009322A2"/>
    <w:rsid w:val="00943A04"/>
    <w:rsid w:val="00951CDF"/>
    <w:rsid w:val="0095373B"/>
    <w:rsid w:val="00955749"/>
    <w:rsid w:val="009571F0"/>
    <w:rsid w:val="009574B6"/>
    <w:rsid w:val="00960007"/>
    <w:rsid w:val="00961EA6"/>
    <w:rsid w:val="00971C3E"/>
    <w:rsid w:val="009866E0"/>
    <w:rsid w:val="009875F8"/>
    <w:rsid w:val="00991B2C"/>
    <w:rsid w:val="00995675"/>
    <w:rsid w:val="009A30C1"/>
    <w:rsid w:val="009A56E4"/>
    <w:rsid w:val="009B0FB7"/>
    <w:rsid w:val="009B6641"/>
    <w:rsid w:val="009B7EA2"/>
    <w:rsid w:val="009C3181"/>
    <w:rsid w:val="009C3374"/>
    <w:rsid w:val="009C3974"/>
    <w:rsid w:val="009C4A9C"/>
    <w:rsid w:val="009D1659"/>
    <w:rsid w:val="009D6623"/>
    <w:rsid w:val="009E2E87"/>
    <w:rsid w:val="009F7521"/>
    <w:rsid w:val="00A044E4"/>
    <w:rsid w:val="00A1074E"/>
    <w:rsid w:val="00A14021"/>
    <w:rsid w:val="00A1721C"/>
    <w:rsid w:val="00A20CEE"/>
    <w:rsid w:val="00A20DFE"/>
    <w:rsid w:val="00A2245C"/>
    <w:rsid w:val="00A226E7"/>
    <w:rsid w:val="00A2361D"/>
    <w:rsid w:val="00A27CC1"/>
    <w:rsid w:val="00A32F3C"/>
    <w:rsid w:val="00A34674"/>
    <w:rsid w:val="00A35FE1"/>
    <w:rsid w:val="00A36ED7"/>
    <w:rsid w:val="00A403D9"/>
    <w:rsid w:val="00A42166"/>
    <w:rsid w:val="00A44566"/>
    <w:rsid w:val="00A45AD3"/>
    <w:rsid w:val="00A52720"/>
    <w:rsid w:val="00A52D0D"/>
    <w:rsid w:val="00A53F6D"/>
    <w:rsid w:val="00A6504E"/>
    <w:rsid w:val="00A67D7B"/>
    <w:rsid w:val="00A7033E"/>
    <w:rsid w:val="00A70C0F"/>
    <w:rsid w:val="00A806F4"/>
    <w:rsid w:val="00A869FD"/>
    <w:rsid w:val="00A87FAE"/>
    <w:rsid w:val="00A90133"/>
    <w:rsid w:val="00A93F1F"/>
    <w:rsid w:val="00AA0EED"/>
    <w:rsid w:val="00AA4DEA"/>
    <w:rsid w:val="00AA5A35"/>
    <w:rsid w:val="00AB0C67"/>
    <w:rsid w:val="00AB1A8F"/>
    <w:rsid w:val="00AB2693"/>
    <w:rsid w:val="00AB293B"/>
    <w:rsid w:val="00AB2FD7"/>
    <w:rsid w:val="00AB635D"/>
    <w:rsid w:val="00AB6B9A"/>
    <w:rsid w:val="00AC28C7"/>
    <w:rsid w:val="00AC39F5"/>
    <w:rsid w:val="00AC73A3"/>
    <w:rsid w:val="00AD2BE0"/>
    <w:rsid w:val="00AD362C"/>
    <w:rsid w:val="00AD3B01"/>
    <w:rsid w:val="00AD6057"/>
    <w:rsid w:val="00AD7591"/>
    <w:rsid w:val="00AE14BA"/>
    <w:rsid w:val="00AE4E5C"/>
    <w:rsid w:val="00AF2980"/>
    <w:rsid w:val="00AF6037"/>
    <w:rsid w:val="00B031E5"/>
    <w:rsid w:val="00B04372"/>
    <w:rsid w:val="00B04B46"/>
    <w:rsid w:val="00B06143"/>
    <w:rsid w:val="00B06AD1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52B0D"/>
    <w:rsid w:val="00B652B8"/>
    <w:rsid w:val="00B65A23"/>
    <w:rsid w:val="00B66BA6"/>
    <w:rsid w:val="00B70660"/>
    <w:rsid w:val="00B7200F"/>
    <w:rsid w:val="00B725BB"/>
    <w:rsid w:val="00B743F3"/>
    <w:rsid w:val="00B7619D"/>
    <w:rsid w:val="00B761EB"/>
    <w:rsid w:val="00B8550F"/>
    <w:rsid w:val="00BA065B"/>
    <w:rsid w:val="00BA4C35"/>
    <w:rsid w:val="00BA50FB"/>
    <w:rsid w:val="00BA5740"/>
    <w:rsid w:val="00BA59D1"/>
    <w:rsid w:val="00BA6D36"/>
    <w:rsid w:val="00BB2A49"/>
    <w:rsid w:val="00BC140D"/>
    <w:rsid w:val="00BC503B"/>
    <w:rsid w:val="00BC5041"/>
    <w:rsid w:val="00BD171B"/>
    <w:rsid w:val="00BD183B"/>
    <w:rsid w:val="00BD2A4C"/>
    <w:rsid w:val="00BF0D09"/>
    <w:rsid w:val="00BF40A8"/>
    <w:rsid w:val="00BF4896"/>
    <w:rsid w:val="00C03176"/>
    <w:rsid w:val="00C033C1"/>
    <w:rsid w:val="00C11A63"/>
    <w:rsid w:val="00C14542"/>
    <w:rsid w:val="00C178F2"/>
    <w:rsid w:val="00C20CE4"/>
    <w:rsid w:val="00C222E9"/>
    <w:rsid w:val="00C223B0"/>
    <w:rsid w:val="00C322AC"/>
    <w:rsid w:val="00C3453D"/>
    <w:rsid w:val="00C40029"/>
    <w:rsid w:val="00C40787"/>
    <w:rsid w:val="00C418FF"/>
    <w:rsid w:val="00C449EE"/>
    <w:rsid w:val="00C52C01"/>
    <w:rsid w:val="00C53832"/>
    <w:rsid w:val="00C61D45"/>
    <w:rsid w:val="00C61FCD"/>
    <w:rsid w:val="00C64B18"/>
    <w:rsid w:val="00C64D12"/>
    <w:rsid w:val="00C665E1"/>
    <w:rsid w:val="00C706CC"/>
    <w:rsid w:val="00C710CE"/>
    <w:rsid w:val="00C7345F"/>
    <w:rsid w:val="00C74110"/>
    <w:rsid w:val="00C83FBE"/>
    <w:rsid w:val="00C86091"/>
    <w:rsid w:val="00C92083"/>
    <w:rsid w:val="00C939F2"/>
    <w:rsid w:val="00CA1F51"/>
    <w:rsid w:val="00CA2667"/>
    <w:rsid w:val="00CA64F9"/>
    <w:rsid w:val="00CB07C2"/>
    <w:rsid w:val="00CB085D"/>
    <w:rsid w:val="00CB09DD"/>
    <w:rsid w:val="00CB1E5A"/>
    <w:rsid w:val="00CC2A2B"/>
    <w:rsid w:val="00CC48E1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362D"/>
    <w:rsid w:val="00D14B83"/>
    <w:rsid w:val="00D179E6"/>
    <w:rsid w:val="00D226E0"/>
    <w:rsid w:val="00D23EC7"/>
    <w:rsid w:val="00D24652"/>
    <w:rsid w:val="00D26709"/>
    <w:rsid w:val="00D346CA"/>
    <w:rsid w:val="00D4419B"/>
    <w:rsid w:val="00D471F7"/>
    <w:rsid w:val="00D50A97"/>
    <w:rsid w:val="00D53705"/>
    <w:rsid w:val="00D538CC"/>
    <w:rsid w:val="00D53CF8"/>
    <w:rsid w:val="00D60454"/>
    <w:rsid w:val="00D61F6F"/>
    <w:rsid w:val="00D62269"/>
    <w:rsid w:val="00D637B1"/>
    <w:rsid w:val="00D71DD5"/>
    <w:rsid w:val="00D733A8"/>
    <w:rsid w:val="00D76371"/>
    <w:rsid w:val="00D805AF"/>
    <w:rsid w:val="00D83604"/>
    <w:rsid w:val="00D86372"/>
    <w:rsid w:val="00D906D9"/>
    <w:rsid w:val="00D91855"/>
    <w:rsid w:val="00D95C5F"/>
    <w:rsid w:val="00D9703E"/>
    <w:rsid w:val="00D97927"/>
    <w:rsid w:val="00DA231A"/>
    <w:rsid w:val="00DA3C99"/>
    <w:rsid w:val="00DA61F0"/>
    <w:rsid w:val="00DA642B"/>
    <w:rsid w:val="00DA7B20"/>
    <w:rsid w:val="00DB34C8"/>
    <w:rsid w:val="00DB51D8"/>
    <w:rsid w:val="00DB6A36"/>
    <w:rsid w:val="00DC2F21"/>
    <w:rsid w:val="00DC5F3A"/>
    <w:rsid w:val="00DC647C"/>
    <w:rsid w:val="00DC70B2"/>
    <w:rsid w:val="00DD02EF"/>
    <w:rsid w:val="00DD125B"/>
    <w:rsid w:val="00DD308B"/>
    <w:rsid w:val="00DD31ED"/>
    <w:rsid w:val="00DD420E"/>
    <w:rsid w:val="00DE0BAF"/>
    <w:rsid w:val="00DE45F7"/>
    <w:rsid w:val="00DE4DFB"/>
    <w:rsid w:val="00DE56C7"/>
    <w:rsid w:val="00DF4B3B"/>
    <w:rsid w:val="00E0480F"/>
    <w:rsid w:val="00E06601"/>
    <w:rsid w:val="00E067F8"/>
    <w:rsid w:val="00E109AD"/>
    <w:rsid w:val="00E15E88"/>
    <w:rsid w:val="00E178C6"/>
    <w:rsid w:val="00E24886"/>
    <w:rsid w:val="00E30F31"/>
    <w:rsid w:val="00E30FD2"/>
    <w:rsid w:val="00E32ACA"/>
    <w:rsid w:val="00E32ED6"/>
    <w:rsid w:val="00E32FFA"/>
    <w:rsid w:val="00E338DA"/>
    <w:rsid w:val="00E34AFC"/>
    <w:rsid w:val="00E43804"/>
    <w:rsid w:val="00E51E00"/>
    <w:rsid w:val="00E53E28"/>
    <w:rsid w:val="00E544AA"/>
    <w:rsid w:val="00E60039"/>
    <w:rsid w:val="00E60681"/>
    <w:rsid w:val="00E6547D"/>
    <w:rsid w:val="00E65534"/>
    <w:rsid w:val="00E655C0"/>
    <w:rsid w:val="00E660CA"/>
    <w:rsid w:val="00E701F6"/>
    <w:rsid w:val="00E71CD1"/>
    <w:rsid w:val="00E8097B"/>
    <w:rsid w:val="00E8131B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AD2"/>
    <w:rsid w:val="00EA6D76"/>
    <w:rsid w:val="00EB42D5"/>
    <w:rsid w:val="00EB54C5"/>
    <w:rsid w:val="00EC1DF5"/>
    <w:rsid w:val="00EC6944"/>
    <w:rsid w:val="00EC757F"/>
    <w:rsid w:val="00ED02AB"/>
    <w:rsid w:val="00ED0EF7"/>
    <w:rsid w:val="00ED3FB2"/>
    <w:rsid w:val="00ED4458"/>
    <w:rsid w:val="00EE0D9E"/>
    <w:rsid w:val="00EE4B99"/>
    <w:rsid w:val="00EE7F3D"/>
    <w:rsid w:val="00EF2187"/>
    <w:rsid w:val="00EF2A87"/>
    <w:rsid w:val="00EF2EB7"/>
    <w:rsid w:val="00EF7B8C"/>
    <w:rsid w:val="00F003BF"/>
    <w:rsid w:val="00F013C1"/>
    <w:rsid w:val="00F014DB"/>
    <w:rsid w:val="00F06F4B"/>
    <w:rsid w:val="00F07C2C"/>
    <w:rsid w:val="00F10123"/>
    <w:rsid w:val="00F128E7"/>
    <w:rsid w:val="00F132B6"/>
    <w:rsid w:val="00F14608"/>
    <w:rsid w:val="00F15B63"/>
    <w:rsid w:val="00F21394"/>
    <w:rsid w:val="00F213BD"/>
    <w:rsid w:val="00F220A6"/>
    <w:rsid w:val="00F24453"/>
    <w:rsid w:val="00F27253"/>
    <w:rsid w:val="00F279A3"/>
    <w:rsid w:val="00F30B7C"/>
    <w:rsid w:val="00F34435"/>
    <w:rsid w:val="00F357E9"/>
    <w:rsid w:val="00F516E7"/>
    <w:rsid w:val="00F54AB2"/>
    <w:rsid w:val="00F54BA4"/>
    <w:rsid w:val="00F63C58"/>
    <w:rsid w:val="00F64AA9"/>
    <w:rsid w:val="00F673B4"/>
    <w:rsid w:val="00F67750"/>
    <w:rsid w:val="00F70E7B"/>
    <w:rsid w:val="00F7260A"/>
    <w:rsid w:val="00F72F82"/>
    <w:rsid w:val="00F75270"/>
    <w:rsid w:val="00F75BA4"/>
    <w:rsid w:val="00F80A98"/>
    <w:rsid w:val="00F81C7A"/>
    <w:rsid w:val="00F822DE"/>
    <w:rsid w:val="00F875F6"/>
    <w:rsid w:val="00F87B88"/>
    <w:rsid w:val="00F91550"/>
    <w:rsid w:val="00F9489E"/>
    <w:rsid w:val="00F959B6"/>
    <w:rsid w:val="00F97244"/>
    <w:rsid w:val="00FA1FEC"/>
    <w:rsid w:val="00FB14DF"/>
    <w:rsid w:val="00FB159F"/>
    <w:rsid w:val="00FC12DD"/>
    <w:rsid w:val="00FC52AA"/>
    <w:rsid w:val="00FD2707"/>
    <w:rsid w:val="00FD4B35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F9F09-4A19-43B9-9FC4-F6163D49E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0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2</cp:revision>
  <cp:lastPrinted>2018-11-01T15:53:00Z</cp:lastPrinted>
  <dcterms:created xsi:type="dcterms:W3CDTF">2018-11-01T15:53:00Z</dcterms:created>
  <dcterms:modified xsi:type="dcterms:W3CDTF">2018-11-01T15:53:00Z</dcterms:modified>
</cp:coreProperties>
</file>