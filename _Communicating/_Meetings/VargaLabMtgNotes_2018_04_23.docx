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FB14DF" w:rsidRDefault="006D0EC1" w:rsidP="00B33734">
      <w:pPr>
        <w:spacing w:before="0"/>
        <w:outlineLvl w:val="0"/>
        <w:rPr>
          <w:rFonts w:asciiTheme="majorHAnsi" w:hAnsiTheme="majorHAnsi" w:cstheme="majorHAnsi"/>
          <w:b/>
          <w:sz w:val="18"/>
          <w:szCs w:val="18"/>
        </w:rPr>
      </w:pPr>
      <w:r w:rsidRPr="00FB14DF">
        <w:rPr>
          <w:rFonts w:asciiTheme="majorHAnsi" w:hAnsiTheme="majorHAnsi" w:cstheme="majorHAnsi"/>
          <w:b/>
          <w:sz w:val="18"/>
          <w:szCs w:val="18"/>
        </w:rPr>
        <w:t>AGENDA</w:t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094617" w:rsidRPr="00FB14DF">
        <w:rPr>
          <w:rFonts w:asciiTheme="majorHAnsi" w:hAnsiTheme="majorHAnsi" w:cstheme="majorHAnsi"/>
          <w:b/>
          <w:color w:val="FF0000"/>
          <w:sz w:val="18"/>
          <w:szCs w:val="18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FB14DF" w14:paraId="4840CF18" w14:textId="77777777" w:rsidTr="00E8131B">
        <w:trPr>
          <w:trHeight w:val="26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FB14DF" w:rsidRDefault="005E692C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0201D0" w:rsidRPr="00FB14DF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1B354BED" w:rsidR="00192EB0" w:rsidRPr="00FB14DF" w:rsidRDefault="00F10123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192EB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Andrew’s </w:t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AARG</w:t>
            </w:r>
          </w:p>
          <w:p w14:paraId="52958B87" w14:textId="1A568756" w:rsidR="003956CE" w:rsidRPr="00FB14DF" w:rsidRDefault="00F10123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Korey (0/7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go for papers)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77777777" w:rsidR="000201D0" w:rsidRPr="00FB14DF" w:rsidRDefault="000201D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51D15" w:rsidRPr="00FB14DF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FB14DF" w:rsidRDefault="000B5E7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>Always be SDing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A3A8A" w14:textId="77777777" w:rsidR="00111884" w:rsidRPr="00FB14DF" w:rsidRDefault="00CB085D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Currently</w:t>
            </w:r>
            <w:r w:rsidR="00111884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14:paraId="2A25ECA6" w14:textId="19B52772" w:rsidR="00CB085D" w:rsidRPr="00FB14DF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1. 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>4-6mo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SD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(PS19 8x)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Sack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 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>4/5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, keep brains and bodies</w:t>
            </w:r>
          </w:p>
          <w:p w14:paraId="4939AE09" w14:textId="3CDF8E60" w:rsidR="00111884" w:rsidRPr="00FB14DF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2.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2-4mo SD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(PS19&amp;C57, 10x</w:t>
            </w:r>
            <w:r w:rsidR="006350BE" w:rsidRPr="00FB14DF">
              <w:rPr>
                <w:rFonts w:asciiTheme="majorHAnsi" w:hAnsiTheme="majorHAnsi" w:cstheme="majorHAnsi"/>
                <w:sz w:val="18"/>
                <w:szCs w:val="18"/>
              </w:rPr>
              <w:t>, Cohort #1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start on 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>3/29, Done on 5/25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. Use for RR/Barnes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at 6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7/29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8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(9/2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10mo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(11/2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033C673A" w14:textId="30AC4AEB" w:rsidR="00EF2EB7" w:rsidRPr="00FB14DF" w:rsidRDefault="00B51D15" w:rsidP="006E310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On deck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4428AE">
              <w:rPr>
                <w:rFonts w:asciiTheme="majorHAnsi" w:hAnsiTheme="majorHAnsi" w:cstheme="majorHAnsi"/>
                <w:sz w:val="18"/>
                <w:szCs w:val="18"/>
              </w:rPr>
              <w:t>Cohort</w:t>
            </w:r>
            <w:r w:rsidR="00DC70B2" w:rsidRPr="00FB14DF">
              <w:rPr>
                <w:rFonts w:asciiTheme="majorHAnsi" w:hAnsiTheme="majorHAnsi" w:cstheme="majorHAnsi"/>
                <w:sz w:val="18"/>
                <w:szCs w:val="18"/>
              </w:rPr>
              <w:t>#2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 xml:space="preserve"> on 3/29</w:t>
            </w:r>
            <w:r w:rsidR="004428AE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1F03C3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Cohort#3: on 5/9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304ADE66" w:rsidR="00B51D15" w:rsidRPr="00FB14DF" w:rsidRDefault="005D3CF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Kaitlyn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>/Ward</w:t>
            </w:r>
          </w:p>
        </w:tc>
      </w:tr>
      <w:tr w:rsidR="000201D0" w:rsidRPr="00FB14DF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22247D6D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486B21D1" w:rsidR="00652EFB" w:rsidRPr="00FB14DF" w:rsidRDefault="00F10123" w:rsidP="00652EFB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inject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tau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>P301L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>-GFP</w:t>
            </w:r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done 9 animals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sac </w:t>
            </w:r>
            <w:r w:rsidR="00287476" w:rsidRPr="00FB14D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</w:t>
            </w:r>
            <w:r w:rsidR="00605263">
              <w:rPr>
                <w:rFonts w:asciiTheme="majorHAnsi" w:hAnsiTheme="majorHAnsi" w:cstheme="majorHAnsi"/>
                <w:sz w:val="18"/>
                <w:szCs w:val="18"/>
              </w:rPr>
              <w:t xml:space="preserve"> 1/18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MISS 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sac </w:t>
            </w:r>
            <w:r w:rsidR="002F735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1SD&amp;1adlib </w:t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>at 3mo (2/21), 6mo (5/21), 12mo (11/21)</w:t>
            </w:r>
          </w:p>
          <w:p w14:paraId="031E3941" w14:textId="685BCF3C" w:rsidR="000201D0" w:rsidRPr="00FB14DF" w:rsidRDefault="00F10123" w:rsidP="002874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TH-cre</w:t>
            </w:r>
            <w:r w:rsidR="00280579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0E7381" w:rsidRPr="00E544A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FACS</w:t>
            </w:r>
            <w:r w:rsidR="00081D8E" w:rsidRPr="00E544A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purify myelin</w:t>
            </w:r>
          </w:p>
          <w:p w14:paraId="37D10F8E" w14:textId="43BB6C44" w:rsidR="00C11A63" w:rsidRPr="00FB14DF" w:rsidRDefault="00F10123" w:rsidP="00441DE3">
            <w:pPr>
              <w:spacing w:before="0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DIO-hTauP301L AAV:</w:t>
            </w:r>
            <w:r w:rsidR="00ED0EF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 xml:space="preserve">inject, </w:t>
            </w:r>
            <w:r w:rsidR="002454CB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perfuse (</w:t>
            </w:r>
            <w:r w:rsidR="007E4156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5/3</w:t>
            </w:r>
            <w:r w:rsidR="002454CB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)</w:t>
            </w:r>
            <w:r w:rsidR="00441DE3" w:rsidRPr="00441DE3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 xml:space="preserve">, TH/mCherry 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="0012710F">
              <w:rPr>
                <w:rFonts w:asciiTheme="majorHAnsi" w:hAnsiTheme="majorHAnsi" w:cstheme="majorHAnsi"/>
                <w:sz w:val="18"/>
                <w:szCs w:val="18"/>
              </w:rPr>
              <w:t xml:space="preserve">IF, 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>Ward)</w:t>
            </w:r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3465C681" w:rsidR="000201D0" w:rsidRPr="00FB14DF" w:rsidRDefault="0028057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6D0EC1" w:rsidRPr="00FB14DF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FB14DF" w:rsidRDefault="006D0EC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FB14DF" w:rsidRDefault="00A1402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PS19 </w:t>
            </w:r>
            <w:r w:rsidR="00092924" w:rsidRPr="00FB14DF">
              <w:rPr>
                <w:rFonts w:asciiTheme="majorHAnsi" w:hAnsiTheme="majorHAnsi" w:cstheme="majorHAnsi"/>
                <w:sz w:val="18"/>
                <w:szCs w:val="18"/>
              </w:rPr>
              <w:t>c</w:t>
            </w:r>
            <w:r w:rsidR="005E692C" w:rsidRPr="00FB14DF">
              <w:rPr>
                <w:rFonts w:asciiTheme="majorHAnsi" w:hAnsiTheme="majorHAnsi" w:cstheme="maj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0C6BDAEE" w:rsidR="00E06601" w:rsidRPr="00FB14DF" w:rsidRDefault="00F10123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tau 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>IHC</w:t>
            </w:r>
            <w:r w:rsidR="00154FA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(T-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tau, AT8, AT100, ThioS)</w:t>
            </w:r>
            <w:r w:rsidR="00D073AF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BB2A49" w:rsidRPr="00FB14DF">
              <w:rPr>
                <w:rFonts w:asciiTheme="majorHAnsi" w:hAnsiTheme="majorHAnsi" w:cstheme="majorHAnsi"/>
                <w:sz w:val="18"/>
                <w:szCs w:val="18"/>
              </w:rPr>
              <w:t>Crary lab</w:t>
            </w:r>
            <w:r w:rsidR="00D9185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mtg on 4/4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563A3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 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>more adjacent slides</w:t>
            </w:r>
          </w:p>
          <w:p w14:paraId="77C281D8" w14:textId="6721AFE9" w:rsidR="004A3486" w:rsidRPr="00FB14DF" w:rsidRDefault="00F10123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longitudinal</w:t>
            </w:r>
            <w:r w:rsidR="00880D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acquire WT recs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>, assess spindle-SO properties</w:t>
            </w:r>
          </w:p>
          <w:p w14:paraId="26C010C5" w14:textId="694143DD" w:rsidR="004A3486" w:rsidRPr="00FB14DF" w:rsidRDefault="00F10123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F603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SDC rec: </w:t>
            </w:r>
            <w:r w:rsidR="0069296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manual stage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FB14DF" w:rsidRDefault="00054B8A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  <w:r w:rsidR="00094738" w:rsidRPr="00FB14DF">
              <w:rPr>
                <w:rFonts w:asciiTheme="majorHAnsi" w:hAnsiTheme="majorHAnsi" w:cstheme="majorHAnsi"/>
                <w:sz w:val="18"/>
                <w:szCs w:val="18"/>
              </w:rPr>
              <w:t>/Korey</w:t>
            </w:r>
          </w:p>
        </w:tc>
      </w:tr>
      <w:tr w:rsidR="00E51E00" w:rsidRPr="00FB14DF" w14:paraId="3AF702F8" w14:textId="77777777" w:rsidTr="001D28B1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404CEB41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Suvorexant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DC9D" w14:textId="48EA63AD" w:rsidR="008F3673" w:rsidRPr="00FB14DF" w:rsidRDefault="00F10123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482575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7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="008F367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Merck MTA</w:t>
            </w:r>
          </w:p>
          <w:p w14:paraId="711F91B6" w14:textId="77777777" w:rsidR="00EA6AD2" w:rsidRPr="00FB14DF" w:rsidRDefault="00F10123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1745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AD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Ilastik: 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>automated video analysis for sleep/wake</w:t>
            </w:r>
          </w:p>
          <w:p w14:paraId="08A7B26F" w14:textId="1F51D4D4" w:rsidR="00961EA6" w:rsidRPr="002D180C" w:rsidRDefault="00F10123" w:rsidP="00A20CE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245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EA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Gavage</w:t>
            </w:r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. </w:t>
            </w:r>
            <w:r w:rsidR="002454CB">
              <w:rPr>
                <w:rFonts w:asciiTheme="majorHAnsi" w:hAnsiTheme="majorHAnsi" w:cstheme="majorHAnsi"/>
                <w:sz w:val="18"/>
                <w:szCs w:val="18"/>
              </w:rPr>
              <w:t xml:space="preserve">Do veh, </w:t>
            </w:r>
            <w:r w:rsidR="00A20CE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analyze gavage veh</w:t>
            </w:r>
            <w:r w:rsidR="002D180C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,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do suvorexant</w:t>
            </w:r>
          </w:p>
          <w:p w14:paraId="1B25C763" w14:textId="63C3A6BA" w:rsidR="002D180C" w:rsidRPr="002D180C" w:rsidRDefault="00F10123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68559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80C" w:rsidRPr="002D180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D180C" w:rsidRPr="002D180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jelly: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0EF06EBC" w:rsidR="00E51E00" w:rsidRPr="00FB14DF" w:rsidRDefault="00E51E0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Kaitlyn</w:t>
            </w:r>
          </w:p>
        </w:tc>
      </w:tr>
      <w:tr w:rsidR="00C03176" w:rsidRPr="00FB14DF" w14:paraId="50C38172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cFos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24F942A7" w:rsidR="00C03176" w:rsidRPr="00FB14DF" w:rsidRDefault="00F10123" w:rsidP="00C031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E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30AA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compare of SD vs adlib</w:t>
            </w:r>
            <w:r w:rsidR="003D0A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(R01)</w:t>
            </w:r>
          </w:p>
          <w:p w14:paraId="761FC54F" w14:textId="1225E986" w:rsidR="00A7033E" w:rsidRPr="00FB14DF" w:rsidRDefault="00F10123" w:rsidP="00BC140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1 session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RR</w:t>
            </w:r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vs Handle</w:t>
            </w:r>
            <w:bookmarkStart w:id="0" w:name="_GoBack"/>
            <w:bookmarkEnd w:id="0"/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80A98"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Pr="00FB14DF" w:rsidRDefault="005610C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697D" w14:textId="4AE80430" w:rsidR="00092325" w:rsidRPr="00FB14DF" w:rsidRDefault="00F10123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358277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EF0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TH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163E0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  <w:r w:rsidR="00817EF0">
              <w:rPr>
                <w:rFonts w:asciiTheme="majorHAnsi" w:hAnsiTheme="majorHAnsi" w:cstheme="majorHAnsi"/>
                <w:sz w:val="18"/>
                <w:szCs w:val="18"/>
              </w:rPr>
              <w:t xml:space="preserve"> (insufficient penetration)</w:t>
            </w:r>
            <w:r w:rsidR="00DE56C7">
              <w:rPr>
                <w:rFonts w:asciiTheme="majorHAnsi" w:hAnsiTheme="majorHAnsi" w:cstheme="majorHAnsi"/>
                <w:sz w:val="18"/>
                <w:szCs w:val="18"/>
              </w:rPr>
              <w:t>, do 1:100</w:t>
            </w:r>
          </w:p>
          <w:p w14:paraId="6F61251A" w14:textId="500D55C2" w:rsidR="00195DF2" w:rsidRPr="00FB14DF" w:rsidRDefault="00F10123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4937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DF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try DBH or NET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49443AA3" w14:textId="77777777" w:rsidR="00092325" w:rsidRDefault="00F10123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try AT8 or Ttau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42D32B3" w14:textId="7D346BE3" w:rsidR="00460E3C" w:rsidRPr="00FB14DF" w:rsidRDefault="00F10123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968812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0E3C" w:rsidRPr="00460E3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60E3C" w:rsidRPr="00460E3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60E3C">
              <w:rPr>
                <w:rFonts w:asciiTheme="majorHAnsi" w:hAnsiTheme="majorHAnsi" w:cstheme="majorHAnsi"/>
                <w:sz w:val="18"/>
                <w:szCs w:val="18"/>
              </w:rPr>
              <w:t>try cFos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FB14DF" w:rsidRDefault="00092325" w:rsidP="008116EF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PAPERS</w:t>
            </w:r>
          </w:p>
        </w:tc>
      </w:tr>
      <w:tr w:rsidR="00092325" w:rsidRPr="00FB14DF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78FAA2CD" w:rsidR="00092325" w:rsidRPr="00FB14DF" w:rsidRDefault="00F10123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58317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C7EEF" w:rsidRPr="00FB14DF">
              <w:rPr>
                <w:rFonts w:asciiTheme="majorHAnsi" w:hAnsiTheme="majorHAnsi" w:cstheme="majorHAnsi"/>
                <w:sz w:val="18"/>
                <w:szCs w:val="18"/>
              </w:rPr>
              <w:t>analyze newest 4x females</w:t>
            </w:r>
          </w:p>
          <w:p w14:paraId="2A660D26" w14:textId="77777777" w:rsidR="00092325" w:rsidRDefault="00F10123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435111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Andrew’s feedback: </w:t>
            </w:r>
            <w:r w:rsidR="00062B98" w:rsidRPr="00FB14DF">
              <w:rPr>
                <w:rFonts w:asciiTheme="majorHAnsi" w:hAnsiTheme="majorHAnsi" w:cstheme="majorHAnsi"/>
                <w:sz w:val="18"/>
                <w:szCs w:val="18"/>
              </w:rPr>
              <w:t>meet by 4/15</w:t>
            </w:r>
          </w:p>
          <w:p w14:paraId="5801F650" w14:textId="3590F5E4" w:rsidR="00F128E7" w:rsidRPr="00FB14DF" w:rsidRDefault="00F10123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1109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F128E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128E7" w:rsidRPr="00E30FD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stew on MRL/phase diff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648122F4" w14:textId="77777777" w:rsidTr="00831ECA">
        <w:trPr>
          <w:trHeight w:val="36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huSpindle-tau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D3380" w14:textId="065C7C7B" w:rsidR="00E30FD2" w:rsidRDefault="00F10123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467130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FD2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Ricardo compile feedback, </w:t>
            </w:r>
          </w:p>
          <w:p w14:paraId="46C8CA5A" w14:textId="72471F24" w:rsidR="00092325" w:rsidRPr="00FB14DF" w:rsidRDefault="00F10123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704627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FD2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E30FD2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E30FD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submit</w:t>
            </w:r>
            <w:r w:rsidR="00831ECA" w:rsidRPr="00E30FD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to JAMA Neuro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rpS6 and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056D98C6" w:rsidR="00092325" w:rsidRPr="00FB14DF" w:rsidRDefault="00F10123" w:rsidP="0045574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C1454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submission.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Andrew</w:t>
            </w:r>
          </w:p>
        </w:tc>
      </w:tr>
      <w:tr w:rsidR="00092325" w:rsidRPr="00FB14DF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Gist learn: F-B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353211DE" w:rsidR="00092325" w:rsidRPr="00FB14DF" w:rsidRDefault="00F10123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7E7E3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outline</w:t>
            </w:r>
          </w:p>
          <w:p w14:paraId="7BBC01A6" w14:textId="7F39D0DE" w:rsidR="00092325" w:rsidRPr="00FB14DF" w:rsidRDefault="00092325" w:rsidP="0071789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SciReports,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C14542" w:rsidRPr="00FB14DF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1A0D1035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eDISCO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78170" w14:textId="77777777" w:rsidR="007E7E35" w:rsidRDefault="00F10123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07023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E7E35" w:rsidRPr="007E7E3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figure outline</w:t>
            </w:r>
          </w:p>
          <w:p w14:paraId="18D31A3C" w14:textId="731CD7F0" w:rsidR="00C14542" w:rsidRPr="00FB14DF" w:rsidRDefault="00F10123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39940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E35" w:rsidRPr="007E7E3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7E7E35" w:rsidRPr="007E7E3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>manuscript outline</w:t>
            </w:r>
          </w:p>
          <w:p w14:paraId="4BD48EF2" w14:textId="359D200A" w:rsidR="00C14542" w:rsidRPr="00FB14DF" w:rsidRDefault="00C14542" w:rsidP="00C1454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JNmethods, FrontBrainImagingMethods</w:t>
            </w:r>
            <w:r w:rsidR="00AD6057">
              <w:rPr>
                <w:rFonts w:asciiTheme="majorHAnsi" w:hAnsiTheme="majorHAnsi" w:cstheme="majorHAnsi"/>
                <w:sz w:val="18"/>
                <w:szCs w:val="18"/>
              </w:rPr>
              <w:t>, JMicroscopy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74029B1B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C14542" w:rsidRPr="00FB14DF" w14:paraId="02F371D4" w14:textId="77777777" w:rsidTr="00E8131B">
        <w:trPr>
          <w:trHeight w:val="25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0CAD5D5D" w:rsidR="00C14542" w:rsidRPr="00FB14DF" w:rsidRDefault="00C14542" w:rsidP="001D5869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OTHER</w:t>
            </w:r>
          </w:p>
        </w:tc>
      </w:tr>
      <w:tr w:rsidR="00C14542" w:rsidRPr="00FB14DF" w14:paraId="1AFC0312" w14:textId="77777777" w:rsidTr="00225110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68BE29E4" w:rsidR="00C14542" w:rsidRPr="00FB14DF" w:rsidRDefault="00F10123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TH-cre+implant.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C14542" w:rsidRPr="00FB14DF" w14:paraId="236C08E5" w14:textId="77777777" w:rsidTr="00225110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754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0E3E" w14:textId="029E076C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DREADDs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3A5D" w14:textId="6259FC53" w:rsidR="00C14542" w:rsidRPr="00FB14DF" w:rsidRDefault="00F10123" w:rsidP="004A3486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57233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TH-cre+implant.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D375" w14:textId="77777777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14542" w:rsidRPr="00FB14DF" w14:paraId="6B837A51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9BE9" w14:textId="38FC5EAB" w:rsidR="00C14542" w:rsidRPr="00FB14DF" w:rsidRDefault="00F10123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>consider single-subject exp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Rebecca</w:t>
            </w:r>
          </w:p>
        </w:tc>
      </w:tr>
      <w:tr w:rsidR="00C14542" w:rsidRPr="00FB14DF" w14:paraId="22CF5430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1B0A6EC6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6B5FE" w14:textId="77777777" w:rsidR="00C14542" w:rsidRDefault="00F10123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0455691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FFA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E32FFA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IACUC for PS19 mice, sleep disrupt, suvorexant</w:t>
            </w:r>
          </w:p>
          <w:p w14:paraId="6E3C7F0E" w14:textId="3C17BB51" w:rsidR="00E32FFA" w:rsidRPr="00FB14DF" w:rsidRDefault="00F10123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72814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FFA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E32FFA" w:rsidRPr="00E32FF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E32FFA">
              <w:rPr>
                <w:rFonts w:asciiTheme="majorHAnsi" w:hAnsiTheme="majorHAnsi" w:cstheme="majorHAnsi"/>
                <w:sz w:val="18"/>
                <w:szCs w:val="18"/>
              </w:rPr>
              <w:t>respond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3720E03C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E8131B" w:rsidRPr="00FB14DF" w14:paraId="121EB6B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D91A" w14:textId="77777777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17BC9" w14:textId="0CBE1673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Mouse VR Maze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E4DC" w14:textId="77777777" w:rsidR="00E8131B" w:rsidRPr="00FB14DF" w:rsidRDefault="00F10123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test freely moving with touchpad</w:t>
            </w:r>
          </w:p>
          <w:p w14:paraId="0356907C" w14:textId="26ABB6C6" w:rsidR="00E8131B" w:rsidRDefault="00F10123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19CF2" w14:textId="248F7E28" w:rsidR="00E8131B" w:rsidRPr="00FB14DF" w:rsidRDefault="00E8131B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E8131B" w:rsidRPr="00FB14DF" w14:paraId="3AB24D4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0B5B" w14:textId="77777777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248F3" w14:textId="654BCC6C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Aggression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4272" w14:textId="77777777" w:rsidR="00E8131B" w:rsidRPr="00FB14DF" w:rsidRDefault="00F10123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analyze videos of aggression</w:t>
            </w:r>
          </w:p>
          <w:p w14:paraId="6C05502A" w14:textId="7A77E8E0" w:rsidR="00E8131B" w:rsidRPr="00FB14DF" w:rsidRDefault="00F10123" w:rsidP="001204EC">
            <w:pPr>
              <w:spacing w:before="0"/>
              <w:rPr>
                <w:rFonts w:ascii="MS Gothic" w:eastAsia="MS Gothic" w:hAnsi="MS Gothic" w:cs="MS Gothic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 of experiment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CD0" w14:textId="77777777" w:rsidR="00E8131B" w:rsidRPr="00FB14DF" w:rsidRDefault="00E8131B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06DD7787" w14:textId="77777777" w:rsidR="00F673B4" w:rsidRPr="00FB14DF" w:rsidRDefault="00F673B4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p w14:paraId="269BFE05" w14:textId="77777777" w:rsidR="007A6DFB" w:rsidRPr="00FB14DF" w:rsidRDefault="007A6DFB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sectPr w:rsidR="007A6DFB" w:rsidRPr="00FB14DF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7DF85E" w14:textId="77777777" w:rsidR="00F10123" w:rsidRDefault="00F10123" w:rsidP="002E2923">
      <w:pPr>
        <w:spacing w:before="0"/>
      </w:pPr>
      <w:r>
        <w:separator/>
      </w:r>
    </w:p>
  </w:endnote>
  <w:endnote w:type="continuationSeparator" w:id="0">
    <w:p w14:paraId="1D200F86" w14:textId="77777777" w:rsidR="00F10123" w:rsidRDefault="00F10123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81FA5" w14:textId="77777777" w:rsidR="00F10123" w:rsidRDefault="00F10123" w:rsidP="002E2923">
      <w:pPr>
        <w:spacing w:before="0"/>
      </w:pPr>
      <w:r>
        <w:separator/>
      </w:r>
    </w:p>
  </w:footnote>
  <w:footnote w:type="continuationSeparator" w:id="0">
    <w:p w14:paraId="5B876731" w14:textId="77777777" w:rsidR="00F10123" w:rsidRDefault="00F10123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9F7521">
      <w:rPr>
        <w:rFonts w:asciiTheme="minorHAnsi" w:hAnsiTheme="minorHAnsi"/>
        <w:b/>
        <w:noProof/>
      </w:rPr>
      <w:t>VargaLabMtgNotes_2018_current.docx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07906"/>
    <w:rsid w:val="000102F7"/>
    <w:rsid w:val="00011332"/>
    <w:rsid w:val="000169A3"/>
    <w:rsid w:val="000176DC"/>
    <w:rsid w:val="000201D0"/>
    <w:rsid w:val="00032D85"/>
    <w:rsid w:val="00036560"/>
    <w:rsid w:val="0003778F"/>
    <w:rsid w:val="00042879"/>
    <w:rsid w:val="000460A0"/>
    <w:rsid w:val="000468F3"/>
    <w:rsid w:val="00051038"/>
    <w:rsid w:val="0005140D"/>
    <w:rsid w:val="00054B8A"/>
    <w:rsid w:val="00062B98"/>
    <w:rsid w:val="00066E55"/>
    <w:rsid w:val="00067318"/>
    <w:rsid w:val="0007215B"/>
    <w:rsid w:val="0007374C"/>
    <w:rsid w:val="00076E4D"/>
    <w:rsid w:val="00081D8E"/>
    <w:rsid w:val="0008388E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C7EEF"/>
    <w:rsid w:val="000D3CBC"/>
    <w:rsid w:val="000D697C"/>
    <w:rsid w:val="000D6C1B"/>
    <w:rsid w:val="000D71D4"/>
    <w:rsid w:val="000E7381"/>
    <w:rsid w:val="000E751B"/>
    <w:rsid w:val="000F1A81"/>
    <w:rsid w:val="000F70EB"/>
    <w:rsid w:val="00102F34"/>
    <w:rsid w:val="00110809"/>
    <w:rsid w:val="00111884"/>
    <w:rsid w:val="00113772"/>
    <w:rsid w:val="00113ED4"/>
    <w:rsid w:val="00123412"/>
    <w:rsid w:val="001241AD"/>
    <w:rsid w:val="0012710F"/>
    <w:rsid w:val="00132DD0"/>
    <w:rsid w:val="0013363E"/>
    <w:rsid w:val="00137E6E"/>
    <w:rsid w:val="00144E2F"/>
    <w:rsid w:val="0015245E"/>
    <w:rsid w:val="0015448D"/>
    <w:rsid w:val="00154DF9"/>
    <w:rsid w:val="00154FA0"/>
    <w:rsid w:val="001574D6"/>
    <w:rsid w:val="00163672"/>
    <w:rsid w:val="00163E06"/>
    <w:rsid w:val="00165D0D"/>
    <w:rsid w:val="00171DFF"/>
    <w:rsid w:val="00181044"/>
    <w:rsid w:val="00181D2B"/>
    <w:rsid w:val="0018405B"/>
    <w:rsid w:val="00190D50"/>
    <w:rsid w:val="001915CC"/>
    <w:rsid w:val="00192762"/>
    <w:rsid w:val="00192EB0"/>
    <w:rsid w:val="00195DF2"/>
    <w:rsid w:val="001A677B"/>
    <w:rsid w:val="001A7E95"/>
    <w:rsid w:val="001B0603"/>
    <w:rsid w:val="001B3F42"/>
    <w:rsid w:val="001B6EF2"/>
    <w:rsid w:val="001C7A89"/>
    <w:rsid w:val="001D28B1"/>
    <w:rsid w:val="001D2B66"/>
    <w:rsid w:val="001D5869"/>
    <w:rsid w:val="001D6B37"/>
    <w:rsid w:val="001E156C"/>
    <w:rsid w:val="001E3DF6"/>
    <w:rsid w:val="001F03C3"/>
    <w:rsid w:val="001F0579"/>
    <w:rsid w:val="001F67F4"/>
    <w:rsid w:val="001F7CCA"/>
    <w:rsid w:val="002009AB"/>
    <w:rsid w:val="00203A83"/>
    <w:rsid w:val="002108A3"/>
    <w:rsid w:val="0021327C"/>
    <w:rsid w:val="0022387F"/>
    <w:rsid w:val="00225110"/>
    <w:rsid w:val="00225E5A"/>
    <w:rsid w:val="00226EDB"/>
    <w:rsid w:val="00226FB5"/>
    <w:rsid w:val="00234893"/>
    <w:rsid w:val="002372B0"/>
    <w:rsid w:val="0024005D"/>
    <w:rsid w:val="00240404"/>
    <w:rsid w:val="00243CA2"/>
    <w:rsid w:val="002454CB"/>
    <w:rsid w:val="0024604D"/>
    <w:rsid w:val="00253C11"/>
    <w:rsid w:val="0025718C"/>
    <w:rsid w:val="00260FDF"/>
    <w:rsid w:val="00265690"/>
    <w:rsid w:val="0026661F"/>
    <w:rsid w:val="00267945"/>
    <w:rsid w:val="00280579"/>
    <w:rsid w:val="002842B3"/>
    <w:rsid w:val="00287476"/>
    <w:rsid w:val="0029320F"/>
    <w:rsid w:val="00294CDD"/>
    <w:rsid w:val="002A74CF"/>
    <w:rsid w:val="002D0AB1"/>
    <w:rsid w:val="002D180C"/>
    <w:rsid w:val="002D1DBC"/>
    <w:rsid w:val="002E18BB"/>
    <w:rsid w:val="002E2923"/>
    <w:rsid w:val="002E70C3"/>
    <w:rsid w:val="002E7AB5"/>
    <w:rsid w:val="002F06E7"/>
    <w:rsid w:val="002F1F20"/>
    <w:rsid w:val="002F4B4A"/>
    <w:rsid w:val="002F4B8E"/>
    <w:rsid w:val="002F7350"/>
    <w:rsid w:val="002F7B17"/>
    <w:rsid w:val="00305DFF"/>
    <w:rsid w:val="00307ACE"/>
    <w:rsid w:val="00313745"/>
    <w:rsid w:val="00316BB0"/>
    <w:rsid w:val="00320DB2"/>
    <w:rsid w:val="00322AF2"/>
    <w:rsid w:val="00322F67"/>
    <w:rsid w:val="003305A2"/>
    <w:rsid w:val="00330A70"/>
    <w:rsid w:val="00330AAE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3C18"/>
    <w:rsid w:val="003C3CED"/>
    <w:rsid w:val="003C4120"/>
    <w:rsid w:val="003C4774"/>
    <w:rsid w:val="003D0A0F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20013"/>
    <w:rsid w:val="004212B9"/>
    <w:rsid w:val="00421DF6"/>
    <w:rsid w:val="00426404"/>
    <w:rsid w:val="00430A85"/>
    <w:rsid w:val="00431E94"/>
    <w:rsid w:val="00433ADF"/>
    <w:rsid w:val="00441DE3"/>
    <w:rsid w:val="004428AE"/>
    <w:rsid w:val="00443B2F"/>
    <w:rsid w:val="00443C7A"/>
    <w:rsid w:val="004469DA"/>
    <w:rsid w:val="00446A9C"/>
    <w:rsid w:val="00446DC2"/>
    <w:rsid w:val="0045574E"/>
    <w:rsid w:val="00460E3C"/>
    <w:rsid w:val="00466812"/>
    <w:rsid w:val="00474F20"/>
    <w:rsid w:val="00483405"/>
    <w:rsid w:val="00484C3E"/>
    <w:rsid w:val="00486F12"/>
    <w:rsid w:val="004872B7"/>
    <w:rsid w:val="00493253"/>
    <w:rsid w:val="00497180"/>
    <w:rsid w:val="004A3486"/>
    <w:rsid w:val="004B16CD"/>
    <w:rsid w:val="004B35E5"/>
    <w:rsid w:val="004B5AD2"/>
    <w:rsid w:val="004C5867"/>
    <w:rsid w:val="004C58BA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0808"/>
    <w:rsid w:val="005610C5"/>
    <w:rsid w:val="00563A30"/>
    <w:rsid w:val="00565C9D"/>
    <w:rsid w:val="00565DB9"/>
    <w:rsid w:val="00566024"/>
    <w:rsid w:val="00571CCF"/>
    <w:rsid w:val="005735CC"/>
    <w:rsid w:val="005808FC"/>
    <w:rsid w:val="00580C85"/>
    <w:rsid w:val="005900C9"/>
    <w:rsid w:val="005928FD"/>
    <w:rsid w:val="005A076D"/>
    <w:rsid w:val="005A19C2"/>
    <w:rsid w:val="005B7347"/>
    <w:rsid w:val="005B7FE6"/>
    <w:rsid w:val="005C423B"/>
    <w:rsid w:val="005C4E0D"/>
    <w:rsid w:val="005D3CF9"/>
    <w:rsid w:val="005E692C"/>
    <w:rsid w:val="005F058E"/>
    <w:rsid w:val="00602247"/>
    <w:rsid w:val="00603177"/>
    <w:rsid w:val="00603352"/>
    <w:rsid w:val="00605263"/>
    <w:rsid w:val="00606DD6"/>
    <w:rsid w:val="006106A1"/>
    <w:rsid w:val="00614C4F"/>
    <w:rsid w:val="00620A47"/>
    <w:rsid w:val="00621BFE"/>
    <w:rsid w:val="00623909"/>
    <w:rsid w:val="006350BE"/>
    <w:rsid w:val="00635906"/>
    <w:rsid w:val="00640674"/>
    <w:rsid w:val="00641A68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6773A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07DB8"/>
    <w:rsid w:val="0071012D"/>
    <w:rsid w:val="00714AD6"/>
    <w:rsid w:val="00717893"/>
    <w:rsid w:val="00723FD6"/>
    <w:rsid w:val="00724562"/>
    <w:rsid w:val="007271FC"/>
    <w:rsid w:val="00731EF7"/>
    <w:rsid w:val="00734169"/>
    <w:rsid w:val="00737071"/>
    <w:rsid w:val="00745182"/>
    <w:rsid w:val="00745C79"/>
    <w:rsid w:val="0076085A"/>
    <w:rsid w:val="00770BC0"/>
    <w:rsid w:val="00772943"/>
    <w:rsid w:val="00784538"/>
    <w:rsid w:val="00784C12"/>
    <w:rsid w:val="007A6DFB"/>
    <w:rsid w:val="007A7337"/>
    <w:rsid w:val="007A7705"/>
    <w:rsid w:val="007B02E6"/>
    <w:rsid w:val="007B0D4E"/>
    <w:rsid w:val="007B3263"/>
    <w:rsid w:val="007B74C3"/>
    <w:rsid w:val="007C4CC5"/>
    <w:rsid w:val="007D4ECB"/>
    <w:rsid w:val="007D689C"/>
    <w:rsid w:val="007E09FB"/>
    <w:rsid w:val="007E4156"/>
    <w:rsid w:val="007E571E"/>
    <w:rsid w:val="007E7E35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17EF0"/>
    <w:rsid w:val="00827B9A"/>
    <w:rsid w:val="008315CF"/>
    <w:rsid w:val="00831ECA"/>
    <w:rsid w:val="00835E3B"/>
    <w:rsid w:val="008413DB"/>
    <w:rsid w:val="00845913"/>
    <w:rsid w:val="008461F5"/>
    <w:rsid w:val="008546A7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B4AFA"/>
    <w:rsid w:val="008C5ADF"/>
    <w:rsid w:val="008C6D9B"/>
    <w:rsid w:val="008C6F02"/>
    <w:rsid w:val="008C6FD3"/>
    <w:rsid w:val="008D649D"/>
    <w:rsid w:val="008E0C23"/>
    <w:rsid w:val="008E36C4"/>
    <w:rsid w:val="008E3C99"/>
    <w:rsid w:val="008E5D14"/>
    <w:rsid w:val="008E6752"/>
    <w:rsid w:val="008E7982"/>
    <w:rsid w:val="008F0917"/>
    <w:rsid w:val="008F20F1"/>
    <w:rsid w:val="008F3673"/>
    <w:rsid w:val="008F7D7F"/>
    <w:rsid w:val="00904750"/>
    <w:rsid w:val="00905279"/>
    <w:rsid w:val="00910DCF"/>
    <w:rsid w:val="00923B6A"/>
    <w:rsid w:val="009251BA"/>
    <w:rsid w:val="00932239"/>
    <w:rsid w:val="009322A2"/>
    <w:rsid w:val="00943A04"/>
    <w:rsid w:val="00951CDF"/>
    <w:rsid w:val="0095373B"/>
    <w:rsid w:val="00955749"/>
    <w:rsid w:val="009574B6"/>
    <w:rsid w:val="00960007"/>
    <w:rsid w:val="00961EA6"/>
    <w:rsid w:val="00971C3E"/>
    <w:rsid w:val="009866E0"/>
    <w:rsid w:val="009875F8"/>
    <w:rsid w:val="00991B2C"/>
    <w:rsid w:val="00995675"/>
    <w:rsid w:val="009A30C1"/>
    <w:rsid w:val="009A56E4"/>
    <w:rsid w:val="009B0FB7"/>
    <w:rsid w:val="009B6641"/>
    <w:rsid w:val="009B7EA2"/>
    <w:rsid w:val="009C3181"/>
    <w:rsid w:val="009C3374"/>
    <w:rsid w:val="009C3974"/>
    <w:rsid w:val="009D1659"/>
    <w:rsid w:val="009D6623"/>
    <w:rsid w:val="009E2E87"/>
    <w:rsid w:val="009F7521"/>
    <w:rsid w:val="00A044E4"/>
    <w:rsid w:val="00A1074E"/>
    <w:rsid w:val="00A14021"/>
    <w:rsid w:val="00A20CEE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B9A"/>
    <w:rsid w:val="00AC28C7"/>
    <w:rsid w:val="00AC39F5"/>
    <w:rsid w:val="00AD2BE0"/>
    <w:rsid w:val="00AD362C"/>
    <w:rsid w:val="00AD3B01"/>
    <w:rsid w:val="00AD6057"/>
    <w:rsid w:val="00AD759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52B0D"/>
    <w:rsid w:val="00B652B8"/>
    <w:rsid w:val="00B65A23"/>
    <w:rsid w:val="00B66BA6"/>
    <w:rsid w:val="00B70660"/>
    <w:rsid w:val="00B7200F"/>
    <w:rsid w:val="00B725BB"/>
    <w:rsid w:val="00B761EB"/>
    <w:rsid w:val="00B8550F"/>
    <w:rsid w:val="00BA065B"/>
    <w:rsid w:val="00BA4C35"/>
    <w:rsid w:val="00BA50FB"/>
    <w:rsid w:val="00BA5740"/>
    <w:rsid w:val="00BA59D1"/>
    <w:rsid w:val="00BA6D36"/>
    <w:rsid w:val="00BB2A49"/>
    <w:rsid w:val="00BC140D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14542"/>
    <w:rsid w:val="00C20CE4"/>
    <w:rsid w:val="00C222E9"/>
    <w:rsid w:val="00C223B0"/>
    <w:rsid w:val="00C322AC"/>
    <w:rsid w:val="00C40029"/>
    <w:rsid w:val="00C40787"/>
    <w:rsid w:val="00C418FF"/>
    <w:rsid w:val="00C449EE"/>
    <w:rsid w:val="00C52C01"/>
    <w:rsid w:val="00C53832"/>
    <w:rsid w:val="00C61D45"/>
    <w:rsid w:val="00C61FCD"/>
    <w:rsid w:val="00C64B18"/>
    <w:rsid w:val="00C64D12"/>
    <w:rsid w:val="00C665E1"/>
    <w:rsid w:val="00C706CC"/>
    <w:rsid w:val="00C710CE"/>
    <w:rsid w:val="00C7345F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362D"/>
    <w:rsid w:val="00D14B83"/>
    <w:rsid w:val="00D179E6"/>
    <w:rsid w:val="00D226E0"/>
    <w:rsid w:val="00D24652"/>
    <w:rsid w:val="00D26709"/>
    <w:rsid w:val="00D4419B"/>
    <w:rsid w:val="00D471F7"/>
    <w:rsid w:val="00D50A97"/>
    <w:rsid w:val="00D53705"/>
    <w:rsid w:val="00D538CC"/>
    <w:rsid w:val="00D53CF8"/>
    <w:rsid w:val="00D60454"/>
    <w:rsid w:val="00D61F6F"/>
    <w:rsid w:val="00D62269"/>
    <w:rsid w:val="00D637B1"/>
    <w:rsid w:val="00D71DD5"/>
    <w:rsid w:val="00D733A8"/>
    <w:rsid w:val="00D76371"/>
    <w:rsid w:val="00D83604"/>
    <w:rsid w:val="00D86372"/>
    <w:rsid w:val="00D91855"/>
    <w:rsid w:val="00D95C5F"/>
    <w:rsid w:val="00D9703E"/>
    <w:rsid w:val="00D97927"/>
    <w:rsid w:val="00DA3C99"/>
    <w:rsid w:val="00DA61F0"/>
    <w:rsid w:val="00DB34C8"/>
    <w:rsid w:val="00DB51D8"/>
    <w:rsid w:val="00DB6A36"/>
    <w:rsid w:val="00DC2F21"/>
    <w:rsid w:val="00DC5F3A"/>
    <w:rsid w:val="00DC647C"/>
    <w:rsid w:val="00DC70B2"/>
    <w:rsid w:val="00DD02EF"/>
    <w:rsid w:val="00DD125B"/>
    <w:rsid w:val="00DD308B"/>
    <w:rsid w:val="00DD31ED"/>
    <w:rsid w:val="00DD420E"/>
    <w:rsid w:val="00DE0BAF"/>
    <w:rsid w:val="00DE45F7"/>
    <w:rsid w:val="00DE4DFB"/>
    <w:rsid w:val="00DE56C7"/>
    <w:rsid w:val="00E0480F"/>
    <w:rsid w:val="00E06601"/>
    <w:rsid w:val="00E067F8"/>
    <w:rsid w:val="00E109AD"/>
    <w:rsid w:val="00E15E88"/>
    <w:rsid w:val="00E178C6"/>
    <w:rsid w:val="00E24886"/>
    <w:rsid w:val="00E30F31"/>
    <w:rsid w:val="00E30FD2"/>
    <w:rsid w:val="00E32ACA"/>
    <w:rsid w:val="00E32ED6"/>
    <w:rsid w:val="00E32FFA"/>
    <w:rsid w:val="00E338DA"/>
    <w:rsid w:val="00E34AFC"/>
    <w:rsid w:val="00E43804"/>
    <w:rsid w:val="00E51E00"/>
    <w:rsid w:val="00E544AA"/>
    <w:rsid w:val="00E60039"/>
    <w:rsid w:val="00E60681"/>
    <w:rsid w:val="00E6547D"/>
    <w:rsid w:val="00E65534"/>
    <w:rsid w:val="00E660CA"/>
    <w:rsid w:val="00E71CD1"/>
    <w:rsid w:val="00E8131B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0EF7"/>
    <w:rsid w:val="00ED3FB2"/>
    <w:rsid w:val="00EE0D9E"/>
    <w:rsid w:val="00EE4B99"/>
    <w:rsid w:val="00EE7F3D"/>
    <w:rsid w:val="00EF2187"/>
    <w:rsid w:val="00EF2A87"/>
    <w:rsid w:val="00EF2EB7"/>
    <w:rsid w:val="00EF7B8C"/>
    <w:rsid w:val="00F003BF"/>
    <w:rsid w:val="00F013C1"/>
    <w:rsid w:val="00F014DB"/>
    <w:rsid w:val="00F06F4B"/>
    <w:rsid w:val="00F07C2C"/>
    <w:rsid w:val="00F10123"/>
    <w:rsid w:val="00F128E7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0A98"/>
    <w:rsid w:val="00F822DE"/>
    <w:rsid w:val="00F875F6"/>
    <w:rsid w:val="00F87B88"/>
    <w:rsid w:val="00F91550"/>
    <w:rsid w:val="00F9489E"/>
    <w:rsid w:val="00F959B6"/>
    <w:rsid w:val="00F97244"/>
    <w:rsid w:val="00FA1FEC"/>
    <w:rsid w:val="00FB14DF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BA41B-0722-42B9-9D38-9B632AE9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201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128</cp:revision>
  <dcterms:created xsi:type="dcterms:W3CDTF">2018-02-09T20:24:00Z</dcterms:created>
  <dcterms:modified xsi:type="dcterms:W3CDTF">2018-04-23T21:05:00Z</dcterms:modified>
</cp:coreProperties>
</file>