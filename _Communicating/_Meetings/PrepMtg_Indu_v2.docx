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923" w:rsidRPr="00BA5740" w:rsidRDefault="002E2923" w:rsidP="00B071BE">
      <w:pPr>
        <w:rPr>
          <w:rFonts w:asciiTheme="minorHAnsi" w:hAnsiTheme="minorHAnsi"/>
          <w:sz w:val="18"/>
          <w:szCs w:val="1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747"/>
        <w:gridCol w:w="6284"/>
        <w:gridCol w:w="900"/>
      </w:tblGrid>
      <w:tr w:rsidR="008413DB" w:rsidRPr="00BA5740" w:rsidTr="00623909">
        <w:trPr>
          <w:trHeight w:val="813"/>
        </w:trPr>
        <w:tc>
          <w:tcPr>
            <w:tcW w:w="93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13DB" w:rsidRPr="00BA5740" w:rsidRDefault="008413DB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Main Priority</w:t>
            </w:r>
          </w:p>
          <w:p w:rsidR="00623909" w:rsidRPr="00BA5740" w:rsidRDefault="00CA1F51" w:rsidP="00B071BE">
            <w:pPr>
              <w:rPr>
                <w:rFonts w:asciiTheme="minorHAnsi" w:hAnsiTheme="minorHAnsi" w:cs="Arial"/>
              </w:rPr>
            </w:pPr>
            <w:r w:rsidRPr="00BA5740">
              <w:rPr>
                <w:rFonts w:asciiTheme="minorHAnsi" w:hAnsiTheme="minorHAnsi" w:cs="Arial"/>
                <w:u w:val="single"/>
              </w:rPr>
              <w:t>Hypothesis</w:t>
            </w:r>
            <w:r w:rsidRPr="00BA5740">
              <w:rPr>
                <w:rFonts w:asciiTheme="minorHAnsi" w:hAnsiTheme="minorHAnsi" w:cs="Arial"/>
              </w:rPr>
              <w:t xml:space="preserve">: </w:t>
            </w:r>
          </w:p>
        </w:tc>
      </w:tr>
      <w:tr w:rsidR="009A30C1" w:rsidRPr="00BA5740" w:rsidTr="009A30C1">
        <w:trPr>
          <w:trHeight w:val="57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0C1" w:rsidRPr="00BA5740" w:rsidRDefault="009A30C1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0C1" w:rsidRPr="00BA5740" w:rsidRDefault="006B7B66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0C1" w:rsidRPr="00BA5740" w:rsidRDefault="009A30C1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0C1" w:rsidRPr="00BA5740" w:rsidRDefault="009A30C1" w:rsidP="00B071BE">
            <w:pPr>
              <w:jc w:val="center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Date Closed</w:t>
            </w:r>
          </w:p>
        </w:tc>
      </w:tr>
      <w:tr w:rsidR="009A30C1" w:rsidRPr="00BA5740" w:rsidTr="003D4DB7">
        <w:trPr>
          <w:trHeight w:val="72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0C1" w:rsidRPr="00BA5740" w:rsidRDefault="009A30C1" w:rsidP="00B071BE">
            <w:pPr>
              <w:pStyle w:val="ListParagraph"/>
              <w:ind w:left="36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0C1" w:rsidRPr="00BA5740" w:rsidRDefault="00B071BE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Indu’s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research aims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D9B" w:rsidRPr="00BA5740" w:rsidRDefault="008C6D9B" w:rsidP="00B071BE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0C1" w:rsidRPr="00BA5740" w:rsidRDefault="009A30C1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A403D9" w:rsidRPr="00BA5740" w:rsidTr="00A403D9">
        <w:trPr>
          <w:trHeight w:val="516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403D9" w:rsidRPr="00CD40A0" w:rsidRDefault="00A403D9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403D9" w:rsidRPr="00BA5740" w:rsidRDefault="00B071BE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Spindle detector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403D9" w:rsidRDefault="00B071BE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First, test on my own PSG</w:t>
            </w:r>
          </w:p>
          <w:p w:rsidR="00B071BE" w:rsidRPr="00BA5740" w:rsidRDefault="00B071BE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Second, test on known dataset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403D9" w:rsidRPr="00BA5740" w:rsidRDefault="00A403D9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662228" w:rsidRPr="00BA5740" w:rsidTr="006B7B66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2228" w:rsidRPr="00CD40A0" w:rsidRDefault="00662228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2228" w:rsidRPr="00BA5740" w:rsidRDefault="00B071BE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Monthly Varga Animal Meeting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0C85" w:rsidRDefault="00B071BE" w:rsidP="00B071BE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What time and where?</w:t>
            </w:r>
          </w:p>
          <w:p w:rsidR="00B071BE" w:rsidRPr="00B66BA6" w:rsidRDefault="00B071BE" w:rsidP="00B071BE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Who: Indu, David, Ricardo, Andrew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2228" w:rsidRPr="00BA5740" w:rsidRDefault="00662228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CD40A0" w:rsidRPr="00BA5740" w:rsidTr="006B7B66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CD40A0" w:rsidRDefault="00CD40A0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512CF9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Sharing with external collaborator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512CF9" w:rsidP="00F06F4B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How? </w:t>
            </w:r>
            <w:r w:rsidRPr="00512CF9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gramStart"/>
            <w:r w:rsidR="00F06F4B">
              <w:rPr>
                <w:rFonts w:asciiTheme="minorHAnsi" w:hAnsiTheme="minorHAnsi" w:cs="Arial"/>
                <w:sz w:val="18"/>
                <w:szCs w:val="18"/>
              </w:rPr>
              <w:t>add</w:t>
            </w:r>
            <w:proofErr w:type="gramEnd"/>
            <w:r w:rsidR="00F06F4B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contractor in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Sailpoint</w:t>
            </w:r>
            <w:proofErr w:type="spellEnd"/>
            <w:r w:rsidR="00F06F4B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F06F4B" w:rsidRPr="00F06F4B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F06F4B">
              <w:rPr>
                <w:rFonts w:asciiTheme="minorHAnsi" w:hAnsiTheme="minorHAnsi" w:cs="Arial"/>
                <w:sz w:val="18"/>
                <w:szCs w:val="18"/>
              </w:rPr>
              <w:t xml:space="preserve"> After</w:t>
            </w:r>
            <w:r w:rsidR="00F06F4B" w:rsidRPr="00F06F4B">
              <w:rPr>
                <w:rFonts w:asciiTheme="minorHAnsi" w:hAnsiTheme="minorHAnsi" w:cs="Arial"/>
                <w:sz w:val="18"/>
                <w:szCs w:val="18"/>
              </w:rPr>
              <w:t xml:space="preserve"> account is created </w:t>
            </w:r>
            <w:r w:rsidR="00F06F4B" w:rsidRPr="00F06F4B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F06F4B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F06F4B" w:rsidRPr="00F06F4B">
              <w:rPr>
                <w:rFonts w:asciiTheme="minorHAnsi" w:hAnsiTheme="minorHAnsi" w:cs="Arial"/>
                <w:sz w:val="18"/>
                <w:szCs w:val="18"/>
              </w:rPr>
              <w:t xml:space="preserve">request through </w:t>
            </w:r>
            <w:proofErr w:type="spellStart"/>
            <w:r w:rsidR="00F06F4B" w:rsidRPr="00F06F4B">
              <w:rPr>
                <w:rFonts w:asciiTheme="minorHAnsi" w:hAnsiTheme="minorHAnsi" w:cs="Arial"/>
                <w:sz w:val="18"/>
                <w:szCs w:val="18"/>
              </w:rPr>
              <w:t>sailpoint</w:t>
            </w:r>
            <w:proofErr w:type="spellEnd"/>
            <w:r w:rsidR="00F06F4B" w:rsidRPr="00F06F4B">
              <w:rPr>
                <w:rFonts w:asciiTheme="minorHAnsi" w:hAnsiTheme="minorHAnsi" w:cs="Arial"/>
                <w:sz w:val="18"/>
                <w:szCs w:val="18"/>
              </w:rPr>
              <w:t xml:space="preserve"> for your department shares. You will need the drive name and </w:t>
            </w:r>
            <w:proofErr w:type="gramStart"/>
            <w:r w:rsidR="00F06F4B" w:rsidRPr="00F06F4B">
              <w:rPr>
                <w:rFonts w:asciiTheme="minorHAnsi" w:hAnsiTheme="minorHAnsi" w:cs="Arial"/>
                <w:sz w:val="18"/>
                <w:szCs w:val="18"/>
              </w:rPr>
              <w:t>folders  he</w:t>
            </w:r>
            <w:proofErr w:type="gramEnd"/>
            <w:r w:rsidR="00F06F4B" w:rsidRPr="00F06F4B">
              <w:rPr>
                <w:rFonts w:asciiTheme="minorHAnsi" w:hAnsiTheme="minorHAnsi" w:cs="Arial"/>
                <w:sz w:val="18"/>
                <w:szCs w:val="18"/>
              </w:rPr>
              <w:t xml:space="preserve"> will need.</w:t>
            </w:r>
            <w:bookmarkStart w:id="0" w:name="_GoBack"/>
            <w:bookmarkEnd w:id="0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CD40A0" w:rsidRPr="00BA5740" w:rsidTr="006B7B66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CD40A0" w:rsidRDefault="00CD40A0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B071BE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CD40A0" w:rsidRPr="00BA5740" w:rsidTr="006B7B66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CD40A0" w:rsidRDefault="00CD40A0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B071BE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CD40A0" w:rsidRPr="00BA5740" w:rsidTr="003F2144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CD40A0" w:rsidRDefault="00CD40A0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07374C" w:rsidRDefault="00CD40A0" w:rsidP="00B071BE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CD40A0" w:rsidRPr="00BA5740" w:rsidTr="009A30C1">
        <w:trPr>
          <w:trHeight w:val="584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CD40A0" w:rsidRDefault="00CD40A0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B071BE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CD40A0" w:rsidRPr="00BA5740" w:rsidTr="00267945">
        <w:trPr>
          <w:trHeight w:val="84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CD40A0" w:rsidRDefault="00CD40A0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AB0C67" w:rsidRDefault="00CD40A0" w:rsidP="00B071BE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:rsidR="00F673B4" w:rsidRPr="00BA5740" w:rsidRDefault="00F673B4" w:rsidP="00B071BE">
      <w:pPr>
        <w:rPr>
          <w:rFonts w:asciiTheme="minorHAnsi" w:hAnsiTheme="minorHAns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747"/>
        <w:gridCol w:w="6284"/>
        <w:gridCol w:w="900"/>
      </w:tblGrid>
      <w:tr w:rsidR="00543782" w:rsidRPr="00BA5740" w:rsidTr="00235A29">
        <w:trPr>
          <w:trHeight w:val="453"/>
        </w:trPr>
        <w:tc>
          <w:tcPr>
            <w:tcW w:w="93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43782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Lower Priority</w:t>
            </w:r>
          </w:p>
        </w:tc>
      </w:tr>
      <w:tr w:rsidR="00543782" w:rsidRPr="00BA5740" w:rsidTr="00235A29">
        <w:trPr>
          <w:trHeight w:val="57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43782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43782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43782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43782" w:rsidP="00B071BE">
            <w:pPr>
              <w:jc w:val="center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Date Closed</w:t>
            </w:r>
          </w:p>
        </w:tc>
      </w:tr>
      <w:tr w:rsidR="00543782" w:rsidRPr="00BA5740" w:rsidTr="00235A29">
        <w:trPr>
          <w:trHeight w:val="59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CD40A0" w:rsidRDefault="00543782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43782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D9B" w:rsidRPr="00E71CD1" w:rsidRDefault="008C6D9B" w:rsidP="00B071BE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43782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E71CD1" w:rsidRPr="00BA5740" w:rsidTr="00235A29">
        <w:trPr>
          <w:trHeight w:val="59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CD40A0" w:rsidRDefault="00E71CD1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B071BE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E71CD1" w:rsidRPr="00BA5740" w:rsidTr="00235A29">
        <w:trPr>
          <w:trHeight w:val="59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CD40A0" w:rsidRDefault="00E71CD1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B071BE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E71CD1" w:rsidRPr="00BA5740" w:rsidTr="007F1EF6">
        <w:trPr>
          <w:trHeight w:val="52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CD40A0" w:rsidRDefault="00E71CD1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:rsidR="007A6DFB" w:rsidRPr="00BA5740" w:rsidRDefault="007A6DFB" w:rsidP="00B071BE">
      <w:pPr>
        <w:rPr>
          <w:rFonts w:asciiTheme="minorHAnsi" w:hAnsiTheme="minorHAnsi"/>
          <w:b/>
        </w:rPr>
      </w:pPr>
    </w:p>
    <w:sectPr w:rsidR="007A6DFB" w:rsidRPr="00BA5740" w:rsidSect="00F673B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412" w:rsidRDefault="00123412" w:rsidP="002E2923">
      <w:pPr>
        <w:spacing w:before="0"/>
      </w:pPr>
      <w:r>
        <w:separator/>
      </w:r>
    </w:p>
  </w:endnote>
  <w:endnote w:type="continuationSeparator" w:id="0">
    <w:p w:rsidR="00123412" w:rsidRDefault="00123412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412" w:rsidRDefault="00123412" w:rsidP="002E2923">
      <w:pPr>
        <w:spacing w:before="0"/>
      </w:pPr>
      <w:r>
        <w:separator/>
      </w:r>
    </w:p>
  </w:footnote>
  <w:footnote w:type="continuationSeparator" w:id="0">
    <w:p w:rsidR="00123412" w:rsidRDefault="00123412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923" w:rsidRDefault="002E2923">
    <w:pPr>
      <w:pStyle w:val="Header"/>
      <w:rPr>
        <w:rFonts w:asciiTheme="minorHAnsi" w:hAnsiTheme="minorHAnsi"/>
        <w:b/>
      </w:rPr>
    </w:pPr>
    <w:r w:rsidRPr="002E2923">
      <w:rPr>
        <w:rFonts w:asciiTheme="minorHAnsi" w:hAnsiTheme="minorHAnsi"/>
        <w:b/>
      </w:rPr>
      <w:t xml:space="preserve">Action Items for </w:t>
    </w:r>
    <w:r w:rsidR="00A403D9">
      <w:rPr>
        <w:rFonts w:asciiTheme="minorHAnsi" w:hAnsiTheme="minorHAnsi"/>
        <w:b/>
      </w:rPr>
      <w:t>XXX</w:t>
    </w:r>
    <w:r w:rsidRPr="002E2923">
      <w:rPr>
        <w:rFonts w:asciiTheme="minorHAnsi" w:hAnsiTheme="minorHAnsi"/>
        <w:b/>
      </w:rPr>
      <w:t xml:space="preserve"> Project</w:t>
    </w:r>
  </w:p>
  <w:p w:rsidR="000F70EB" w:rsidRPr="002E2923" w:rsidRDefault="00A403D9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t xml:space="preserve">DATE: </w:t>
    </w:r>
    <w:r w:rsidR="00DE4DFB">
      <w:rPr>
        <w:rFonts w:asciiTheme="minorHAnsi" w:hAnsiTheme="minorHAnsi"/>
        <w:b/>
      </w:rPr>
      <w:fldChar w:fldCharType="begin"/>
    </w:r>
    <w:r w:rsidR="00DE4DFB">
      <w:rPr>
        <w:rFonts w:asciiTheme="minorHAnsi" w:hAnsiTheme="minorHAnsi"/>
        <w:b/>
      </w:rPr>
      <w:instrText xml:space="preserve"> SAVEDATE  \@ "M/d/yyyy" </w:instrText>
    </w:r>
    <w:r w:rsidR="00DE4DFB">
      <w:rPr>
        <w:rFonts w:asciiTheme="minorHAnsi" w:hAnsiTheme="minorHAnsi"/>
        <w:b/>
      </w:rPr>
      <w:fldChar w:fldCharType="separate"/>
    </w:r>
    <w:r w:rsidR="00F06F4B">
      <w:rPr>
        <w:rFonts w:asciiTheme="minorHAnsi" w:hAnsiTheme="minorHAnsi"/>
        <w:b/>
        <w:noProof/>
      </w:rPr>
      <w:t>10/7/2016</w:t>
    </w:r>
    <w:r w:rsidR="00DE4DFB">
      <w:rPr>
        <w:rFonts w:asciiTheme="minorHAnsi" w:hAnsiTheme="minorHAnsi"/>
        <w:b/>
      </w:rPr>
      <w:fldChar w:fldCharType="end"/>
    </w:r>
    <w:r w:rsidR="000F70EB">
      <w:rPr>
        <w:rFonts w:asciiTheme="minorHAnsi" w:hAnsiTheme="minorHAnsi"/>
        <w:b/>
      </w:rPr>
      <w:t xml:space="preserve">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4"/>
  </w:num>
  <w:num w:numId="3">
    <w:abstractNumId w:val="8"/>
  </w:num>
  <w:num w:numId="4">
    <w:abstractNumId w:val="9"/>
  </w:num>
  <w:num w:numId="5">
    <w:abstractNumId w:val="3"/>
  </w:num>
  <w:num w:numId="6">
    <w:abstractNumId w:val="11"/>
  </w:num>
  <w:num w:numId="7">
    <w:abstractNumId w:val="4"/>
  </w:num>
  <w:num w:numId="8">
    <w:abstractNumId w:val="13"/>
  </w:num>
  <w:num w:numId="9">
    <w:abstractNumId w:val="7"/>
  </w:num>
  <w:num w:numId="10">
    <w:abstractNumId w:val="6"/>
  </w:num>
  <w:num w:numId="11">
    <w:abstractNumId w:val="1"/>
  </w:num>
  <w:num w:numId="12">
    <w:abstractNumId w:val="0"/>
  </w:num>
  <w:num w:numId="13">
    <w:abstractNumId w:val="12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4144"/>
    <w:rsid w:val="00005ECB"/>
    <w:rsid w:val="000169A3"/>
    <w:rsid w:val="0003778F"/>
    <w:rsid w:val="0005140D"/>
    <w:rsid w:val="00066E55"/>
    <w:rsid w:val="0007374C"/>
    <w:rsid w:val="0008388E"/>
    <w:rsid w:val="000A5BD4"/>
    <w:rsid w:val="000B6AB6"/>
    <w:rsid w:val="000C4C8B"/>
    <w:rsid w:val="000C7C72"/>
    <w:rsid w:val="000E751B"/>
    <w:rsid w:val="000F70EB"/>
    <w:rsid w:val="00110809"/>
    <w:rsid w:val="00113772"/>
    <w:rsid w:val="00123412"/>
    <w:rsid w:val="001241AD"/>
    <w:rsid w:val="0013363E"/>
    <w:rsid w:val="00137E6E"/>
    <w:rsid w:val="00165D0D"/>
    <w:rsid w:val="00181044"/>
    <w:rsid w:val="00190D50"/>
    <w:rsid w:val="001B3F42"/>
    <w:rsid w:val="001B6EF2"/>
    <w:rsid w:val="001C7A89"/>
    <w:rsid w:val="001E3DF6"/>
    <w:rsid w:val="001F0579"/>
    <w:rsid w:val="00203A83"/>
    <w:rsid w:val="00226FB5"/>
    <w:rsid w:val="002372B0"/>
    <w:rsid w:val="00240404"/>
    <w:rsid w:val="00243CA2"/>
    <w:rsid w:val="0024604D"/>
    <w:rsid w:val="00265690"/>
    <w:rsid w:val="00267945"/>
    <w:rsid w:val="0029320F"/>
    <w:rsid w:val="00294CDD"/>
    <w:rsid w:val="002A74CF"/>
    <w:rsid w:val="002D0AB1"/>
    <w:rsid w:val="002E2923"/>
    <w:rsid w:val="002F4B8E"/>
    <w:rsid w:val="002F7B17"/>
    <w:rsid w:val="00307ACE"/>
    <w:rsid w:val="003379F1"/>
    <w:rsid w:val="00346AD8"/>
    <w:rsid w:val="00370D2C"/>
    <w:rsid w:val="003764C0"/>
    <w:rsid w:val="00376E1C"/>
    <w:rsid w:val="00387D27"/>
    <w:rsid w:val="003920E5"/>
    <w:rsid w:val="003C3CED"/>
    <w:rsid w:val="003C4774"/>
    <w:rsid w:val="003D4DB7"/>
    <w:rsid w:val="003E32A2"/>
    <w:rsid w:val="003F2144"/>
    <w:rsid w:val="0040156C"/>
    <w:rsid w:val="00402A40"/>
    <w:rsid w:val="004068D9"/>
    <w:rsid w:val="00420013"/>
    <w:rsid w:val="004212B9"/>
    <w:rsid w:val="00446DC2"/>
    <w:rsid w:val="004872B7"/>
    <w:rsid w:val="00497180"/>
    <w:rsid w:val="004B16CD"/>
    <w:rsid w:val="004B35E5"/>
    <w:rsid w:val="004D0813"/>
    <w:rsid w:val="004D457E"/>
    <w:rsid w:val="004E23E5"/>
    <w:rsid w:val="004F5655"/>
    <w:rsid w:val="005110B7"/>
    <w:rsid w:val="0051298D"/>
    <w:rsid w:val="00512CF9"/>
    <w:rsid w:val="00515169"/>
    <w:rsid w:val="005158F8"/>
    <w:rsid w:val="005214B1"/>
    <w:rsid w:val="00530DAC"/>
    <w:rsid w:val="00543782"/>
    <w:rsid w:val="005512EA"/>
    <w:rsid w:val="0055384A"/>
    <w:rsid w:val="005546E8"/>
    <w:rsid w:val="00557A59"/>
    <w:rsid w:val="005735CC"/>
    <w:rsid w:val="005808FC"/>
    <w:rsid w:val="00580C85"/>
    <w:rsid w:val="00603177"/>
    <w:rsid w:val="00614C4F"/>
    <w:rsid w:val="00623909"/>
    <w:rsid w:val="006455FA"/>
    <w:rsid w:val="00653FF4"/>
    <w:rsid w:val="00662228"/>
    <w:rsid w:val="006720BC"/>
    <w:rsid w:val="0067575E"/>
    <w:rsid w:val="006B7B66"/>
    <w:rsid w:val="006D309A"/>
    <w:rsid w:val="006E1ADA"/>
    <w:rsid w:val="00705221"/>
    <w:rsid w:val="0071012D"/>
    <w:rsid w:val="00714AD6"/>
    <w:rsid w:val="007271FC"/>
    <w:rsid w:val="00734169"/>
    <w:rsid w:val="0076085A"/>
    <w:rsid w:val="00772943"/>
    <w:rsid w:val="00784538"/>
    <w:rsid w:val="007A6DFB"/>
    <w:rsid w:val="007B02E6"/>
    <w:rsid w:val="007B3263"/>
    <w:rsid w:val="007D4ECB"/>
    <w:rsid w:val="007E09FB"/>
    <w:rsid w:val="007F1EF6"/>
    <w:rsid w:val="007F527E"/>
    <w:rsid w:val="00814845"/>
    <w:rsid w:val="00827B9A"/>
    <w:rsid w:val="008413DB"/>
    <w:rsid w:val="00845913"/>
    <w:rsid w:val="008461F5"/>
    <w:rsid w:val="00873502"/>
    <w:rsid w:val="008A0FA9"/>
    <w:rsid w:val="008A1580"/>
    <w:rsid w:val="008A33B6"/>
    <w:rsid w:val="008B110E"/>
    <w:rsid w:val="008C5ADF"/>
    <w:rsid w:val="008C6D9B"/>
    <w:rsid w:val="008C6FD3"/>
    <w:rsid w:val="008E6752"/>
    <w:rsid w:val="00905279"/>
    <w:rsid w:val="00932239"/>
    <w:rsid w:val="00955749"/>
    <w:rsid w:val="009574B6"/>
    <w:rsid w:val="00960007"/>
    <w:rsid w:val="00971C3E"/>
    <w:rsid w:val="00991B2C"/>
    <w:rsid w:val="009A30C1"/>
    <w:rsid w:val="009B6641"/>
    <w:rsid w:val="009B7EA2"/>
    <w:rsid w:val="009C3374"/>
    <w:rsid w:val="009D1659"/>
    <w:rsid w:val="009E2E87"/>
    <w:rsid w:val="00A1074E"/>
    <w:rsid w:val="00A20DFE"/>
    <w:rsid w:val="00A226E7"/>
    <w:rsid w:val="00A32F3C"/>
    <w:rsid w:val="00A34674"/>
    <w:rsid w:val="00A36ED7"/>
    <w:rsid w:val="00A403D9"/>
    <w:rsid w:val="00A44566"/>
    <w:rsid w:val="00A52720"/>
    <w:rsid w:val="00A53F6D"/>
    <w:rsid w:val="00A6504E"/>
    <w:rsid w:val="00A67D7B"/>
    <w:rsid w:val="00A806F4"/>
    <w:rsid w:val="00AA0EED"/>
    <w:rsid w:val="00AA5A35"/>
    <w:rsid w:val="00AB0C67"/>
    <w:rsid w:val="00AC28C7"/>
    <w:rsid w:val="00AD362C"/>
    <w:rsid w:val="00AE14BA"/>
    <w:rsid w:val="00B031E5"/>
    <w:rsid w:val="00B06143"/>
    <w:rsid w:val="00B071BE"/>
    <w:rsid w:val="00B3269C"/>
    <w:rsid w:val="00B37427"/>
    <w:rsid w:val="00B652B8"/>
    <w:rsid w:val="00B66BA6"/>
    <w:rsid w:val="00BA4C35"/>
    <w:rsid w:val="00BA5740"/>
    <w:rsid w:val="00BA6D36"/>
    <w:rsid w:val="00BD171B"/>
    <w:rsid w:val="00BD183B"/>
    <w:rsid w:val="00BD2A4C"/>
    <w:rsid w:val="00BF0D09"/>
    <w:rsid w:val="00C223B0"/>
    <w:rsid w:val="00C449EE"/>
    <w:rsid w:val="00C64D12"/>
    <w:rsid w:val="00C706CC"/>
    <w:rsid w:val="00C7345F"/>
    <w:rsid w:val="00C92083"/>
    <w:rsid w:val="00C939F2"/>
    <w:rsid w:val="00CA1F51"/>
    <w:rsid w:val="00CA2667"/>
    <w:rsid w:val="00CD40A0"/>
    <w:rsid w:val="00CE4612"/>
    <w:rsid w:val="00CE5F3B"/>
    <w:rsid w:val="00CF6B32"/>
    <w:rsid w:val="00D0370E"/>
    <w:rsid w:val="00D24652"/>
    <w:rsid w:val="00D471F7"/>
    <w:rsid w:val="00D76371"/>
    <w:rsid w:val="00D86372"/>
    <w:rsid w:val="00D95C5F"/>
    <w:rsid w:val="00D9703E"/>
    <w:rsid w:val="00D97927"/>
    <w:rsid w:val="00DA3C99"/>
    <w:rsid w:val="00DB34C8"/>
    <w:rsid w:val="00DB6A36"/>
    <w:rsid w:val="00DC5F3A"/>
    <w:rsid w:val="00DC647C"/>
    <w:rsid w:val="00DD02EF"/>
    <w:rsid w:val="00DE4DFB"/>
    <w:rsid w:val="00E338DA"/>
    <w:rsid w:val="00E660CA"/>
    <w:rsid w:val="00E71CD1"/>
    <w:rsid w:val="00E8184E"/>
    <w:rsid w:val="00E90DF4"/>
    <w:rsid w:val="00E94D8B"/>
    <w:rsid w:val="00E96E6A"/>
    <w:rsid w:val="00EA1429"/>
    <w:rsid w:val="00EA2A31"/>
    <w:rsid w:val="00EB42D5"/>
    <w:rsid w:val="00EC1DF5"/>
    <w:rsid w:val="00EC6944"/>
    <w:rsid w:val="00ED3FB2"/>
    <w:rsid w:val="00EE0D9E"/>
    <w:rsid w:val="00EE4B99"/>
    <w:rsid w:val="00EF2187"/>
    <w:rsid w:val="00EF2A87"/>
    <w:rsid w:val="00F003BF"/>
    <w:rsid w:val="00F014DB"/>
    <w:rsid w:val="00F06F4B"/>
    <w:rsid w:val="00F132B6"/>
    <w:rsid w:val="00F27253"/>
    <w:rsid w:val="00F30B7C"/>
    <w:rsid w:val="00F63C58"/>
    <w:rsid w:val="00F673B4"/>
    <w:rsid w:val="00F70E7B"/>
    <w:rsid w:val="00F87B88"/>
    <w:rsid w:val="00FA1FEC"/>
    <w:rsid w:val="00FB159F"/>
    <w:rsid w:val="00FC52AA"/>
    <w:rsid w:val="00FD2707"/>
    <w:rsid w:val="00FD504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88976-4118-4E95-AB4C-C4C666DD8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5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6</cp:revision>
  <dcterms:created xsi:type="dcterms:W3CDTF">2016-10-06T23:01:00Z</dcterms:created>
  <dcterms:modified xsi:type="dcterms:W3CDTF">2016-10-07T14:38:00Z</dcterms:modified>
</cp:coreProperties>
</file>