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C1" w:rsidRPr="006D0EC1" w:rsidRDefault="006D0EC1" w:rsidP="00B071BE">
      <w:pPr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 w:rsidRPr="00602247">
        <w:rPr>
          <w:rFonts w:asciiTheme="minorHAnsi" w:hAnsiTheme="minorHAnsi"/>
          <w:b/>
          <w:color w:val="FF0000"/>
          <w:sz w:val="22"/>
          <w:szCs w:val="22"/>
        </w:rPr>
        <w:t>RED = current state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6D0EC1" w:rsidRPr="00BA5740" w:rsidTr="005A076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BA5740" w:rsidRDefault="005E692C" w:rsidP="00B071BE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1D6B37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SLEEP recap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9D6623" w:rsidRDefault="001D6B37" w:rsidP="009D662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Ward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>’s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 Korey’s take-aways</w:t>
            </w:r>
            <w:r w:rsidR="00723FD6">
              <w:rPr>
                <w:rFonts w:asciiTheme="minorHAnsi" w:hAnsiTheme="minorHAnsi" w:cstheme="minorHAnsi"/>
                <w:sz w:val="18"/>
                <w:szCs w:val="18"/>
              </w:rPr>
              <w:t xml:space="preserve"> from the meeting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ALL</w:t>
            </w:r>
          </w:p>
        </w:tc>
      </w:tr>
      <w:tr w:rsidR="006D0EC1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6D0EC1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A85" w:rsidRPr="00430A85" w:rsidRDefault="00F75BA4" w:rsidP="008B199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5108282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0A85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430A85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430A85">
              <w:rPr>
                <w:rFonts w:asciiTheme="minorHAnsi" w:hAnsiTheme="minorHAnsi" w:cstheme="minorHAnsi"/>
                <w:sz w:val="18"/>
                <w:szCs w:val="18"/>
              </w:rPr>
              <w:t>Sleep disrupt mice and perfuse/fix</w:t>
            </w:r>
          </w:p>
          <w:p w:rsidR="006D0EC1" w:rsidRPr="00F54BA4" w:rsidRDefault="00F75BA4" w:rsidP="008B1996">
            <w:pPr>
              <w:spacing w:before="0"/>
              <w:rPr>
                <w:rFonts w:asciiTheme="minorHAnsi" w:hAnsiTheme="minorHAnsi" w:cstheme="min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5102622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26EDB" w:rsidRPr="00C222E9">
              <w:rPr>
                <w:rFonts w:asciiTheme="minorHAnsi" w:hAnsiTheme="minorHAnsi" w:cstheme="minorHAnsi"/>
                <w:sz w:val="18"/>
                <w:szCs w:val="18"/>
              </w:rPr>
              <w:t>SECTIONING (1.5</w:t>
            </w:r>
            <w:r w:rsidR="00484C3E" w:rsidRPr="00C222E9">
              <w:rPr>
                <w:rFonts w:asciiTheme="minorHAnsi" w:hAnsiTheme="minorHAnsi" w:cstheme="minorHAnsi"/>
                <w:sz w:val="18"/>
                <w:szCs w:val="18"/>
              </w:rPr>
              <w:t xml:space="preserve"> of 4 brains</w:t>
            </w:r>
            <w:r w:rsidR="00102F34" w:rsidRPr="00C222E9">
              <w:rPr>
                <w:rFonts w:asciiTheme="minorHAnsi" w:hAnsiTheme="minorHAnsi" w:cstheme="minorHAnsi"/>
                <w:sz w:val="18"/>
                <w:szCs w:val="18"/>
              </w:rPr>
              <w:t>, both coronal and sagittal</w:t>
            </w:r>
            <w:r w:rsidR="00484C3E" w:rsidRPr="00C222E9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5219F2" w:rsidRPr="00F54BA4" w:rsidRDefault="00F75BA4" w:rsidP="008B1996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0300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staining</w:t>
            </w:r>
            <w:r w:rsidR="00C418FF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with comparison from Mickael’s 4 mo PS19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 xml:space="preserve"> (Mickael lead)</w:t>
            </w:r>
          </w:p>
          <w:p w:rsidR="005219F2" w:rsidRDefault="00F75BA4" w:rsidP="008B199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13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19F2" w:rsidRPr="00F54BA4">
              <w:rPr>
                <w:rFonts w:asciiTheme="minorHAnsi" w:hAnsiTheme="minorHAnsi" w:cstheme="minorHAnsi"/>
                <w:sz w:val="18"/>
                <w:szCs w:val="18"/>
              </w:rPr>
              <w:t>Then imaging (Mickael lead)</w:t>
            </w:r>
          </w:p>
          <w:p w:rsidR="00C222E9" w:rsidRPr="00F54BA4" w:rsidRDefault="00F75BA4" w:rsidP="008B199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9482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22E9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222E9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>
              <w:rPr>
                <w:rFonts w:asciiTheme="minorHAnsi" w:hAnsiTheme="minorHAnsi" w:cs="Arial"/>
                <w:color w:val="FF0000"/>
                <w:sz w:val="18"/>
                <w:szCs w:val="18"/>
              </w:rPr>
              <w:t>status update</w:t>
            </w:r>
            <w:r w:rsidR="0022387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(Ward’s ppt)</w:t>
            </w:r>
          </w:p>
          <w:p w:rsidR="00C222E9" w:rsidRDefault="00F75BA4" w:rsidP="00C222E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163624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54BA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54BA4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222E9">
              <w:rPr>
                <w:rFonts w:asciiTheme="minorHAnsi" w:hAnsiTheme="minorHAnsi" w:cstheme="minorHAnsi"/>
                <w:sz w:val="18"/>
                <w:szCs w:val="18"/>
              </w:rPr>
              <w:t>Determine next batch: 1. IF: costain (AT8-green, TH-red, DAPI)</w:t>
            </w:r>
          </w:p>
          <w:p w:rsidR="0055349B" w:rsidRPr="005219F2" w:rsidRDefault="0055349B" w:rsidP="00C222E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Inquire about Iba1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0EC1" w:rsidRPr="006D0EC1" w:rsidRDefault="005E692C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E109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E10970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1550" w:rsidRDefault="00F75BA4" w:rsidP="00E10970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87306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B5763">
              <w:rPr>
                <w:rFonts w:asciiTheme="minorHAnsi" w:hAnsiTheme="minorHAnsi" w:cs="Arial"/>
                <w:sz w:val="18"/>
                <w:szCs w:val="18"/>
              </w:rPr>
              <w:t>While depth electrode has lots of noise (shitty surgery most likely), verified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 xml:space="preserve"> stim at 40 Hz (see attached</w:t>
            </w:r>
            <w:r w:rsidR="006B5763">
              <w:rPr>
                <w:rFonts w:asciiTheme="minorHAnsi" w:hAnsiTheme="minorHAnsi" w:cs="Arial"/>
                <w:sz w:val="18"/>
                <w:szCs w:val="18"/>
              </w:rPr>
              <w:t xml:space="preserve"> pic</w:t>
            </w:r>
            <w:r w:rsidR="00F91550">
              <w:rPr>
                <w:rFonts w:asciiTheme="minorHAnsi" w:hAnsiTheme="minorHAnsi" w:cs="Arial"/>
                <w:sz w:val="18"/>
                <w:szCs w:val="18"/>
              </w:rPr>
              <w:t>).</w:t>
            </w:r>
          </w:p>
          <w:p w:rsidR="002D1DBC" w:rsidRDefault="00F75BA4" w:rsidP="00E10970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67998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155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F9155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2D1DBC">
              <w:rPr>
                <w:rFonts w:asciiTheme="minorHAnsi" w:hAnsiTheme="minorHAnsi" w:cs="Arial"/>
                <w:color w:val="FF0000"/>
                <w:sz w:val="18"/>
                <w:szCs w:val="18"/>
              </w:rPr>
              <w:t>Get depth electrodes (5x)</w:t>
            </w:r>
          </w:p>
          <w:p w:rsidR="00CC2A2B" w:rsidRPr="002D1DBC" w:rsidRDefault="00F75BA4" w:rsidP="00E10970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17089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2D1DB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Implant</w:t>
            </w:r>
            <w:r w:rsidR="002D1DBC">
              <w:rPr>
                <w:rFonts w:asciiTheme="minorHAnsi" w:hAnsiTheme="minorHAnsi" w:cs="Arial"/>
                <w:sz w:val="18"/>
                <w:szCs w:val="18"/>
              </w:rPr>
              <w:t xml:space="preserve"> to TRN in new ChR2 (3x)</w:t>
            </w:r>
          </w:p>
          <w:p w:rsidR="00CC2A2B" w:rsidRPr="00F54BA4" w:rsidRDefault="00F75BA4" w:rsidP="00E1097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30588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Baseline, insert blue LED</w:t>
            </w:r>
          </w:p>
          <w:p w:rsidR="00CC2A2B" w:rsidRPr="002D1DBC" w:rsidRDefault="00F75BA4" w:rsidP="002D1DBC">
            <w:pPr>
              <w:spacing w:before="0"/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77414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DB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F54BA4">
              <w:rPr>
                <w:rFonts w:asciiTheme="minorHAnsi" w:hAnsiTheme="minorHAnsi" w:cs="Arial"/>
                <w:sz w:val="18"/>
                <w:szCs w:val="18"/>
              </w:rPr>
              <w:t>Test 40 Hz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E109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E34AFC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6D0EC1" w:rsidRDefault="00E34AFC" w:rsidP="00E109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E34AFC" w:rsidP="00E10970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Spindle-tau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Pr="00E34AFC" w:rsidRDefault="00F75BA4" w:rsidP="00E34AF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92676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spindle property and CSF tau correlations</w:t>
            </w:r>
          </w:p>
          <w:p w:rsidR="00AD3B01" w:rsidRDefault="00F75BA4" w:rsidP="00E34AF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spin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dle property literature search: mechanistically,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AD3B01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AD3B01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:rsidR="00E34AFC" w:rsidRPr="00F54BA4" w:rsidRDefault="00F75BA4" w:rsidP="00E34AF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16735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4AFC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E34AFC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E34AFC">
              <w:rPr>
                <w:rFonts w:asciiTheme="minorHAnsi" w:hAnsiTheme="minorHAnsi" w:cs="Arial"/>
                <w:sz w:val="18"/>
                <w:szCs w:val="18"/>
              </w:rPr>
              <w:t>SWA QA</w:t>
            </w:r>
          </w:p>
          <w:p w:rsidR="00E34AFC" w:rsidRDefault="00E34AFC" w:rsidP="00E1097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AFC" w:rsidRDefault="000D3CBC" w:rsidP="00E109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Korey/Andrew</w:t>
            </w:r>
          </w:p>
        </w:tc>
      </w:tr>
      <w:tr w:rsidR="000D3CBC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CBC" w:rsidRPr="006D0EC1" w:rsidRDefault="000D3CBC" w:rsidP="00E109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CBC" w:rsidRDefault="000D3CBC" w:rsidP="00E10970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CBC" w:rsidRDefault="00F75BA4" w:rsidP="00E34AF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DD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32DD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132DD0">
              <w:rPr>
                <w:rFonts w:asciiTheme="minorHAnsi" w:hAnsiTheme="minorHAnsi" w:cs="Arial"/>
                <w:sz w:val="18"/>
                <w:szCs w:val="18"/>
              </w:rPr>
              <w:t>Figure layout</w:t>
            </w:r>
          </w:p>
          <w:p w:rsidR="00132DD0" w:rsidRDefault="00F75BA4" w:rsidP="00E34AF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50727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2DD0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132DD0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E7982" w:rsidRPr="00F67750">
              <w:rPr>
                <w:rFonts w:asciiTheme="minorHAnsi" w:hAnsiTheme="minorHAnsi" w:cs="Arial"/>
                <w:sz w:val="18"/>
                <w:szCs w:val="18"/>
              </w:rPr>
              <w:t xml:space="preserve">first </w:t>
            </w:r>
            <w:r w:rsidR="00132DD0">
              <w:rPr>
                <w:rFonts w:asciiTheme="minorHAnsi" w:hAnsiTheme="minorHAnsi" w:cs="Arial"/>
                <w:sz w:val="18"/>
                <w:szCs w:val="18"/>
              </w:rPr>
              <w:t>draft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3CBC" w:rsidRDefault="000D3CBC" w:rsidP="00E1097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CC2A2B" w:rsidRPr="00BA5740" w:rsidTr="005A076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BA5740" w:rsidRDefault="00CC2A2B" w:rsidP="006722D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18405B" w:rsidRDefault="00CC2A2B" w:rsidP="0018405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Method 1</w:t>
            </w:r>
          </w:p>
          <w:p w:rsidR="00CC2A2B" w:rsidRPr="00A27CC1" w:rsidRDefault="00F75BA4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695190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 xml:space="preserve"> Implant headposts (2x)</w:t>
            </w:r>
          </w:p>
          <w:p w:rsidR="00CC2A2B" w:rsidRPr="00A27CC1" w:rsidRDefault="00F75BA4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781611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 xml:space="preserve"> Make track ball apparatus</w:t>
            </w:r>
          </w:p>
          <w:p w:rsidR="00CC2A2B" w:rsidRPr="008E36C4" w:rsidRDefault="00F75BA4" w:rsidP="008E36C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008636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 xml:space="preserve"> Can mice run on it?</w:t>
            </w:r>
            <w:r w:rsidR="00CC2A2B" w:rsidRPr="0018405B">
              <w:sym w:font="Wingdings" w:char="F0E0"/>
            </w:r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>could not motivate to move forward, let alone run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Method 2 (advantage, way less stress) </w:t>
            </w:r>
            <w:r w:rsidRPr="00A27CC1">
              <w:rPr>
                <w:rFonts w:asciiTheme="minorHAnsi" w:hAnsiTheme="minorHAnsi" w:cs="Arial"/>
                <w:sz w:val="18"/>
                <w:szCs w:val="18"/>
              </w:rPr>
              <w:t>use exercise ball instead of head fixed styrofoam ball.</w:t>
            </w:r>
          </w:p>
          <w:p w:rsidR="00CC2A2B" w:rsidRPr="00A27CC1" w:rsidRDefault="00F75BA4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8388929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>Verify that optical mouse tracks rotation</w:t>
            </w:r>
          </w:p>
          <w:p w:rsidR="00CC2A2B" w:rsidRDefault="00F75BA4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624053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C222E9">
              <w:rPr>
                <w:rFonts w:asciiTheme="minorHAnsi" w:hAnsiTheme="minorHAnsi" w:cs="Arial"/>
                <w:sz w:val="18"/>
                <w:szCs w:val="18"/>
              </w:rPr>
              <w:t>Test if run forward with endless corridor loop on LCD motivates running.</w:t>
            </w:r>
          </w:p>
          <w:p w:rsidR="00CC2A2B" w:rsidRPr="008C6F02" w:rsidRDefault="00F75BA4" w:rsidP="00A27CC1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989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8C6F02">
              <w:rPr>
                <w:rFonts w:asciiTheme="minorHAnsi" w:hAnsiTheme="minorHAnsi" w:cs="Arial"/>
                <w:color w:val="FF0000"/>
                <w:sz w:val="18"/>
                <w:szCs w:val="18"/>
              </w:rPr>
              <w:t>Test forced rotation</w:t>
            </w:r>
            <w:r w:rsidR="005928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as training to run</w:t>
            </w:r>
          </w:p>
          <w:p w:rsidR="00CC2A2B" w:rsidRPr="00A27CC1" w:rsidRDefault="00CC2A2B" w:rsidP="00A27CC1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:rsidR="00CC2A2B" w:rsidRPr="00225E5A" w:rsidRDefault="00CC2A2B" w:rsidP="00225E5A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Software:</w:t>
            </w:r>
          </w:p>
          <w:p w:rsidR="00CC2A2B" w:rsidRPr="00A27CC1" w:rsidRDefault="00F75BA4" w:rsidP="00A27CC1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971980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A27CC1">
              <w:rPr>
                <w:rFonts w:asciiTheme="minorHAnsi" w:hAnsiTheme="minorHAnsi" w:cs="Arial"/>
                <w:sz w:val="18"/>
                <w:szCs w:val="18"/>
              </w:rPr>
              <w:t xml:space="preserve">Verify arduino-UE4 link to initiate reward </w:t>
            </w:r>
          </w:p>
          <w:p w:rsidR="00CC2A2B" w:rsidRPr="00E71CD1" w:rsidRDefault="00CC2A2B" w:rsidP="008140E4">
            <w:pPr>
              <w:pStyle w:val="ListParagraph"/>
              <w:ind w:left="360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CC2A2B" w:rsidRPr="00BA5740" w:rsidTr="005A076D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6722D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D068FF" w:rsidRDefault="00F75BA4" w:rsidP="00D068F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2A2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C2A2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CC2A2B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2A2B" w:rsidRPr="006D0EC1" w:rsidRDefault="00CC2A2B" w:rsidP="00B071BE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F673B4" w:rsidRPr="00BA5740" w:rsidRDefault="00F673B4" w:rsidP="00B071BE">
      <w:pPr>
        <w:rPr>
          <w:rFonts w:asciiTheme="minorHAnsi" w:hAnsiTheme="minorHAns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747"/>
        <w:gridCol w:w="6284"/>
        <w:gridCol w:w="1080"/>
      </w:tblGrid>
      <w:tr w:rsidR="00543782" w:rsidRPr="00BA5740" w:rsidTr="005A076D">
        <w:trPr>
          <w:trHeight w:val="453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ON DECK</w:t>
            </w:r>
          </w:p>
        </w:tc>
      </w:tr>
      <w:tr w:rsidR="00543782" w:rsidRPr="00BA5740" w:rsidTr="005A076D">
        <w:trPr>
          <w:trHeight w:val="57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A076D" w:rsidP="00B071BE">
            <w:pPr>
              <w:jc w:val="center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DATE CLOSED</w:t>
            </w:r>
          </w:p>
        </w:tc>
      </w:tr>
      <w:tr w:rsidR="00543782" w:rsidRPr="00BA5740" w:rsidTr="005A076D">
        <w:trPr>
          <w:trHeight w:val="59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CD40A0" w:rsidRDefault="00543782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D26709" w:rsidP="00B071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GRANTS</w:t>
            </w:r>
          </w:p>
        </w:tc>
        <w:tc>
          <w:tcPr>
            <w:tcW w:w="6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4CC5" w:rsidRDefault="00D26709" w:rsidP="00D26709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Korey: F32</w:t>
            </w:r>
          </w:p>
          <w:p w:rsidR="00D26709" w:rsidRDefault="00D26709" w:rsidP="00D26709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Andrew: R01</w:t>
            </w:r>
          </w:p>
          <w:p w:rsidR="00731EF7" w:rsidRPr="00D26709" w:rsidRDefault="00731EF7" w:rsidP="00D26709">
            <w:pPr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782" w:rsidRPr="00BA5740" w:rsidRDefault="00543782" w:rsidP="00B071BE">
            <w:pPr>
              <w:jc w:val="center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7A6DFB" w:rsidRPr="00BA5740" w:rsidRDefault="007A6DFB" w:rsidP="00B071BE">
      <w:pPr>
        <w:rPr>
          <w:rFonts w:asciiTheme="minorHAnsi" w:hAnsiTheme="minorHAnsi"/>
          <w:b/>
        </w:rPr>
      </w:pPr>
    </w:p>
    <w:sectPr w:rsidR="007A6DFB" w:rsidRPr="00BA5740" w:rsidSect="00F673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BA4" w:rsidRDefault="00F75BA4" w:rsidP="002E2923">
      <w:pPr>
        <w:spacing w:before="0"/>
      </w:pPr>
      <w:r>
        <w:separator/>
      </w:r>
    </w:p>
  </w:endnote>
  <w:endnote w:type="continuationSeparator" w:id="0">
    <w:p w:rsidR="00F75BA4" w:rsidRDefault="00F75BA4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BA4" w:rsidRDefault="00F75BA4" w:rsidP="002E2923">
      <w:pPr>
        <w:spacing w:before="0"/>
      </w:pPr>
      <w:r>
        <w:separator/>
      </w:r>
    </w:p>
  </w:footnote>
  <w:footnote w:type="continuationSeparator" w:id="0">
    <w:p w:rsidR="00F75BA4" w:rsidRDefault="00F75BA4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322A2">
      <w:rPr>
        <w:rFonts w:asciiTheme="minorHAnsi" w:hAnsiTheme="minorHAnsi"/>
        <w:b/>
        <w:noProof/>
      </w:rPr>
      <w:t>VargaLabMtgNotes_2017_06_20.docx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9"/>
  </w:num>
  <w:num w:numId="5">
    <w:abstractNumId w:val="3"/>
  </w:num>
  <w:num w:numId="6">
    <w:abstractNumId w:val="13"/>
  </w:num>
  <w:num w:numId="7">
    <w:abstractNumId w:val="4"/>
  </w:num>
  <w:num w:numId="8">
    <w:abstractNumId w:val="15"/>
  </w:num>
  <w:num w:numId="9">
    <w:abstractNumId w:val="7"/>
  </w:num>
  <w:num w:numId="10">
    <w:abstractNumId w:val="6"/>
  </w:num>
  <w:num w:numId="11">
    <w:abstractNumId w:val="1"/>
  </w:num>
  <w:num w:numId="12">
    <w:abstractNumId w:val="0"/>
  </w:num>
  <w:num w:numId="13">
    <w:abstractNumId w:val="14"/>
  </w:num>
  <w:num w:numId="14">
    <w:abstractNumId w:val="2"/>
  </w:num>
  <w:num w:numId="15">
    <w:abstractNumId w:val="10"/>
  </w:num>
  <w:num w:numId="16">
    <w:abstractNumId w:val="11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4144"/>
    <w:rsid w:val="00005ECB"/>
    <w:rsid w:val="000169A3"/>
    <w:rsid w:val="0003778F"/>
    <w:rsid w:val="0005140D"/>
    <w:rsid w:val="00066E55"/>
    <w:rsid w:val="0007374C"/>
    <w:rsid w:val="0008388E"/>
    <w:rsid w:val="000A5BD4"/>
    <w:rsid w:val="000B6AB6"/>
    <w:rsid w:val="000C4C8B"/>
    <w:rsid w:val="000C7C72"/>
    <w:rsid w:val="000D3CBC"/>
    <w:rsid w:val="000E751B"/>
    <w:rsid w:val="000F70EB"/>
    <w:rsid w:val="00102F34"/>
    <w:rsid w:val="00110809"/>
    <w:rsid w:val="00113772"/>
    <w:rsid w:val="00123412"/>
    <w:rsid w:val="001241AD"/>
    <w:rsid w:val="00132DD0"/>
    <w:rsid w:val="0013363E"/>
    <w:rsid w:val="00137E6E"/>
    <w:rsid w:val="00144E2F"/>
    <w:rsid w:val="00165D0D"/>
    <w:rsid w:val="00181044"/>
    <w:rsid w:val="0018405B"/>
    <w:rsid w:val="00190D50"/>
    <w:rsid w:val="001B3F42"/>
    <w:rsid w:val="001B6EF2"/>
    <w:rsid w:val="001C7A89"/>
    <w:rsid w:val="001D6B37"/>
    <w:rsid w:val="001E156C"/>
    <w:rsid w:val="001E3DF6"/>
    <w:rsid w:val="001F0579"/>
    <w:rsid w:val="00203A83"/>
    <w:rsid w:val="0022387F"/>
    <w:rsid w:val="00225E5A"/>
    <w:rsid w:val="00226EDB"/>
    <w:rsid w:val="00226FB5"/>
    <w:rsid w:val="002372B0"/>
    <w:rsid w:val="00240404"/>
    <w:rsid w:val="00243CA2"/>
    <w:rsid w:val="0024604D"/>
    <w:rsid w:val="00265690"/>
    <w:rsid w:val="00267945"/>
    <w:rsid w:val="0029320F"/>
    <w:rsid w:val="00294CDD"/>
    <w:rsid w:val="002A74CF"/>
    <w:rsid w:val="002D0AB1"/>
    <w:rsid w:val="002D1DBC"/>
    <w:rsid w:val="002E2923"/>
    <w:rsid w:val="002F4B8E"/>
    <w:rsid w:val="002F7B17"/>
    <w:rsid w:val="00307ACE"/>
    <w:rsid w:val="00322AF2"/>
    <w:rsid w:val="003379F1"/>
    <w:rsid w:val="00346AD8"/>
    <w:rsid w:val="00370D2C"/>
    <w:rsid w:val="003764C0"/>
    <w:rsid w:val="00376E1C"/>
    <w:rsid w:val="003835DE"/>
    <w:rsid w:val="00383758"/>
    <w:rsid w:val="00387D27"/>
    <w:rsid w:val="003920E5"/>
    <w:rsid w:val="003C3CED"/>
    <w:rsid w:val="003C4774"/>
    <w:rsid w:val="003D4DB7"/>
    <w:rsid w:val="003E32A2"/>
    <w:rsid w:val="003F12A7"/>
    <w:rsid w:val="003F2144"/>
    <w:rsid w:val="0040156C"/>
    <w:rsid w:val="00402A40"/>
    <w:rsid w:val="004068D9"/>
    <w:rsid w:val="00420013"/>
    <w:rsid w:val="004212B9"/>
    <w:rsid w:val="00430A85"/>
    <w:rsid w:val="00446DC2"/>
    <w:rsid w:val="00484C3E"/>
    <w:rsid w:val="004872B7"/>
    <w:rsid w:val="00497180"/>
    <w:rsid w:val="004B16CD"/>
    <w:rsid w:val="004B35E5"/>
    <w:rsid w:val="004B5AD2"/>
    <w:rsid w:val="004D0813"/>
    <w:rsid w:val="004D457E"/>
    <w:rsid w:val="004E1D93"/>
    <w:rsid w:val="004E23E5"/>
    <w:rsid w:val="004E6560"/>
    <w:rsid w:val="004F5655"/>
    <w:rsid w:val="00506DD6"/>
    <w:rsid w:val="005110B7"/>
    <w:rsid w:val="0051298D"/>
    <w:rsid w:val="00512CF9"/>
    <w:rsid w:val="00512CFE"/>
    <w:rsid w:val="00515169"/>
    <w:rsid w:val="005158F8"/>
    <w:rsid w:val="005214B1"/>
    <w:rsid w:val="005219F2"/>
    <w:rsid w:val="00530DAC"/>
    <w:rsid w:val="00543782"/>
    <w:rsid w:val="005512EA"/>
    <w:rsid w:val="0055349B"/>
    <w:rsid w:val="0055384A"/>
    <w:rsid w:val="005546E8"/>
    <w:rsid w:val="00557A59"/>
    <w:rsid w:val="005735CC"/>
    <w:rsid w:val="005808FC"/>
    <w:rsid w:val="00580C85"/>
    <w:rsid w:val="005928FD"/>
    <w:rsid w:val="005A076D"/>
    <w:rsid w:val="005B7FE6"/>
    <w:rsid w:val="005E692C"/>
    <w:rsid w:val="00602247"/>
    <w:rsid w:val="00603177"/>
    <w:rsid w:val="006106A1"/>
    <w:rsid w:val="00614C4F"/>
    <w:rsid w:val="00623909"/>
    <w:rsid w:val="006455FA"/>
    <w:rsid w:val="00653FF4"/>
    <w:rsid w:val="00660EB7"/>
    <w:rsid w:val="00662228"/>
    <w:rsid w:val="00667056"/>
    <w:rsid w:val="006720BC"/>
    <w:rsid w:val="0067575E"/>
    <w:rsid w:val="00692F66"/>
    <w:rsid w:val="0069493E"/>
    <w:rsid w:val="006B5763"/>
    <w:rsid w:val="006B7B66"/>
    <w:rsid w:val="006D0EC1"/>
    <w:rsid w:val="006D309A"/>
    <w:rsid w:val="006D4B63"/>
    <w:rsid w:val="006E1ADA"/>
    <w:rsid w:val="00705221"/>
    <w:rsid w:val="0071012D"/>
    <w:rsid w:val="00714AD6"/>
    <w:rsid w:val="00723FD6"/>
    <w:rsid w:val="007271FC"/>
    <w:rsid w:val="00731EF7"/>
    <w:rsid w:val="00734169"/>
    <w:rsid w:val="00745182"/>
    <w:rsid w:val="0076085A"/>
    <w:rsid w:val="00772943"/>
    <w:rsid w:val="00784538"/>
    <w:rsid w:val="00784C12"/>
    <w:rsid w:val="007A6DFB"/>
    <w:rsid w:val="007B02E6"/>
    <w:rsid w:val="007B3263"/>
    <w:rsid w:val="007B74C3"/>
    <w:rsid w:val="007C4CC5"/>
    <w:rsid w:val="007D4ECB"/>
    <w:rsid w:val="007E09FB"/>
    <w:rsid w:val="007F1ECB"/>
    <w:rsid w:val="007F1EF6"/>
    <w:rsid w:val="007F527E"/>
    <w:rsid w:val="008140E4"/>
    <w:rsid w:val="00814845"/>
    <w:rsid w:val="00827B9A"/>
    <w:rsid w:val="008413DB"/>
    <w:rsid w:val="00845913"/>
    <w:rsid w:val="008461F5"/>
    <w:rsid w:val="008679DF"/>
    <w:rsid w:val="00873502"/>
    <w:rsid w:val="008A0FA9"/>
    <w:rsid w:val="008A1580"/>
    <w:rsid w:val="008A33B6"/>
    <w:rsid w:val="008B110E"/>
    <w:rsid w:val="008B1996"/>
    <w:rsid w:val="008C5ADF"/>
    <w:rsid w:val="008C6D9B"/>
    <w:rsid w:val="008C6F02"/>
    <w:rsid w:val="008C6FD3"/>
    <w:rsid w:val="008E36C4"/>
    <w:rsid w:val="008E6752"/>
    <w:rsid w:val="008E7982"/>
    <w:rsid w:val="00905279"/>
    <w:rsid w:val="00932239"/>
    <w:rsid w:val="009322A2"/>
    <w:rsid w:val="00955749"/>
    <w:rsid w:val="009574B6"/>
    <w:rsid w:val="00960007"/>
    <w:rsid w:val="00971C3E"/>
    <w:rsid w:val="00991B2C"/>
    <w:rsid w:val="009A30C1"/>
    <w:rsid w:val="009B6641"/>
    <w:rsid w:val="009B7EA2"/>
    <w:rsid w:val="009C3374"/>
    <w:rsid w:val="009D1659"/>
    <w:rsid w:val="009D6623"/>
    <w:rsid w:val="009E2E87"/>
    <w:rsid w:val="00A1074E"/>
    <w:rsid w:val="00A20DFE"/>
    <w:rsid w:val="00A226E7"/>
    <w:rsid w:val="00A27CC1"/>
    <w:rsid w:val="00A32F3C"/>
    <w:rsid w:val="00A34674"/>
    <w:rsid w:val="00A35FE1"/>
    <w:rsid w:val="00A36ED7"/>
    <w:rsid w:val="00A403D9"/>
    <w:rsid w:val="00A44566"/>
    <w:rsid w:val="00A52720"/>
    <w:rsid w:val="00A53F6D"/>
    <w:rsid w:val="00A6504E"/>
    <w:rsid w:val="00A67D7B"/>
    <w:rsid w:val="00A70C0F"/>
    <w:rsid w:val="00A806F4"/>
    <w:rsid w:val="00AA0EED"/>
    <w:rsid w:val="00AA4DEA"/>
    <w:rsid w:val="00AA5A35"/>
    <w:rsid w:val="00AB0C67"/>
    <w:rsid w:val="00AC28C7"/>
    <w:rsid w:val="00AD362C"/>
    <w:rsid w:val="00AD3B01"/>
    <w:rsid w:val="00AE14BA"/>
    <w:rsid w:val="00B031E5"/>
    <w:rsid w:val="00B06143"/>
    <w:rsid w:val="00B071BE"/>
    <w:rsid w:val="00B075F4"/>
    <w:rsid w:val="00B10993"/>
    <w:rsid w:val="00B3269C"/>
    <w:rsid w:val="00B37427"/>
    <w:rsid w:val="00B652B8"/>
    <w:rsid w:val="00B66BA6"/>
    <w:rsid w:val="00BA4C35"/>
    <w:rsid w:val="00BA5740"/>
    <w:rsid w:val="00BA6D36"/>
    <w:rsid w:val="00BD171B"/>
    <w:rsid w:val="00BD183B"/>
    <w:rsid w:val="00BD2A4C"/>
    <w:rsid w:val="00BF0D09"/>
    <w:rsid w:val="00C033C1"/>
    <w:rsid w:val="00C222E9"/>
    <w:rsid w:val="00C223B0"/>
    <w:rsid w:val="00C322AC"/>
    <w:rsid w:val="00C418FF"/>
    <w:rsid w:val="00C449EE"/>
    <w:rsid w:val="00C64D12"/>
    <w:rsid w:val="00C706CC"/>
    <w:rsid w:val="00C7345F"/>
    <w:rsid w:val="00C92083"/>
    <w:rsid w:val="00C939F2"/>
    <w:rsid w:val="00CA1F51"/>
    <w:rsid w:val="00CA2667"/>
    <w:rsid w:val="00CC2A2B"/>
    <w:rsid w:val="00CD40A0"/>
    <w:rsid w:val="00CE24AD"/>
    <w:rsid w:val="00CE4612"/>
    <w:rsid w:val="00CE5F3B"/>
    <w:rsid w:val="00CF6B32"/>
    <w:rsid w:val="00D0370E"/>
    <w:rsid w:val="00D068FF"/>
    <w:rsid w:val="00D24652"/>
    <w:rsid w:val="00D26709"/>
    <w:rsid w:val="00D471F7"/>
    <w:rsid w:val="00D538CC"/>
    <w:rsid w:val="00D76371"/>
    <w:rsid w:val="00D86372"/>
    <w:rsid w:val="00D95C5F"/>
    <w:rsid w:val="00D9703E"/>
    <w:rsid w:val="00D97927"/>
    <w:rsid w:val="00DA3C99"/>
    <w:rsid w:val="00DB34C8"/>
    <w:rsid w:val="00DB6A36"/>
    <w:rsid w:val="00DC5F3A"/>
    <w:rsid w:val="00DC647C"/>
    <w:rsid w:val="00DD02EF"/>
    <w:rsid w:val="00DE4DFB"/>
    <w:rsid w:val="00E0480F"/>
    <w:rsid w:val="00E338DA"/>
    <w:rsid w:val="00E34AFC"/>
    <w:rsid w:val="00E660CA"/>
    <w:rsid w:val="00E71CD1"/>
    <w:rsid w:val="00E8184E"/>
    <w:rsid w:val="00E90DF4"/>
    <w:rsid w:val="00E94D8B"/>
    <w:rsid w:val="00E96E6A"/>
    <w:rsid w:val="00EA1429"/>
    <w:rsid w:val="00EA289F"/>
    <w:rsid w:val="00EA2A31"/>
    <w:rsid w:val="00EB42D5"/>
    <w:rsid w:val="00EC1DF5"/>
    <w:rsid w:val="00EC6944"/>
    <w:rsid w:val="00ED3FB2"/>
    <w:rsid w:val="00EE0D9E"/>
    <w:rsid w:val="00EE4B99"/>
    <w:rsid w:val="00EF2187"/>
    <w:rsid w:val="00EF2A87"/>
    <w:rsid w:val="00F003BF"/>
    <w:rsid w:val="00F014DB"/>
    <w:rsid w:val="00F06F4B"/>
    <w:rsid w:val="00F07C2C"/>
    <w:rsid w:val="00F132B6"/>
    <w:rsid w:val="00F15B63"/>
    <w:rsid w:val="00F27253"/>
    <w:rsid w:val="00F30B7C"/>
    <w:rsid w:val="00F34435"/>
    <w:rsid w:val="00F54BA4"/>
    <w:rsid w:val="00F63C58"/>
    <w:rsid w:val="00F673B4"/>
    <w:rsid w:val="00F67750"/>
    <w:rsid w:val="00F70E7B"/>
    <w:rsid w:val="00F75BA4"/>
    <w:rsid w:val="00F87B88"/>
    <w:rsid w:val="00F91550"/>
    <w:rsid w:val="00FA1FEC"/>
    <w:rsid w:val="00FB159F"/>
    <w:rsid w:val="00FC12DD"/>
    <w:rsid w:val="00FC52AA"/>
    <w:rsid w:val="00FD2707"/>
    <w:rsid w:val="00FD5048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232DD9-7EFF-4C5E-AD5A-7405E3210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218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63</cp:revision>
  <dcterms:created xsi:type="dcterms:W3CDTF">2017-06-13T19:13:00Z</dcterms:created>
  <dcterms:modified xsi:type="dcterms:W3CDTF">2017-06-20T19:04:00Z</dcterms:modified>
</cp:coreProperties>
</file>