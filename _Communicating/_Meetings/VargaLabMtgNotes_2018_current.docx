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FFDD" w14:textId="6B4A0433" w:rsidR="006D0EC1" w:rsidRPr="00FB14DF" w:rsidRDefault="006D0EC1" w:rsidP="00B33734">
      <w:pPr>
        <w:spacing w:before="0"/>
        <w:outlineLvl w:val="0"/>
        <w:rPr>
          <w:rFonts w:asciiTheme="majorHAnsi" w:hAnsiTheme="majorHAnsi" w:cstheme="majorHAnsi"/>
          <w:b/>
          <w:sz w:val="18"/>
          <w:szCs w:val="18"/>
        </w:rPr>
      </w:pPr>
      <w:r w:rsidRPr="00FB14DF">
        <w:rPr>
          <w:rFonts w:asciiTheme="majorHAnsi" w:hAnsiTheme="majorHAnsi" w:cstheme="majorHAnsi"/>
          <w:b/>
          <w:sz w:val="18"/>
          <w:szCs w:val="18"/>
        </w:rPr>
        <w:t>AGENDA</w:t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602247" w:rsidRPr="00FB14DF">
        <w:rPr>
          <w:rFonts w:asciiTheme="majorHAnsi" w:hAnsiTheme="majorHAnsi" w:cstheme="majorHAnsi"/>
          <w:b/>
          <w:sz w:val="18"/>
          <w:szCs w:val="18"/>
        </w:rPr>
        <w:tab/>
      </w:r>
      <w:r w:rsidR="00094617" w:rsidRPr="00FB14DF">
        <w:rPr>
          <w:rFonts w:asciiTheme="majorHAnsi" w:hAnsiTheme="majorHAnsi" w:cstheme="majorHAnsi"/>
          <w:b/>
          <w:color w:val="FF0000"/>
          <w:sz w:val="18"/>
          <w:szCs w:val="18"/>
        </w:rPr>
        <w:t>RED = in process</w:t>
      </w:r>
    </w:p>
    <w:tbl>
      <w:tblPr>
        <w:tblW w:w="110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7"/>
        <w:gridCol w:w="1983"/>
        <w:gridCol w:w="7308"/>
        <w:gridCol w:w="1350"/>
      </w:tblGrid>
      <w:tr w:rsidR="006D0EC1" w:rsidRPr="00FB14DF" w14:paraId="4840CF18" w14:textId="77777777" w:rsidTr="00E8131B">
        <w:trPr>
          <w:trHeight w:val="264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38E63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A4248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TOPIC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DA796" w14:textId="77777777" w:rsidR="006D0EC1" w:rsidRPr="00FB14DF" w:rsidRDefault="005A076D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DESCRIPTION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300C2" w14:textId="77777777" w:rsidR="006D0EC1" w:rsidRPr="00FB14DF" w:rsidRDefault="005E692C" w:rsidP="00B33734">
            <w:pPr>
              <w:spacing w:before="0"/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OWNER</w:t>
            </w:r>
          </w:p>
        </w:tc>
      </w:tr>
      <w:tr w:rsidR="000201D0" w:rsidRPr="00FB14DF" w14:paraId="52ACFCDA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FFED0" w14:textId="77777777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0F5750" w14:textId="516D127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Grants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97204" w14:textId="1B354BED" w:rsidR="00192EB0" w:rsidRPr="00FB14DF" w:rsidRDefault="009C4A9C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996996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2EB0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192EB0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192EB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Andrew’s </w:t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AARG</w:t>
            </w:r>
          </w:p>
          <w:p w14:paraId="52958B87" w14:textId="1A568756" w:rsidR="003956CE" w:rsidRPr="00FB14DF" w:rsidRDefault="009C4A9C" w:rsidP="00640674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643733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956CE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3956CE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Korey (0/7 </w:t>
            </w:r>
            <w:r w:rsidR="00770BC0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sym w:font="Wingdings" w:char="F0E0"/>
            </w:r>
            <w:r w:rsidR="00111884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go for papers)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6905C" w14:textId="77777777" w:rsidR="000201D0" w:rsidRPr="00FB14DF" w:rsidRDefault="000201D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B51D15" w:rsidRPr="00FB14DF" w14:paraId="18D8664F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F7C4F" w14:textId="576709F5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0ACA8" w14:textId="1E13FC7F" w:rsidR="00B51D15" w:rsidRPr="00FB14DF" w:rsidRDefault="000B5E7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“</w:t>
            </w:r>
            <w:r w:rsidR="00B51D15" w:rsidRPr="00FB14DF">
              <w:rPr>
                <w:rFonts w:asciiTheme="majorHAnsi" w:hAnsiTheme="majorHAnsi" w:cstheme="majorHAnsi"/>
                <w:sz w:val="18"/>
                <w:szCs w:val="18"/>
              </w:rPr>
              <w:t>Always be SDing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7A3A8A" w14:textId="77777777" w:rsidR="00111884" w:rsidRPr="00FB14DF" w:rsidRDefault="00CB085D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Currently</w:t>
            </w:r>
            <w:r w:rsidR="00111884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  <w:p w14:paraId="2A25ECA6" w14:textId="19B52772" w:rsidR="00CB085D" w:rsidRPr="00FB14DF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1. 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>4-6mo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SD</w:t>
            </w:r>
            <w:r w:rsidR="00DD420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(PS19 8x)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Sack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4/5</w:t>
            </w: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, keep brains and bodies</w:t>
            </w:r>
          </w:p>
          <w:p w14:paraId="4939AE09" w14:textId="52ABFF8C" w:rsidR="00111884" w:rsidRDefault="00111884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2.</w:t>
            </w:r>
            <w:r w:rsidR="008615B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350BE" w:rsidRPr="00FB14DF">
              <w:rPr>
                <w:rFonts w:asciiTheme="majorHAnsi" w:hAnsiTheme="majorHAnsi" w:cstheme="majorHAnsi"/>
                <w:sz w:val="18"/>
                <w:szCs w:val="18"/>
              </w:rPr>
              <w:t>Cohort #1</w:t>
            </w:r>
            <w:r w:rsidR="008546A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start on </w:t>
            </w:r>
            <w:r w:rsidR="001F03C3">
              <w:rPr>
                <w:rFonts w:asciiTheme="majorHAnsi" w:hAnsiTheme="majorHAnsi" w:cstheme="majorHAnsi"/>
                <w:sz w:val="18"/>
                <w:szCs w:val="18"/>
              </w:rPr>
              <w:t>3/29, Done on 5/25</w:t>
            </w:r>
            <w:r w:rsidR="00641A68" w:rsidRPr="00FB14DF">
              <w:rPr>
                <w:rFonts w:asciiTheme="majorHAnsi" w:hAnsiTheme="majorHAnsi" w:cstheme="majorHAnsi"/>
                <w:sz w:val="18"/>
                <w:szCs w:val="18"/>
              </w:rPr>
              <w:t>. Use for RR/Barnes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at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4mo (5/25),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6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>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7/29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8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>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(9/2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EF2EB7" w:rsidRPr="00FB14DF">
              <w:rPr>
                <w:rFonts w:asciiTheme="majorHAnsi" w:hAnsiTheme="majorHAnsi" w:cstheme="majorHAnsi"/>
                <w:sz w:val="18"/>
                <w:szCs w:val="18"/>
              </w:rPr>
              <w:t>, 10mo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(11/2</w:t>
            </w:r>
            <w:r w:rsidR="000D71D4" w:rsidRPr="00FB14DF">
              <w:rPr>
                <w:rFonts w:asciiTheme="majorHAnsi" w:hAnsiTheme="majorHAnsi" w:cstheme="majorHAnsi"/>
                <w:sz w:val="18"/>
                <w:szCs w:val="18"/>
              </w:rPr>
              <w:t>9</w:t>
            </w:r>
            <w:r w:rsidR="002108A3" w:rsidRPr="00FB14D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0322C55E" w14:textId="728A7081" w:rsidR="00CC48E1" w:rsidRPr="00D23EC7" w:rsidRDefault="008615B5" w:rsidP="00B33734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8615B5">
              <w:rPr>
                <w:rFonts w:asciiTheme="majorHAnsi" w:hAnsiTheme="majorHAnsi" w:cstheme="majorHAnsi"/>
                <w:sz w:val="18"/>
                <w:szCs w:val="18"/>
              </w:rPr>
              <w:t>3.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 w:rsidR="00CC48E1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Cohort#3 </w:t>
            </w:r>
            <w:r w:rsidR="00CC48E1" w:rsidRPr="00CC48E1">
              <w:rPr>
                <w:rFonts w:asciiTheme="majorHAnsi" w:hAnsiTheme="majorHAnsi" w:cstheme="majorHAnsi"/>
                <w:b/>
                <w:sz w:val="18"/>
                <w:szCs w:val="18"/>
              </w:rPr>
              <w:t>on 5/9</w:t>
            </w:r>
            <w:r w:rsidR="00CC48E1">
              <w:rPr>
                <w:rFonts w:asciiTheme="majorHAnsi" w:hAnsiTheme="majorHAnsi" w:cstheme="majorHAnsi"/>
                <w:b/>
                <w:sz w:val="18"/>
                <w:szCs w:val="18"/>
              </w:rPr>
              <w:t>, end 7/5</w:t>
            </w:r>
            <w:r w:rsidR="00CC48E1" w:rsidRPr="00D23EC7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 xml:space="preserve"> Use for RR/Barnes at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4mo (X/XX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), 6mo (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>X/XX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), 8mo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(X/X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), 10mo</w:t>
            </w:r>
            <w:r w:rsidR="00D23EC7">
              <w:rPr>
                <w:rFonts w:asciiTheme="majorHAnsi" w:hAnsiTheme="majorHAnsi" w:cstheme="majorHAnsi"/>
                <w:sz w:val="18"/>
                <w:szCs w:val="18"/>
              </w:rPr>
              <w:t xml:space="preserve"> (XX/XX</w:t>
            </w:r>
            <w:r w:rsidR="00D23EC7" w:rsidRPr="00D23EC7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033C673A" w14:textId="3702D7EF" w:rsidR="00EF2EB7" w:rsidRPr="00FB14DF" w:rsidRDefault="00B51D15" w:rsidP="00CC48E1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  <w:u w:val="single"/>
              </w:rPr>
              <w:t>On deck</w:t>
            </w:r>
            <w:r w:rsidR="00CC48E1">
              <w:rPr>
                <w:rFonts w:asciiTheme="majorHAnsi" w:hAnsiTheme="majorHAnsi" w:cstheme="majorHAnsi"/>
                <w:sz w:val="18"/>
                <w:szCs w:val="18"/>
              </w:rPr>
              <w:t>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C668" w14:textId="304ADE66" w:rsidR="00B51D15" w:rsidRPr="00FB14DF" w:rsidRDefault="005D3CF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  <w:r w:rsidR="006E3107" w:rsidRPr="00FB14DF">
              <w:rPr>
                <w:rFonts w:asciiTheme="majorHAnsi" w:hAnsiTheme="majorHAnsi" w:cstheme="majorHAnsi"/>
                <w:sz w:val="18"/>
                <w:szCs w:val="18"/>
              </w:rPr>
              <w:t>/Ward</w:t>
            </w:r>
          </w:p>
        </w:tc>
      </w:tr>
      <w:tr w:rsidR="000201D0" w:rsidRPr="00FB14DF" w14:paraId="623C7B4E" w14:textId="77777777" w:rsidTr="006E3107">
        <w:trPr>
          <w:trHeight w:val="41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C4D90" w14:textId="22247D6D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84522" w14:textId="45534503" w:rsidR="000201D0" w:rsidRPr="00FB14DF" w:rsidRDefault="000201D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LC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0195" w14:textId="486B21D1" w:rsidR="00652EFB" w:rsidRPr="00FB14DF" w:rsidRDefault="009C4A9C" w:rsidP="00652EFB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827388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52EF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inject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tau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>P301L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>-GFP</w:t>
            </w:r>
            <w:r w:rsidR="00652EF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done 9 animals </w:t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A869F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sac </w:t>
            </w:r>
            <w:r w:rsidR="00287476" w:rsidRPr="00FB14DF">
              <w:rPr>
                <w:rFonts w:asciiTheme="majorHAnsi" w:hAnsiTheme="majorHAnsi" w:cstheme="majorHAnsi"/>
                <w:sz w:val="18"/>
                <w:szCs w:val="18"/>
              </w:rPr>
              <w:t>1</w:t>
            </w:r>
            <w:r w:rsidR="003A436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on</w:t>
            </w:r>
            <w:r w:rsidR="00605263">
              <w:rPr>
                <w:rFonts w:asciiTheme="majorHAnsi" w:hAnsiTheme="majorHAnsi" w:cstheme="majorHAnsi"/>
                <w:sz w:val="18"/>
                <w:szCs w:val="18"/>
              </w:rPr>
              <w:t xml:space="preserve"> 1/18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MISS </w:t>
            </w:r>
            <w:r w:rsidR="00D50A97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sac </w:t>
            </w:r>
            <w:r w:rsidR="002F735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1SD&amp;1adlib </w:t>
            </w:r>
            <w:r w:rsidR="00ED02AB" w:rsidRPr="00FB14DF">
              <w:rPr>
                <w:rFonts w:asciiTheme="majorHAnsi" w:hAnsiTheme="majorHAnsi" w:cstheme="majorHAnsi"/>
                <w:sz w:val="18"/>
                <w:szCs w:val="18"/>
              </w:rPr>
              <w:t>at 3mo (2/21), 6mo (5/21), 12mo (11/21)</w:t>
            </w:r>
          </w:p>
          <w:p w14:paraId="031E3941" w14:textId="685BCF3C" w:rsidR="000201D0" w:rsidRPr="00FB14DF" w:rsidRDefault="009C4A9C" w:rsidP="002874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15383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874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B720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TH-cre</w:t>
            </w:r>
            <w:r w:rsidR="00280579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0E7381" w:rsidRPr="00E544A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FACS</w:t>
            </w:r>
            <w:r w:rsidR="00081D8E" w:rsidRPr="00E544AA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purify myelin</w:t>
            </w:r>
          </w:p>
          <w:p w14:paraId="37D10F8E" w14:textId="43BB6C44" w:rsidR="00C11A63" w:rsidRPr="00FB14DF" w:rsidRDefault="009C4A9C" w:rsidP="00441DE3">
            <w:pPr>
              <w:spacing w:before="0"/>
              <w:rPr>
                <w:rFonts w:asciiTheme="majorHAnsi" w:hAnsiTheme="majorHAnsi" w:cstheme="majorHAnsi"/>
                <w:sz w:val="18"/>
                <w:szCs w:val="18"/>
                <w:u w:val="single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2021117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1A6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DIO-hTauP301L AAV:</w:t>
            </w:r>
            <w:r w:rsidR="00ED0EF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 xml:space="preserve">inject, </w:t>
            </w:r>
            <w:r w:rsidR="002454CB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perfuse (</w:t>
            </w:r>
            <w:r w:rsidR="007E4156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5/3</w:t>
            </w:r>
            <w:r w:rsidR="002454CB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>)</w:t>
            </w:r>
            <w:r w:rsidR="00441DE3" w:rsidRPr="00441DE3">
              <w:rPr>
                <w:rFonts w:asciiTheme="majorHAnsi" w:hAnsiTheme="majorHAnsi" w:cstheme="majorHAnsi"/>
                <w:b/>
                <w:color w:val="FF0000"/>
                <w:sz w:val="18"/>
                <w:szCs w:val="18"/>
              </w:rPr>
              <w:t xml:space="preserve">, TH/mCherry 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r w:rsidR="0012710F">
              <w:rPr>
                <w:rFonts w:asciiTheme="majorHAnsi" w:hAnsiTheme="majorHAnsi" w:cstheme="majorHAnsi"/>
                <w:sz w:val="18"/>
                <w:szCs w:val="18"/>
              </w:rPr>
              <w:t xml:space="preserve">IF, </w:t>
            </w:r>
            <w:r w:rsidR="00441DE3">
              <w:rPr>
                <w:rFonts w:asciiTheme="majorHAnsi" w:hAnsiTheme="majorHAnsi" w:cstheme="majorHAnsi"/>
                <w:sz w:val="18"/>
                <w:szCs w:val="18"/>
              </w:rPr>
              <w:t>Ward)</w:t>
            </w:r>
            <w:r w:rsidR="00C11A6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E8B22" w14:textId="3465C681" w:rsidR="000201D0" w:rsidRPr="00FB14DF" w:rsidRDefault="00280579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6D0EC1" w:rsidRPr="00FB14DF" w14:paraId="6BB06087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55A389" w14:textId="77777777" w:rsidR="006D0EC1" w:rsidRPr="00FB14DF" w:rsidRDefault="006D0EC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FAB1D" w14:textId="6AF81F7B" w:rsidR="006D0EC1" w:rsidRPr="00FB14DF" w:rsidRDefault="00A14021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PS19 </w:t>
            </w:r>
            <w:r w:rsidR="00092924" w:rsidRPr="00FB14DF">
              <w:rPr>
                <w:rFonts w:asciiTheme="majorHAnsi" w:hAnsiTheme="majorHAnsi" w:cstheme="majorHAnsi"/>
                <w:sz w:val="18"/>
                <w:szCs w:val="18"/>
              </w:rPr>
              <w:t>c</w:t>
            </w:r>
            <w:r w:rsidR="005E692C" w:rsidRPr="00FB14DF">
              <w:rPr>
                <w:rFonts w:asciiTheme="majorHAnsi" w:hAnsiTheme="majorHAnsi" w:cstheme="majorHAnsi"/>
                <w:sz w:val="18"/>
                <w:szCs w:val="18"/>
              </w:rPr>
              <w:t>hronic sleep disruption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30A0D" w14:textId="1E2F6CF3" w:rsidR="00E06601" w:rsidRDefault="009C4A9C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860376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009A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009A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tau 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>IHC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AT8, </w:t>
            </w:r>
            <w:r w:rsidR="00434182">
              <w:rPr>
                <w:rFonts w:asciiTheme="majorHAnsi" w:hAnsiTheme="majorHAnsi" w:cstheme="majorHAnsi"/>
                <w:sz w:val="18"/>
                <w:szCs w:val="18"/>
              </w:rPr>
              <w:t xml:space="preserve">T-tau, </w:t>
            </w:r>
            <w:r w:rsidR="004A3486" w:rsidRPr="00FB14DF">
              <w:rPr>
                <w:rFonts w:asciiTheme="majorHAnsi" w:hAnsiTheme="majorHAnsi" w:cstheme="majorHAnsi"/>
                <w:sz w:val="18"/>
                <w:szCs w:val="18"/>
              </w:rPr>
              <w:t>AT100, ThioS)</w:t>
            </w:r>
            <w:r w:rsidR="00D073AF" w:rsidRPr="00FB14DF">
              <w:rPr>
                <w:rFonts w:asciiTheme="majorHAnsi" w:hAnsiTheme="majorHAnsi" w:cstheme="majorHAnsi"/>
                <w:sz w:val="18"/>
                <w:szCs w:val="18"/>
              </w:rPr>
              <w:t>:</w:t>
            </w:r>
            <w:r w:rsidR="007D689C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BB2A49" w:rsidRPr="00FB14DF">
              <w:rPr>
                <w:rFonts w:asciiTheme="majorHAnsi" w:hAnsiTheme="majorHAnsi" w:cstheme="majorHAnsi"/>
                <w:sz w:val="18"/>
                <w:szCs w:val="18"/>
              </w:rPr>
              <w:t>Crary lab</w:t>
            </w:r>
            <w:r w:rsidR="00D9185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mtg on 4/4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563A3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AT8 </w:t>
            </w:r>
            <w:r w:rsidR="00F875F6" w:rsidRPr="00FB14DF">
              <w:rPr>
                <w:rFonts w:asciiTheme="majorHAnsi" w:hAnsiTheme="majorHAnsi" w:cstheme="majorHAnsi"/>
                <w:sz w:val="18"/>
                <w:szCs w:val="18"/>
              </w:rPr>
              <w:t>more adjacent slides</w:t>
            </w:r>
            <w:r w:rsidR="000D62C4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="000D62C4" w:rsidRPr="000D62C4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make brain array</w:t>
            </w:r>
          </w:p>
          <w:p w14:paraId="25D0F684" w14:textId="4A109C7B" w:rsidR="003240C0" w:rsidRPr="000D62C4" w:rsidRDefault="009C4A9C" w:rsidP="00D073AF">
            <w:pPr>
              <w:spacing w:before="0"/>
              <w:rPr>
                <w:rFonts w:asciiTheme="majorHAnsi" w:hAnsiTheme="majorHAnsi" w:cstheme="majorHAnsi"/>
                <w:color w:val="FF0000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FF0000"/>
                  <w:sz w:val="18"/>
                  <w:szCs w:val="18"/>
                </w:rPr>
                <w:id w:val="8659494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40C0" w:rsidRPr="003240C0">
                  <w:rPr>
                    <w:rFonts w:ascii="MS Gothic" w:eastAsia="MS Gothic" w:hAnsi="MS Gothic" w:cs="MS Gothic" w:hint="eastAsia"/>
                    <w:color w:val="FF0000"/>
                    <w:sz w:val="18"/>
                    <w:szCs w:val="18"/>
                  </w:rPr>
                  <w:t>☐</w:t>
                </w:r>
              </w:sdtContent>
            </w:sdt>
            <w:r w:rsidR="003240C0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TH/Iba1 in the LC</w:t>
            </w:r>
          </w:p>
          <w:p w14:paraId="77C281D8" w14:textId="6721AFE9" w:rsidR="004A3486" w:rsidRPr="00FB14DF" w:rsidRDefault="009C4A9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88842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6560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36560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longitudinal</w:t>
            </w:r>
            <w:r w:rsidR="00880D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: </w:t>
            </w:r>
            <w:r w:rsidR="009251BA" w:rsidRPr="00FB14DF">
              <w:rPr>
                <w:rFonts w:asciiTheme="majorHAnsi" w:hAnsiTheme="majorHAnsi" w:cstheme="majorHAnsi"/>
                <w:sz w:val="18"/>
                <w:szCs w:val="18"/>
              </w:rPr>
              <w:t>acquire WT recs</w:t>
            </w:r>
            <w:r w:rsidR="00493253" w:rsidRPr="00FB14DF">
              <w:rPr>
                <w:rFonts w:asciiTheme="majorHAnsi" w:hAnsiTheme="majorHAnsi" w:cstheme="majorHAnsi"/>
                <w:sz w:val="18"/>
                <w:szCs w:val="18"/>
              </w:rPr>
              <w:t>, assess spindle-SO properties</w:t>
            </w:r>
          </w:p>
          <w:p w14:paraId="26C010C5" w14:textId="694143DD" w:rsidR="004A3486" w:rsidRPr="00FB14DF" w:rsidRDefault="009C4A9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3632766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E0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D5E0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AF6037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SDC rec: </w:t>
            </w:r>
            <w:r w:rsidR="0069296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manual stage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02BE3" w14:textId="77777777" w:rsidR="006D0EC1" w:rsidRPr="00FB14DF" w:rsidRDefault="00054B8A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  <w:r w:rsidR="00094738" w:rsidRPr="00FB14DF">
              <w:rPr>
                <w:rFonts w:asciiTheme="majorHAnsi" w:hAnsiTheme="majorHAnsi" w:cstheme="majorHAnsi"/>
                <w:sz w:val="18"/>
                <w:szCs w:val="18"/>
              </w:rPr>
              <w:t>/Korey</w:t>
            </w:r>
          </w:p>
        </w:tc>
      </w:tr>
      <w:tr w:rsidR="00E51E00" w:rsidRPr="00FB14DF" w14:paraId="3AF702F8" w14:textId="77777777" w:rsidTr="001D28B1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270FE" w14:textId="77777777" w:rsidR="00E51E00" w:rsidRPr="00FB14DF" w:rsidRDefault="00E51E00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B58E6D" w14:textId="0D476B34" w:rsidR="00E51E00" w:rsidRPr="00FB14DF" w:rsidRDefault="00221409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DORA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project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1DC9D" w14:textId="48EA63AD" w:rsidR="008F3673" w:rsidRPr="00FB14DF" w:rsidRDefault="009C4A9C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24825758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F3673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☒</w:t>
                </w:r>
              </w:sdtContent>
            </w:sdt>
            <w:r w:rsidR="008F3673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Merck MTA</w:t>
            </w:r>
          </w:p>
          <w:p w14:paraId="711F91B6" w14:textId="77777777" w:rsidR="00EA6AD2" w:rsidRPr="00FB14DF" w:rsidRDefault="009C4A9C" w:rsidP="00D073AF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517451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A6AD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EE7F3D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Ilastik: </w:t>
            </w:r>
            <w:r w:rsidR="00EA6AD2" w:rsidRPr="00FB14DF">
              <w:rPr>
                <w:rFonts w:asciiTheme="majorHAnsi" w:hAnsiTheme="majorHAnsi" w:cstheme="majorHAnsi"/>
                <w:sz w:val="18"/>
                <w:szCs w:val="18"/>
              </w:rPr>
              <w:t>automated video analysis for sleep/wake</w:t>
            </w:r>
          </w:p>
          <w:p w14:paraId="08A7B26F" w14:textId="1F51D4D4" w:rsidR="00961EA6" w:rsidRPr="002D180C" w:rsidRDefault="009C4A9C" w:rsidP="00A20CE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24515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1EA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Gavage</w:t>
            </w:r>
            <w:r w:rsidR="00961EA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. </w:t>
            </w:r>
            <w:r w:rsidR="002454CB">
              <w:rPr>
                <w:rFonts w:asciiTheme="majorHAnsi" w:hAnsiTheme="majorHAnsi" w:cstheme="majorHAnsi"/>
                <w:sz w:val="18"/>
                <w:szCs w:val="18"/>
              </w:rPr>
              <w:t xml:space="preserve">Do veh, </w:t>
            </w:r>
            <w:r w:rsidR="00A20CEE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analyze gavage veh</w:t>
            </w:r>
            <w:r w:rsidR="002D180C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,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do suvorexant</w:t>
            </w:r>
          </w:p>
          <w:p w14:paraId="1B25C763" w14:textId="63C3A6BA" w:rsidR="002D180C" w:rsidRPr="002D180C" w:rsidRDefault="009C4A9C" w:rsidP="002D180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685592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180C" w:rsidRPr="002D180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2D180C" w:rsidRPr="002D180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2D180C">
              <w:rPr>
                <w:rFonts w:asciiTheme="majorHAnsi" w:hAnsiTheme="majorHAnsi" w:cstheme="majorHAnsi"/>
                <w:sz w:val="18"/>
                <w:szCs w:val="18"/>
              </w:rPr>
              <w:t>jelly: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E800" w14:textId="07E86E61" w:rsidR="00E51E00" w:rsidRPr="00FB14DF" w:rsidRDefault="00E51E00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Kaitlyn</w:t>
            </w:r>
            <w:r w:rsidR="00221409">
              <w:rPr>
                <w:rFonts w:asciiTheme="majorHAnsi" w:hAnsiTheme="majorHAnsi" w:cstheme="majorHAnsi"/>
                <w:sz w:val="18"/>
                <w:szCs w:val="18"/>
              </w:rPr>
              <w:t>/Libby</w:t>
            </w:r>
            <w:bookmarkStart w:id="0" w:name="_GoBack"/>
            <w:bookmarkEnd w:id="0"/>
          </w:p>
        </w:tc>
      </w:tr>
      <w:tr w:rsidR="00C03176" w:rsidRPr="00FB14DF" w14:paraId="50C38172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F4A0D" w14:textId="77777777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88413" w14:textId="370FDE2A" w:rsidR="00C03176" w:rsidRPr="00FB14DF" w:rsidRDefault="00C03176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cFos staining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EB9E9" w14:textId="24F942A7" w:rsidR="00C03176" w:rsidRPr="00FB14DF" w:rsidRDefault="009C4A9C" w:rsidP="00C03176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575801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30AAE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330AAE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LC compare of SD vs adlib</w:t>
            </w:r>
            <w:r w:rsidR="003D0A0F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(R01)</w:t>
            </w:r>
          </w:p>
          <w:p w14:paraId="761FC54F" w14:textId="1225E986" w:rsidR="00A7033E" w:rsidRPr="00FB14DF" w:rsidRDefault="009C4A9C" w:rsidP="00BC140D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2051448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3176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1 session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RR</w:t>
            </w:r>
            <w:r w:rsidR="00154DF9">
              <w:rPr>
                <w:rFonts w:asciiTheme="majorHAnsi" w:hAnsiTheme="majorHAnsi" w:cstheme="majorHAnsi"/>
                <w:sz w:val="18"/>
                <w:szCs w:val="18"/>
              </w:rPr>
              <w:t xml:space="preserve"> vs Handle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C0317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80A98" w:rsidRPr="00FB14DF">
              <w:rPr>
                <w:rFonts w:asciiTheme="majorHAnsi" w:hAnsiTheme="majorHAnsi" w:cstheme="majorHAnsi"/>
                <w:sz w:val="18"/>
                <w:szCs w:val="18"/>
              </w:rPr>
              <w:t>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163EE" w14:textId="172689F0" w:rsidR="00C03176" w:rsidRPr="00FB14DF" w:rsidRDefault="005610C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092325" w:rsidRPr="00FB14DF" w14:paraId="314C16E4" w14:textId="77777777" w:rsidTr="00DD31ED">
        <w:trPr>
          <w:trHeight w:val="54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ADA4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53FCC" w14:textId="3A11389C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Clear brain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697D" w14:textId="4AE80430" w:rsidR="00092325" w:rsidRPr="00FB14DF" w:rsidRDefault="009C4A9C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358277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7EF0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TH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163E06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  <w:r w:rsidR="00817EF0">
              <w:rPr>
                <w:rFonts w:asciiTheme="majorHAnsi" w:hAnsiTheme="majorHAnsi" w:cstheme="majorHAnsi"/>
                <w:sz w:val="18"/>
                <w:szCs w:val="18"/>
              </w:rPr>
              <w:t xml:space="preserve"> (insufficient penetration)</w:t>
            </w:r>
            <w:r w:rsidR="00DE56C7">
              <w:rPr>
                <w:rFonts w:asciiTheme="majorHAnsi" w:hAnsiTheme="majorHAnsi" w:cstheme="majorHAnsi"/>
                <w:sz w:val="18"/>
                <w:szCs w:val="18"/>
              </w:rPr>
              <w:t>, do 1:100</w:t>
            </w:r>
          </w:p>
          <w:p w14:paraId="6F61251A" w14:textId="500D55C2" w:rsidR="00195DF2" w:rsidRPr="00FB14DF" w:rsidRDefault="009C4A9C" w:rsidP="00F0632A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84937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95DF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try DBH or NET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49443AA3" w14:textId="77777777" w:rsidR="00092325" w:rsidRDefault="009C4A9C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491930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66773A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try AT8 or Ttau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clear </w:t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sym w:font="Wingdings" w:char="F0E0"/>
            </w:r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image</w:t>
            </w:r>
          </w:p>
          <w:p w14:paraId="642D32B3" w14:textId="7D346BE3" w:rsidR="00460E3C" w:rsidRPr="00FB14DF" w:rsidRDefault="009C4A9C" w:rsidP="00195DF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968812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0E3C" w:rsidRPr="00460E3C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460E3C" w:rsidRPr="00460E3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460E3C">
              <w:rPr>
                <w:rFonts w:asciiTheme="majorHAnsi" w:hAnsiTheme="majorHAnsi" w:cstheme="majorHAnsi"/>
                <w:sz w:val="18"/>
                <w:szCs w:val="18"/>
              </w:rPr>
              <w:t>try cFos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EE2B5" w14:textId="77354AC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3FCDB907" w14:textId="77777777" w:rsidTr="00640674">
        <w:trPr>
          <w:trHeight w:val="291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46183" w14:textId="4F0BEB8D" w:rsidR="00092325" w:rsidRPr="00FB14DF" w:rsidRDefault="00092325" w:rsidP="008116EF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PAPERS</w:t>
            </w:r>
          </w:p>
        </w:tc>
      </w:tr>
      <w:tr w:rsidR="00092325" w:rsidRPr="00FB14DF" w14:paraId="393572AF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71CC4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7939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msSpindle-rotarod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EDE69" w14:textId="78FAA2CD" w:rsidR="00092325" w:rsidRPr="00FB14DF" w:rsidRDefault="009C4A9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583176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C7EEF" w:rsidRPr="00FB14DF">
              <w:rPr>
                <w:rFonts w:asciiTheme="majorHAnsi" w:hAnsiTheme="majorHAnsi" w:cstheme="majorHAnsi"/>
                <w:sz w:val="18"/>
                <w:szCs w:val="18"/>
              </w:rPr>
              <w:t>analyze newest 4x females</w:t>
            </w:r>
          </w:p>
          <w:p w14:paraId="2A660D26" w14:textId="77777777" w:rsidR="00092325" w:rsidRDefault="009C4A9C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4351114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Andrew’s feedback: </w:t>
            </w:r>
            <w:r w:rsidR="00062B98" w:rsidRPr="00FB14DF">
              <w:rPr>
                <w:rFonts w:asciiTheme="majorHAnsi" w:hAnsiTheme="majorHAnsi" w:cstheme="majorHAnsi"/>
                <w:sz w:val="18"/>
                <w:szCs w:val="18"/>
              </w:rPr>
              <w:t>meet by 4/15</w:t>
            </w:r>
          </w:p>
          <w:p w14:paraId="5801F650" w14:textId="3590F5E4" w:rsidR="00F128E7" w:rsidRPr="00FB14DF" w:rsidRDefault="009C4A9C" w:rsidP="00062B98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811096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28E7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F128E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F128E7" w:rsidRPr="00E30FD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stew on MRL/phase diff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3356D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648122F4" w14:textId="77777777" w:rsidTr="00831ECA">
        <w:trPr>
          <w:trHeight w:val="363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10FC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42AD" w14:textId="76C74EDE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huSpindle-tau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D3380" w14:textId="065C7C7B" w:rsidR="00E30FD2" w:rsidRDefault="009C4A9C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467130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FD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Ricardo compile feedback, </w:t>
            </w:r>
          </w:p>
          <w:p w14:paraId="46C8CA5A" w14:textId="72471F24" w:rsidR="00092325" w:rsidRPr="00FB14DF" w:rsidRDefault="009C4A9C" w:rsidP="00C20CE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704627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0FD2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E30FD2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E30FD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submit</w:t>
            </w:r>
            <w:r w:rsidR="00831ECA" w:rsidRPr="00E30FD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to JAMA Neuro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7C0EE" w14:textId="0E824C3F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092325" w:rsidRPr="00FB14DF" w14:paraId="5ADB1DA8" w14:textId="77777777" w:rsidTr="00A90133">
        <w:trPr>
          <w:trHeight w:val="507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6D9D46" w14:textId="515FA8FD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77122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rpS6 and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C535BC" w14:textId="056D98C6" w:rsidR="00092325" w:rsidRPr="00FB14DF" w:rsidRDefault="009C4A9C" w:rsidP="0045574E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13818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C14542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submission.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B3347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Andrew</w:t>
            </w:r>
          </w:p>
        </w:tc>
      </w:tr>
      <w:tr w:rsidR="00092325" w:rsidRPr="00FB14DF" w14:paraId="4696D757" w14:textId="77777777" w:rsidTr="002F06E7">
        <w:trPr>
          <w:trHeight w:val="46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8E53B" w14:textId="77777777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EDFE1" w14:textId="17585FD5" w:rsidR="00092325" w:rsidRPr="00FB14DF" w:rsidRDefault="00092325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Gist learn: F-B rotarod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8B4C4" w14:textId="353211DE" w:rsidR="00092325" w:rsidRPr="00FB14DF" w:rsidRDefault="009C4A9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1081979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92325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092325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9232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manuscript outline</w:t>
            </w:r>
          </w:p>
          <w:p w14:paraId="7BBC01A6" w14:textId="7F39D0DE" w:rsidR="00092325" w:rsidRPr="00FB14DF" w:rsidRDefault="00092325" w:rsidP="00717893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SciReports,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82A2C" w14:textId="77777777" w:rsidR="00092325" w:rsidRPr="00FB14DF" w:rsidRDefault="00092325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Ward</w:t>
            </w:r>
          </w:p>
        </w:tc>
      </w:tr>
      <w:tr w:rsidR="00C14542" w:rsidRPr="00FB14DF" w14:paraId="2E2B6EBF" w14:textId="77777777" w:rsidTr="002F06E7">
        <w:trPr>
          <w:trHeight w:val="282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2AC88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71BFB6" w14:textId="1A0D103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eDISCO paper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78170" w14:textId="77777777" w:rsidR="007E7E35" w:rsidRDefault="009C4A9C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07023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7E7E35" w:rsidRPr="007E7E35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>figure outline</w:t>
            </w:r>
          </w:p>
          <w:p w14:paraId="18D31A3C" w14:textId="731CD7F0" w:rsidR="00C14542" w:rsidRPr="00FB14DF" w:rsidRDefault="009C4A9C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399408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E35" w:rsidRPr="007E7E35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7E7E35" w:rsidRPr="007E7E35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manuscript outline</w:t>
            </w:r>
          </w:p>
          <w:p w14:paraId="4BD48EF2" w14:textId="359D200A" w:rsidR="00C14542" w:rsidRPr="00FB14DF" w:rsidRDefault="00C14542" w:rsidP="00C14542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Target: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JNmethods, FrontBrainImagingMethods</w:t>
            </w:r>
            <w:r w:rsidR="00AD6057">
              <w:rPr>
                <w:rFonts w:asciiTheme="majorHAnsi" w:hAnsiTheme="majorHAnsi" w:cstheme="majorHAnsi"/>
                <w:sz w:val="18"/>
                <w:szCs w:val="18"/>
              </w:rPr>
              <w:t>, JMicroscopy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7CADFC" w14:textId="74029B1B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02F371D4" w14:textId="77777777" w:rsidTr="00E8131B">
        <w:trPr>
          <w:trHeight w:val="255"/>
        </w:trPr>
        <w:tc>
          <w:tcPr>
            <w:tcW w:w="110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C94C0" w14:textId="0CAD5D5D" w:rsidR="00C14542" w:rsidRPr="00FB14DF" w:rsidRDefault="00C14542" w:rsidP="001D5869">
            <w:pPr>
              <w:spacing w:before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b/>
                <w:sz w:val="18"/>
                <w:szCs w:val="18"/>
              </w:rPr>
              <w:t>OTHER</w:t>
            </w:r>
          </w:p>
        </w:tc>
      </w:tr>
      <w:tr w:rsidR="00C14542" w:rsidRPr="00FB14DF" w14:paraId="1AFC0312" w14:textId="77777777" w:rsidTr="00225110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41CAB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CAF40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Optogenetics experiment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2306B" w14:textId="68BE29E4" w:rsidR="00C14542" w:rsidRPr="00FB14DF" w:rsidRDefault="009C4A9C" w:rsidP="00225110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4670446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TH-cre+implant.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8770E" w14:textId="77777777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C14542" w:rsidRPr="00FB14DF" w14:paraId="236C08E5" w14:textId="77777777" w:rsidTr="00225110">
        <w:trPr>
          <w:trHeight w:val="48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754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50E3E" w14:textId="029E076C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DREADDs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3A5D" w14:textId="6259FC53" w:rsidR="00C14542" w:rsidRPr="00FB14DF" w:rsidRDefault="009C4A9C" w:rsidP="004A3486">
            <w:pPr>
              <w:spacing w:before="0"/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000000" w:themeColor="text1"/>
                  <w:sz w:val="18"/>
                  <w:szCs w:val="18"/>
                </w:rPr>
                <w:id w:val="-1572334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color w:val="000000" w:themeColor="text1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Inject in LC of TH-cre+implant. Plan this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D375" w14:textId="77777777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C14542" w:rsidRPr="00FB14DF" w14:paraId="6B837A51" w14:textId="77777777" w:rsidTr="006E3107">
        <w:trPr>
          <w:trHeight w:val="705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E78BE" w14:textId="0D5FFA75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AFB7F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Motor learning: tone reactivation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9BE9" w14:textId="38FC5EAB" w:rsidR="00C14542" w:rsidRPr="00FB14DF" w:rsidRDefault="009C4A9C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702902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542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>consider single-subject exp design: record sleep, play tone recording during NREM sleep manually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C1EBA" w14:textId="77777777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Rebecca</w:t>
            </w:r>
          </w:p>
        </w:tc>
      </w:tr>
      <w:tr w:rsidR="00C14542" w:rsidRPr="00FB14DF" w14:paraId="22CF5430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9E1D" w14:textId="1B0A6EC6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546893" w14:textId="77777777" w:rsidR="00C14542" w:rsidRPr="00FB14DF" w:rsidRDefault="00C14542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IACUC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6B5FE" w14:textId="77777777" w:rsidR="00C14542" w:rsidRDefault="009C4A9C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0455691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FFA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☒</w:t>
                </w:r>
              </w:sdtContent>
            </w:sdt>
            <w:r w:rsidR="00C14542" w:rsidRPr="00FB14DF">
              <w:rPr>
                <w:rFonts w:asciiTheme="majorHAnsi" w:hAnsiTheme="majorHAnsi" w:cstheme="majorHAnsi"/>
                <w:color w:val="FF0000"/>
                <w:sz w:val="18"/>
                <w:szCs w:val="18"/>
              </w:rPr>
              <w:t xml:space="preserve"> </w:t>
            </w:r>
            <w:r w:rsidR="00E32FFA">
              <w:rPr>
                <w:rFonts w:asciiTheme="majorHAnsi" w:hAnsiTheme="majorHAnsi" w:cstheme="majorHAnsi"/>
                <w:sz w:val="18"/>
                <w:szCs w:val="18"/>
              </w:rPr>
              <w:t>Submit</w:t>
            </w:r>
            <w:r w:rsidR="00C14542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IACUC for PS19 mice, sleep disrupt, suvorexant</w:t>
            </w:r>
          </w:p>
          <w:p w14:paraId="6E3C7F0E" w14:textId="3C17BB51" w:rsidR="00E32FFA" w:rsidRPr="00FB14DF" w:rsidRDefault="009C4A9C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3728140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32FFA">
                  <w:rPr>
                    <w:rFonts w:ascii="MS Gothic" w:eastAsia="MS Gothic" w:hAnsi="MS Gothic" w:cstheme="majorHAnsi" w:hint="eastAsia"/>
                    <w:sz w:val="18"/>
                    <w:szCs w:val="18"/>
                  </w:rPr>
                  <w:t>☐</w:t>
                </w:r>
              </w:sdtContent>
            </w:sdt>
            <w:r w:rsidR="00E32FFA" w:rsidRPr="00E32FF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E32FFA">
              <w:rPr>
                <w:rFonts w:asciiTheme="majorHAnsi" w:hAnsiTheme="majorHAnsi" w:cstheme="majorHAnsi"/>
                <w:sz w:val="18"/>
                <w:szCs w:val="18"/>
              </w:rPr>
              <w:t>respond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E32A02" w14:textId="3720E03C" w:rsidR="00C14542" w:rsidRPr="00FB14DF" w:rsidRDefault="00C14542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E8131B" w:rsidRPr="00FB14DF" w14:paraId="121EB6B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CD91A" w14:textId="77777777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17BC9" w14:textId="0CBE1673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Mouse VR Maze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FE4DC" w14:textId="77777777" w:rsidR="00E8131B" w:rsidRPr="00FB14DF" w:rsidRDefault="009C4A9C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-76622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test freely moving with touchpad</w:t>
            </w:r>
          </w:p>
          <w:p w14:paraId="0356907C" w14:textId="26ABB6C6" w:rsidR="00E8131B" w:rsidRDefault="009C4A9C" w:rsidP="0056602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15261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link beep/milk delivery to screen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F19CF2" w14:textId="248F7E28" w:rsidR="00E8131B" w:rsidRPr="00FB14DF" w:rsidRDefault="00E8131B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>Korey</w:t>
            </w:r>
          </w:p>
        </w:tc>
      </w:tr>
      <w:tr w:rsidR="00E8131B" w:rsidRPr="00FB14DF" w14:paraId="3AB24D49" w14:textId="77777777" w:rsidTr="001F67F4">
        <w:trPr>
          <w:trHeight w:val="300"/>
        </w:trPr>
        <w:tc>
          <w:tcPr>
            <w:tcW w:w="4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FA0B5B" w14:textId="77777777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9248F3" w14:textId="654BCC6C" w:rsidR="00E8131B" w:rsidRPr="00FB14DF" w:rsidRDefault="00E8131B" w:rsidP="00B33734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r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Aggression </w:t>
            </w:r>
          </w:p>
        </w:tc>
        <w:tc>
          <w:tcPr>
            <w:tcW w:w="7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EE4272" w14:textId="77777777" w:rsidR="00E8131B" w:rsidRPr="00FB14DF" w:rsidRDefault="009C4A9C" w:rsidP="001204EC">
            <w:pPr>
              <w:spacing w:before="0"/>
              <w:rPr>
                <w:rFonts w:asciiTheme="majorHAnsi" w:hAnsiTheme="majorHAnsi" w:cstheme="majorHAnsi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968707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analyze videos of aggression</w:t>
            </w:r>
          </w:p>
          <w:p w14:paraId="6C05502A" w14:textId="7A77E8E0" w:rsidR="00E8131B" w:rsidRPr="00FB14DF" w:rsidRDefault="009C4A9C" w:rsidP="001204EC">
            <w:pPr>
              <w:spacing w:before="0"/>
              <w:rPr>
                <w:rFonts w:ascii="MS Gothic" w:eastAsia="MS Gothic" w:hAnsi="MS Gothic" w:cs="MS Gothic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sz w:val="18"/>
                  <w:szCs w:val="18"/>
                </w:rPr>
                <w:id w:val="15838780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8131B" w:rsidRPr="00FB14DF">
                  <w:rPr>
                    <w:rFonts w:ascii="MS Gothic" w:eastAsia="MS Gothic" w:hAnsi="MS Gothic" w:cs="MS Gothic" w:hint="eastAsia"/>
                    <w:sz w:val="18"/>
                    <w:szCs w:val="18"/>
                  </w:rPr>
                  <w:t>☐</w:t>
                </w:r>
              </w:sdtContent>
            </w:sdt>
            <w:r w:rsidR="00E8131B" w:rsidRPr="00FB14DF">
              <w:rPr>
                <w:rFonts w:asciiTheme="majorHAnsi" w:hAnsiTheme="majorHAnsi" w:cstheme="majorHAnsi"/>
                <w:sz w:val="18"/>
                <w:szCs w:val="18"/>
              </w:rPr>
              <w:t xml:space="preserve"> design of experiment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E15CD0" w14:textId="77777777" w:rsidR="00E8131B" w:rsidRPr="00FB14DF" w:rsidRDefault="00E8131B" w:rsidP="00B33734">
            <w:pPr>
              <w:spacing w:before="0"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</w:tbl>
    <w:p w14:paraId="06DD7787" w14:textId="77777777" w:rsidR="00F673B4" w:rsidRPr="00FB14DF" w:rsidRDefault="00F673B4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p w14:paraId="269BFE05" w14:textId="77777777" w:rsidR="007A6DFB" w:rsidRPr="00FB14DF" w:rsidRDefault="007A6DFB" w:rsidP="00B33734">
      <w:pPr>
        <w:spacing w:before="0"/>
        <w:rPr>
          <w:rFonts w:asciiTheme="majorHAnsi" w:hAnsiTheme="majorHAnsi" w:cstheme="majorHAnsi"/>
          <w:b/>
          <w:sz w:val="18"/>
          <w:szCs w:val="18"/>
        </w:rPr>
      </w:pPr>
    </w:p>
    <w:sectPr w:rsidR="007A6DFB" w:rsidRPr="00FB14DF" w:rsidSect="008F20F1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B4132C" w14:textId="77777777" w:rsidR="009C4A9C" w:rsidRDefault="009C4A9C" w:rsidP="002E2923">
      <w:pPr>
        <w:spacing w:before="0"/>
      </w:pPr>
      <w:r>
        <w:separator/>
      </w:r>
    </w:p>
  </w:endnote>
  <w:endnote w:type="continuationSeparator" w:id="0">
    <w:p w14:paraId="43308D92" w14:textId="77777777" w:rsidR="009C4A9C" w:rsidRDefault="009C4A9C" w:rsidP="002E292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B62DAA" w14:textId="77777777" w:rsidR="009C4A9C" w:rsidRDefault="009C4A9C" w:rsidP="002E2923">
      <w:pPr>
        <w:spacing w:before="0"/>
      </w:pPr>
      <w:r>
        <w:separator/>
      </w:r>
    </w:p>
  </w:footnote>
  <w:footnote w:type="continuationSeparator" w:id="0">
    <w:p w14:paraId="45740B7E" w14:textId="77777777" w:rsidR="009C4A9C" w:rsidRDefault="009C4A9C" w:rsidP="002E292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680B0" w14:textId="77777777" w:rsidR="000F70EB" w:rsidRPr="002E2923" w:rsidRDefault="006D0EC1">
    <w:pPr>
      <w:pStyle w:val="Header"/>
      <w:rPr>
        <w:rFonts w:asciiTheme="minorHAnsi" w:hAnsiTheme="minorHAnsi"/>
        <w:b/>
      </w:rPr>
    </w:pPr>
    <w:r>
      <w:rPr>
        <w:rFonts w:asciiTheme="minorHAnsi" w:hAnsiTheme="minorHAnsi"/>
        <w:b/>
      </w:rPr>
      <w:fldChar w:fldCharType="begin"/>
    </w:r>
    <w:r>
      <w:rPr>
        <w:rFonts w:asciiTheme="minorHAnsi" w:hAnsiTheme="minorHAnsi"/>
        <w:b/>
      </w:rPr>
      <w:instrText xml:space="preserve"> FILENAME   \* MERGEFORMAT </w:instrText>
    </w:r>
    <w:r>
      <w:rPr>
        <w:rFonts w:asciiTheme="minorHAnsi" w:hAnsiTheme="minorHAnsi"/>
        <w:b/>
      </w:rPr>
      <w:fldChar w:fldCharType="separate"/>
    </w:r>
    <w:r w:rsidR="009F7521">
      <w:rPr>
        <w:rFonts w:asciiTheme="minorHAnsi" w:hAnsiTheme="minorHAnsi"/>
        <w:b/>
        <w:noProof/>
      </w:rPr>
      <w:t>VargaLabMtgNotes_2018_current.docx</w:t>
    </w:r>
    <w:r>
      <w:rPr>
        <w:rFonts w:asciiTheme="minorHAnsi" w:hAnsiTheme="minorHAnsi"/>
        <w:b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0B45"/>
    <w:multiLevelType w:val="hybridMultilevel"/>
    <w:tmpl w:val="003C53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1342AAE"/>
    <w:multiLevelType w:val="hybridMultilevel"/>
    <w:tmpl w:val="FE189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732763"/>
    <w:multiLevelType w:val="hybridMultilevel"/>
    <w:tmpl w:val="C9F2E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323304"/>
    <w:multiLevelType w:val="hybridMultilevel"/>
    <w:tmpl w:val="C2B4E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5C1F32"/>
    <w:multiLevelType w:val="hybridMultilevel"/>
    <w:tmpl w:val="0882A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AE0114"/>
    <w:multiLevelType w:val="hybridMultilevel"/>
    <w:tmpl w:val="17F228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E776C7"/>
    <w:multiLevelType w:val="hybridMultilevel"/>
    <w:tmpl w:val="F36C2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B447EDE"/>
    <w:multiLevelType w:val="hybridMultilevel"/>
    <w:tmpl w:val="B9A45D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0F26C35"/>
    <w:multiLevelType w:val="hybridMultilevel"/>
    <w:tmpl w:val="F874F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6A30C5"/>
    <w:multiLevelType w:val="hybridMultilevel"/>
    <w:tmpl w:val="78B67CF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8BB287A"/>
    <w:multiLevelType w:val="hybridMultilevel"/>
    <w:tmpl w:val="FA681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767106"/>
    <w:multiLevelType w:val="hybridMultilevel"/>
    <w:tmpl w:val="ED6E4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14F28FC"/>
    <w:multiLevelType w:val="hybridMultilevel"/>
    <w:tmpl w:val="5D2A8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1A62FF0"/>
    <w:multiLevelType w:val="hybridMultilevel"/>
    <w:tmpl w:val="897E1E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BE69F3"/>
    <w:multiLevelType w:val="hybridMultilevel"/>
    <w:tmpl w:val="DE922C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2A9740E"/>
    <w:multiLevelType w:val="hybridMultilevel"/>
    <w:tmpl w:val="3CD05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687C12"/>
    <w:multiLevelType w:val="hybridMultilevel"/>
    <w:tmpl w:val="3974A7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7167AAE"/>
    <w:multiLevelType w:val="hybridMultilevel"/>
    <w:tmpl w:val="93860E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10C1E15"/>
    <w:multiLevelType w:val="hybridMultilevel"/>
    <w:tmpl w:val="AD7CF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2EF1A86"/>
    <w:multiLevelType w:val="hybridMultilevel"/>
    <w:tmpl w:val="56C06CA6"/>
    <w:lvl w:ilvl="0" w:tplc="CCAC8294">
      <w:start w:val="1"/>
      <w:numFmt w:val="bullet"/>
      <w:lvlText w:val="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9"/>
  </w:num>
  <w:num w:numId="4">
    <w:abstractNumId w:val="10"/>
  </w:num>
  <w:num w:numId="5">
    <w:abstractNumId w:val="3"/>
  </w:num>
  <w:num w:numId="6">
    <w:abstractNumId w:val="15"/>
  </w:num>
  <w:num w:numId="7">
    <w:abstractNumId w:val="4"/>
  </w:num>
  <w:num w:numId="8">
    <w:abstractNumId w:val="17"/>
  </w:num>
  <w:num w:numId="9">
    <w:abstractNumId w:val="8"/>
  </w:num>
  <w:num w:numId="10">
    <w:abstractNumId w:val="7"/>
  </w:num>
  <w:num w:numId="11">
    <w:abstractNumId w:val="1"/>
  </w:num>
  <w:num w:numId="12">
    <w:abstractNumId w:val="0"/>
  </w:num>
  <w:num w:numId="13">
    <w:abstractNumId w:val="16"/>
  </w:num>
  <w:num w:numId="14">
    <w:abstractNumId w:val="2"/>
  </w:num>
  <w:num w:numId="15">
    <w:abstractNumId w:val="11"/>
  </w:num>
  <w:num w:numId="16">
    <w:abstractNumId w:val="12"/>
  </w:num>
  <w:num w:numId="17">
    <w:abstractNumId w:val="13"/>
  </w:num>
  <w:num w:numId="18">
    <w:abstractNumId w:val="19"/>
  </w:num>
  <w:num w:numId="19">
    <w:abstractNumId w:val="6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177"/>
    <w:rsid w:val="00001D33"/>
    <w:rsid w:val="00002197"/>
    <w:rsid w:val="00003BFA"/>
    <w:rsid w:val="00004144"/>
    <w:rsid w:val="00005ECB"/>
    <w:rsid w:val="00007906"/>
    <w:rsid w:val="000102F7"/>
    <w:rsid w:val="00011332"/>
    <w:rsid w:val="000169A3"/>
    <w:rsid w:val="000176DC"/>
    <w:rsid w:val="000201D0"/>
    <w:rsid w:val="00032D85"/>
    <w:rsid w:val="00036560"/>
    <w:rsid w:val="0003778F"/>
    <w:rsid w:val="00042879"/>
    <w:rsid w:val="000460A0"/>
    <w:rsid w:val="000468F3"/>
    <w:rsid w:val="00051038"/>
    <w:rsid w:val="0005140D"/>
    <w:rsid w:val="00054B8A"/>
    <w:rsid w:val="00062B98"/>
    <w:rsid w:val="00066E55"/>
    <w:rsid w:val="00067318"/>
    <w:rsid w:val="0007215B"/>
    <w:rsid w:val="0007374C"/>
    <w:rsid w:val="00076E4D"/>
    <w:rsid w:val="00081D8E"/>
    <w:rsid w:val="0008388E"/>
    <w:rsid w:val="00092325"/>
    <w:rsid w:val="00092924"/>
    <w:rsid w:val="00094617"/>
    <w:rsid w:val="00094738"/>
    <w:rsid w:val="00097A67"/>
    <w:rsid w:val="000A559B"/>
    <w:rsid w:val="000A5BD4"/>
    <w:rsid w:val="000B5E70"/>
    <w:rsid w:val="000B6AB6"/>
    <w:rsid w:val="000C4C8B"/>
    <w:rsid w:val="000C7C72"/>
    <w:rsid w:val="000C7EEF"/>
    <w:rsid w:val="000D3CBC"/>
    <w:rsid w:val="000D62C4"/>
    <w:rsid w:val="000D697C"/>
    <w:rsid w:val="000D6C1B"/>
    <w:rsid w:val="000D71D4"/>
    <w:rsid w:val="000E7381"/>
    <w:rsid w:val="000E751B"/>
    <w:rsid w:val="000F1A81"/>
    <w:rsid w:val="000F70EB"/>
    <w:rsid w:val="00102F34"/>
    <w:rsid w:val="00110809"/>
    <w:rsid w:val="00111884"/>
    <w:rsid w:val="00113772"/>
    <w:rsid w:val="00113ED4"/>
    <w:rsid w:val="00123412"/>
    <w:rsid w:val="001241AD"/>
    <w:rsid w:val="0012710F"/>
    <w:rsid w:val="00132DD0"/>
    <w:rsid w:val="0013363E"/>
    <w:rsid w:val="00137E6E"/>
    <w:rsid w:val="00144E2F"/>
    <w:rsid w:val="0015245E"/>
    <w:rsid w:val="0015448D"/>
    <w:rsid w:val="00154DF9"/>
    <w:rsid w:val="00154FA0"/>
    <w:rsid w:val="001574D6"/>
    <w:rsid w:val="00163672"/>
    <w:rsid w:val="00163E06"/>
    <w:rsid w:val="00165D0D"/>
    <w:rsid w:val="00171DFF"/>
    <w:rsid w:val="00181044"/>
    <w:rsid w:val="00181D2B"/>
    <w:rsid w:val="0018405B"/>
    <w:rsid w:val="00190D50"/>
    <w:rsid w:val="001915CC"/>
    <w:rsid w:val="00192762"/>
    <w:rsid w:val="00192EB0"/>
    <w:rsid w:val="00195DF2"/>
    <w:rsid w:val="001A677B"/>
    <w:rsid w:val="001A7E95"/>
    <w:rsid w:val="001B0603"/>
    <w:rsid w:val="001B3F42"/>
    <w:rsid w:val="001B6EF2"/>
    <w:rsid w:val="001C7A89"/>
    <w:rsid w:val="001D28B1"/>
    <w:rsid w:val="001D2B66"/>
    <w:rsid w:val="001D5869"/>
    <w:rsid w:val="001D6B37"/>
    <w:rsid w:val="001E156C"/>
    <w:rsid w:val="001E3DF6"/>
    <w:rsid w:val="001F03C3"/>
    <w:rsid w:val="001F0579"/>
    <w:rsid w:val="001F67F4"/>
    <w:rsid w:val="001F7CCA"/>
    <w:rsid w:val="002009AB"/>
    <w:rsid w:val="00203A83"/>
    <w:rsid w:val="002108A3"/>
    <w:rsid w:val="0021327C"/>
    <w:rsid w:val="002179F6"/>
    <w:rsid w:val="00221409"/>
    <w:rsid w:val="0022387F"/>
    <w:rsid w:val="00225110"/>
    <w:rsid w:val="00225E5A"/>
    <w:rsid w:val="00226EDB"/>
    <w:rsid w:val="00226FB5"/>
    <w:rsid w:val="00234893"/>
    <w:rsid w:val="002372B0"/>
    <w:rsid w:val="0024005D"/>
    <w:rsid w:val="00240404"/>
    <w:rsid w:val="00243CA2"/>
    <w:rsid w:val="002454CB"/>
    <w:rsid w:val="0024604D"/>
    <w:rsid w:val="00253C11"/>
    <w:rsid w:val="0025718C"/>
    <w:rsid w:val="00260FDF"/>
    <w:rsid w:val="00265690"/>
    <w:rsid w:val="0026661F"/>
    <w:rsid w:val="00267945"/>
    <w:rsid w:val="00280579"/>
    <w:rsid w:val="002842B3"/>
    <w:rsid w:val="00287476"/>
    <w:rsid w:val="0029320F"/>
    <w:rsid w:val="00294CDD"/>
    <w:rsid w:val="002A74CF"/>
    <w:rsid w:val="002D0AB1"/>
    <w:rsid w:val="002D180C"/>
    <w:rsid w:val="002D1DBC"/>
    <w:rsid w:val="002E18BB"/>
    <w:rsid w:val="002E2923"/>
    <w:rsid w:val="002E70C3"/>
    <w:rsid w:val="002E7AB5"/>
    <w:rsid w:val="002F06E7"/>
    <w:rsid w:val="002F1F20"/>
    <w:rsid w:val="002F4B4A"/>
    <w:rsid w:val="002F4B8E"/>
    <w:rsid w:val="002F7350"/>
    <w:rsid w:val="002F7B17"/>
    <w:rsid w:val="00305DFF"/>
    <w:rsid w:val="00307ACE"/>
    <w:rsid w:val="00313745"/>
    <w:rsid w:val="00316BB0"/>
    <w:rsid w:val="00320DB2"/>
    <w:rsid w:val="00322AF2"/>
    <w:rsid w:val="00322F67"/>
    <w:rsid w:val="003240C0"/>
    <w:rsid w:val="003305A2"/>
    <w:rsid w:val="00330A70"/>
    <w:rsid w:val="00330AAE"/>
    <w:rsid w:val="003379F1"/>
    <w:rsid w:val="003461CC"/>
    <w:rsid w:val="00346AD8"/>
    <w:rsid w:val="0035179E"/>
    <w:rsid w:val="00353FBF"/>
    <w:rsid w:val="003624AD"/>
    <w:rsid w:val="003654F4"/>
    <w:rsid w:val="00370D2C"/>
    <w:rsid w:val="003764C0"/>
    <w:rsid w:val="00376D01"/>
    <w:rsid w:val="00376E1C"/>
    <w:rsid w:val="003835DE"/>
    <w:rsid w:val="00383758"/>
    <w:rsid w:val="00387D27"/>
    <w:rsid w:val="003920E5"/>
    <w:rsid w:val="003956CE"/>
    <w:rsid w:val="003A097B"/>
    <w:rsid w:val="003A436B"/>
    <w:rsid w:val="003B365A"/>
    <w:rsid w:val="003B7132"/>
    <w:rsid w:val="003C3C18"/>
    <w:rsid w:val="003C3CED"/>
    <w:rsid w:val="003C4120"/>
    <w:rsid w:val="003C4774"/>
    <w:rsid w:val="003D0A0F"/>
    <w:rsid w:val="003D4DB7"/>
    <w:rsid w:val="003E32A2"/>
    <w:rsid w:val="003E6040"/>
    <w:rsid w:val="003F088B"/>
    <w:rsid w:val="003F12A7"/>
    <w:rsid w:val="003F2144"/>
    <w:rsid w:val="003F34E3"/>
    <w:rsid w:val="003F6F5F"/>
    <w:rsid w:val="0040156C"/>
    <w:rsid w:val="00402A40"/>
    <w:rsid w:val="004068D9"/>
    <w:rsid w:val="0040769D"/>
    <w:rsid w:val="00420013"/>
    <w:rsid w:val="004212B9"/>
    <w:rsid w:val="00421DF6"/>
    <w:rsid w:val="00426404"/>
    <w:rsid w:val="00430A85"/>
    <w:rsid w:val="00431E94"/>
    <w:rsid w:val="00433ADF"/>
    <w:rsid w:val="00434182"/>
    <w:rsid w:val="00441DE3"/>
    <w:rsid w:val="004428AE"/>
    <w:rsid w:val="00443B2F"/>
    <w:rsid w:val="00443C7A"/>
    <w:rsid w:val="004469DA"/>
    <w:rsid w:val="00446A9C"/>
    <w:rsid w:val="00446DC2"/>
    <w:rsid w:val="0045574E"/>
    <w:rsid w:val="00460E3C"/>
    <w:rsid w:val="00466812"/>
    <w:rsid w:val="00474F20"/>
    <w:rsid w:val="00483405"/>
    <w:rsid w:val="00484C3E"/>
    <w:rsid w:val="00486F12"/>
    <w:rsid w:val="004872B7"/>
    <w:rsid w:val="00493253"/>
    <w:rsid w:val="00497180"/>
    <w:rsid w:val="004A3486"/>
    <w:rsid w:val="004B16CD"/>
    <w:rsid w:val="004B35E5"/>
    <w:rsid w:val="004B5AD2"/>
    <w:rsid w:val="004C5867"/>
    <w:rsid w:val="004C58BA"/>
    <w:rsid w:val="004D0813"/>
    <w:rsid w:val="004D0F63"/>
    <w:rsid w:val="004D457E"/>
    <w:rsid w:val="004D5E02"/>
    <w:rsid w:val="004D7C26"/>
    <w:rsid w:val="004E1D93"/>
    <w:rsid w:val="004E23E5"/>
    <w:rsid w:val="004E5263"/>
    <w:rsid w:val="004E6560"/>
    <w:rsid w:val="004E7CB5"/>
    <w:rsid w:val="004F5655"/>
    <w:rsid w:val="00506641"/>
    <w:rsid w:val="00506DD6"/>
    <w:rsid w:val="005110B7"/>
    <w:rsid w:val="0051298D"/>
    <w:rsid w:val="00512CF9"/>
    <w:rsid w:val="00512CFE"/>
    <w:rsid w:val="00514D81"/>
    <w:rsid w:val="00515169"/>
    <w:rsid w:val="005154CA"/>
    <w:rsid w:val="005158F8"/>
    <w:rsid w:val="005208FB"/>
    <w:rsid w:val="005214B1"/>
    <w:rsid w:val="005219F2"/>
    <w:rsid w:val="00524798"/>
    <w:rsid w:val="0052754B"/>
    <w:rsid w:val="00530DAC"/>
    <w:rsid w:val="0053172C"/>
    <w:rsid w:val="00531904"/>
    <w:rsid w:val="00533A10"/>
    <w:rsid w:val="005362B6"/>
    <w:rsid w:val="00542F67"/>
    <w:rsid w:val="00543782"/>
    <w:rsid w:val="005512EA"/>
    <w:rsid w:val="0055349B"/>
    <w:rsid w:val="0055384A"/>
    <w:rsid w:val="005546E8"/>
    <w:rsid w:val="00557A59"/>
    <w:rsid w:val="00560808"/>
    <w:rsid w:val="005610C5"/>
    <w:rsid w:val="00563A30"/>
    <w:rsid w:val="00565C9D"/>
    <w:rsid w:val="00565DB9"/>
    <w:rsid w:val="00566024"/>
    <w:rsid w:val="00571CCF"/>
    <w:rsid w:val="005735CC"/>
    <w:rsid w:val="00574948"/>
    <w:rsid w:val="005808FC"/>
    <w:rsid w:val="00580C85"/>
    <w:rsid w:val="005900C9"/>
    <w:rsid w:val="005928FD"/>
    <w:rsid w:val="005A076D"/>
    <w:rsid w:val="005A19C2"/>
    <w:rsid w:val="005B7347"/>
    <w:rsid w:val="005B7FE6"/>
    <w:rsid w:val="005C423B"/>
    <w:rsid w:val="005C4E0D"/>
    <w:rsid w:val="005D3CF9"/>
    <w:rsid w:val="005E692C"/>
    <w:rsid w:val="005F058E"/>
    <w:rsid w:val="00602247"/>
    <w:rsid w:val="00603177"/>
    <w:rsid w:val="00603352"/>
    <w:rsid w:val="00605263"/>
    <w:rsid w:val="00606DD6"/>
    <w:rsid w:val="006106A1"/>
    <w:rsid w:val="00614C4F"/>
    <w:rsid w:val="00620A47"/>
    <w:rsid w:val="00621BFE"/>
    <w:rsid w:val="00623909"/>
    <w:rsid w:val="006350BE"/>
    <w:rsid w:val="00635906"/>
    <w:rsid w:val="00640674"/>
    <w:rsid w:val="00641A68"/>
    <w:rsid w:val="00641B8A"/>
    <w:rsid w:val="006455FA"/>
    <w:rsid w:val="00652EFB"/>
    <w:rsid w:val="00653FF4"/>
    <w:rsid w:val="00660EB7"/>
    <w:rsid w:val="00662228"/>
    <w:rsid w:val="00663C76"/>
    <w:rsid w:val="00666DC5"/>
    <w:rsid w:val="00667056"/>
    <w:rsid w:val="0066773A"/>
    <w:rsid w:val="00670F25"/>
    <w:rsid w:val="00671CB5"/>
    <w:rsid w:val="006720BC"/>
    <w:rsid w:val="0067575E"/>
    <w:rsid w:val="0067577C"/>
    <w:rsid w:val="006810E4"/>
    <w:rsid w:val="0069296F"/>
    <w:rsid w:val="00692F66"/>
    <w:rsid w:val="0069493E"/>
    <w:rsid w:val="006B5763"/>
    <w:rsid w:val="006B79A9"/>
    <w:rsid w:val="006B7B66"/>
    <w:rsid w:val="006C0489"/>
    <w:rsid w:val="006C6F24"/>
    <w:rsid w:val="006D0EC1"/>
    <w:rsid w:val="006D309A"/>
    <w:rsid w:val="006D4B63"/>
    <w:rsid w:val="006D6115"/>
    <w:rsid w:val="006E1ADA"/>
    <w:rsid w:val="006E3107"/>
    <w:rsid w:val="006E3808"/>
    <w:rsid w:val="006E6B74"/>
    <w:rsid w:val="007038DA"/>
    <w:rsid w:val="00705221"/>
    <w:rsid w:val="00707DB8"/>
    <w:rsid w:val="0071012D"/>
    <w:rsid w:val="00714AD6"/>
    <w:rsid w:val="00717893"/>
    <w:rsid w:val="00723FD6"/>
    <w:rsid w:val="00724562"/>
    <w:rsid w:val="007271FC"/>
    <w:rsid w:val="00731EF7"/>
    <w:rsid w:val="00734169"/>
    <w:rsid w:val="00737071"/>
    <w:rsid w:val="00745182"/>
    <w:rsid w:val="00745C79"/>
    <w:rsid w:val="0076085A"/>
    <w:rsid w:val="00770BC0"/>
    <w:rsid w:val="00772943"/>
    <w:rsid w:val="00784538"/>
    <w:rsid w:val="00784C12"/>
    <w:rsid w:val="007A6DFB"/>
    <w:rsid w:val="007A7337"/>
    <w:rsid w:val="007A7705"/>
    <w:rsid w:val="007B02E6"/>
    <w:rsid w:val="007B0D4E"/>
    <w:rsid w:val="007B3263"/>
    <w:rsid w:val="007B74C3"/>
    <w:rsid w:val="007C4CC5"/>
    <w:rsid w:val="007D4ECB"/>
    <w:rsid w:val="007D689C"/>
    <w:rsid w:val="007E09FB"/>
    <w:rsid w:val="007E4156"/>
    <w:rsid w:val="007E571E"/>
    <w:rsid w:val="007E7E35"/>
    <w:rsid w:val="007F1ECB"/>
    <w:rsid w:val="007F1EF6"/>
    <w:rsid w:val="007F5210"/>
    <w:rsid w:val="007F527E"/>
    <w:rsid w:val="00801D72"/>
    <w:rsid w:val="00807119"/>
    <w:rsid w:val="008116EF"/>
    <w:rsid w:val="008140E4"/>
    <w:rsid w:val="00814845"/>
    <w:rsid w:val="00817EF0"/>
    <w:rsid w:val="00827B9A"/>
    <w:rsid w:val="008315CF"/>
    <w:rsid w:val="00831ECA"/>
    <w:rsid w:val="00835E3B"/>
    <w:rsid w:val="008413DB"/>
    <w:rsid w:val="00845913"/>
    <w:rsid w:val="008461F5"/>
    <w:rsid w:val="008546A7"/>
    <w:rsid w:val="008615B5"/>
    <w:rsid w:val="00861F51"/>
    <w:rsid w:val="008679DF"/>
    <w:rsid w:val="00870C67"/>
    <w:rsid w:val="008729DA"/>
    <w:rsid w:val="00873502"/>
    <w:rsid w:val="00877AF8"/>
    <w:rsid w:val="00880D0F"/>
    <w:rsid w:val="00881406"/>
    <w:rsid w:val="008A0FA9"/>
    <w:rsid w:val="008A1580"/>
    <w:rsid w:val="008A33B6"/>
    <w:rsid w:val="008A4167"/>
    <w:rsid w:val="008A7B1E"/>
    <w:rsid w:val="008B110E"/>
    <w:rsid w:val="008B1996"/>
    <w:rsid w:val="008B37AA"/>
    <w:rsid w:val="008B4AFA"/>
    <w:rsid w:val="008C5ADF"/>
    <w:rsid w:val="008C6D9B"/>
    <w:rsid w:val="008C6F02"/>
    <w:rsid w:val="008C6FD3"/>
    <w:rsid w:val="008D649D"/>
    <w:rsid w:val="008E0C23"/>
    <w:rsid w:val="008E36C4"/>
    <w:rsid w:val="008E3C99"/>
    <w:rsid w:val="008E5D14"/>
    <w:rsid w:val="008E6752"/>
    <w:rsid w:val="008E7982"/>
    <w:rsid w:val="008F0917"/>
    <w:rsid w:val="008F20F1"/>
    <w:rsid w:val="008F3673"/>
    <w:rsid w:val="008F7D7F"/>
    <w:rsid w:val="00904750"/>
    <w:rsid w:val="00905279"/>
    <w:rsid w:val="00910DCF"/>
    <w:rsid w:val="00923B6A"/>
    <w:rsid w:val="009251BA"/>
    <w:rsid w:val="00932239"/>
    <w:rsid w:val="009322A2"/>
    <w:rsid w:val="00943A04"/>
    <w:rsid w:val="00951CDF"/>
    <w:rsid w:val="0095373B"/>
    <w:rsid w:val="00955749"/>
    <w:rsid w:val="009574B6"/>
    <w:rsid w:val="00960007"/>
    <w:rsid w:val="00961EA6"/>
    <w:rsid w:val="00971C3E"/>
    <w:rsid w:val="009866E0"/>
    <w:rsid w:val="009875F8"/>
    <w:rsid w:val="00991B2C"/>
    <w:rsid w:val="00995675"/>
    <w:rsid w:val="009A30C1"/>
    <w:rsid w:val="009A56E4"/>
    <w:rsid w:val="009B0FB7"/>
    <w:rsid w:val="009B6641"/>
    <w:rsid w:val="009B7EA2"/>
    <w:rsid w:val="009C3181"/>
    <w:rsid w:val="009C3374"/>
    <w:rsid w:val="009C3974"/>
    <w:rsid w:val="009C4A9C"/>
    <w:rsid w:val="009D1659"/>
    <w:rsid w:val="009D6623"/>
    <w:rsid w:val="009E2E87"/>
    <w:rsid w:val="009F7521"/>
    <w:rsid w:val="00A044E4"/>
    <w:rsid w:val="00A1074E"/>
    <w:rsid w:val="00A14021"/>
    <w:rsid w:val="00A20CEE"/>
    <w:rsid w:val="00A20DFE"/>
    <w:rsid w:val="00A2245C"/>
    <w:rsid w:val="00A226E7"/>
    <w:rsid w:val="00A27CC1"/>
    <w:rsid w:val="00A32F3C"/>
    <w:rsid w:val="00A34674"/>
    <w:rsid w:val="00A35FE1"/>
    <w:rsid w:val="00A36ED7"/>
    <w:rsid w:val="00A403D9"/>
    <w:rsid w:val="00A44566"/>
    <w:rsid w:val="00A45AD3"/>
    <w:rsid w:val="00A52720"/>
    <w:rsid w:val="00A52D0D"/>
    <w:rsid w:val="00A53F6D"/>
    <w:rsid w:val="00A6504E"/>
    <w:rsid w:val="00A67D7B"/>
    <w:rsid w:val="00A7033E"/>
    <w:rsid w:val="00A70C0F"/>
    <w:rsid w:val="00A806F4"/>
    <w:rsid w:val="00A869FD"/>
    <w:rsid w:val="00A90133"/>
    <w:rsid w:val="00A93F1F"/>
    <w:rsid w:val="00AA0EED"/>
    <w:rsid w:val="00AA4DEA"/>
    <w:rsid w:val="00AA5A35"/>
    <w:rsid w:val="00AB0C67"/>
    <w:rsid w:val="00AB1A8F"/>
    <w:rsid w:val="00AB2693"/>
    <w:rsid w:val="00AB293B"/>
    <w:rsid w:val="00AB2FD7"/>
    <w:rsid w:val="00AB6B9A"/>
    <w:rsid w:val="00AC28C7"/>
    <w:rsid w:val="00AC39F5"/>
    <w:rsid w:val="00AD2BE0"/>
    <w:rsid w:val="00AD362C"/>
    <w:rsid w:val="00AD3B01"/>
    <w:rsid w:val="00AD6057"/>
    <w:rsid w:val="00AD7591"/>
    <w:rsid w:val="00AE14BA"/>
    <w:rsid w:val="00AE4E5C"/>
    <w:rsid w:val="00AF2980"/>
    <w:rsid w:val="00AF6037"/>
    <w:rsid w:val="00B031E5"/>
    <w:rsid w:val="00B04372"/>
    <w:rsid w:val="00B06143"/>
    <w:rsid w:val="00B071BE"/>
    <w:rsid w:val="00B075F4"/>
    <w:rsid w:val="00B10993"/>
    <w:rsid w:val="00B31132"/>
    <w:rsid w:val="00B3269C"/>
    <w:rsid w:val="00B33734"/>
    <w:rsid w:val="00B35D63"/>
    <w:rsid w:val="00B37427"/>
    <w:rsid w:val="00B50ABC"/>
    <w:rsid w:val="00B51D15"/>
    <w:rsid w:val="00B520DE"/>
    <w:rsid w:val="00B52B0D"/>
    <w:rsid w:val="00B652B8"/>
    <w:rsid w:val="00B65A23"/>
    <w:rsid w:val="00B66BA6"/>
    <w:rsid w:val="00B70660"/>
    <w:rsid w:val="00B7200F"/>
    <w:rsid w:val="00B725BB"/>
    <w:rsid w:val="00B761EB"/>
    <w:rsid w:val="00B8550F"/>
    <w:rsid w:val="00BA065B"/>
    <w:rsid w:val="00BA4C35"/>
    <w:rsid w:val="00BA50FB"/>
    <w:rsid w:val="00BA5740"/>
    <w:rsid w:val="00BA59D1"/>
    <w:rsid w:val="00BA6D36"/>
    <w:rsid w:val="00BB2A49"/>
    <w:rsid w:val="00BC140D"/>
    <w:rsid w:val="00BC503B"/>
    <w:rsid w:val="00BD171B"/>
    <w:rsid w:val="00BD183B"/>
    <w:rsid w:val="00BD2A4C"/>
    <w:rsid w:val="00BF0D09"/>
    <w:rsid w:val="00BF40A8"/>
    <w:rsid w:val="00BF4896"/>
    <w:rsid w:val="00C03176"/>
    <w:rsid w:val="00C033C1"/>
    <w:rsid w:val="00C11A63"/>
    <w:rsid w:val="00C14542"/>
    <w:rsid w:val="00C20CE4"/>
    <w:rsid w:val="00C222E9"/>
    <w:rsid w:val="00C223B0"/>
    <w:rsid w:val="00C322AC"/>
    <w:rsid w:val="00C40029"/>
    <w:rsid w:val="00C40787"/>
    <w:rsid w:val="00C418FF"/>
    <w:rsid w:val="00C449EE"/>
    <w:rsid w:val="00C52C01"/>
    <w:rsid w:val="00C53832"/>
    <w:rsid w:val="00C61D45"/>
    <w:rsid w:val="00C61FCD"/>
    <w:rsid w:val="00C64B18"/>
    <w:rsid w:val="00C64D12"/>
    <w:rsid w:val="00C665E1"/>
    <w:rsid w:val="00C706CC"/>
    <w:rsid w:val="00C710CE"/>
    <w:rsid w:val="00C7345F"/>
    <w:rsid w:val="00C83FBE"/>
    <w:rsid w:val="00C86091"/>
    <w:rsid w:val="00C92083"/>
    <w:rsid w:val="00C939F2"/>
    <w:rsid w:val="00CA1F51"/>
    <w:rsid w:val="00CA2667"/>
    <w:rsid w:val="00CA64F9"/>
    <w:rsid w:val="00CB07C2"/>
    <w:rsid w:val="00CB085D"/>
    <w:rsid w:val="00CB09DD"/>
    <w:rsid w:val="00CC2A2B"/>
    <w:rsid w:val="00CC48E1"/>
    <w:rsid w:val="00CD3DA0"/>
    <w:rsid w:val="00CD40A0"/>
    <w:rsid w:val="00CE24AD"/>
    <w:rsid w:val="00CE2E77"/>
    <w:rsid w:val="00CE4612"/>
    <w:rsid w:val="00CE5F3B"/>
    <w:rsid w:val="00CF37C1"/>
    <w:rsid w:val="00CF6B32"/>
    <w:rsid w:val="00D0370E"/>
    <w:rsid w:val="00D068FF"/>
    <w:rsid w:val="00D073AF"/>
    <w:rsid w:val="00D1362D"/>
    <w:rsid w:val="00D14B83"/>
    <w:rsid w:val="00D179E6"/>
    <w:rsid w:val="00D226E0"/>
    <w:rsid w:val="00D23EC7"/>
    <w:rsid w:val="00D24652"/>
    <w:rsid w:val="00D26709"/>
    <w:rsid w:val="00D4419B"/>
    <w:rsid w:val="00D471F7"/>
    <w:rsid w:val="00D50A97"/>
    <w:rsid w:val="00D53705"/>
    <w:rsid w:val="00D538CC"/>
    <w:rsid w:val="00D53CF8"/>
    <w:rsid w:val="00D60454"/>
    <w:rsid w:val="00D61F6F"/>
    <w:rsid w:val="00D62269"/>
    <w:rsid w:val="00D637B1"/>
    <w:rsid w:val="00D71DD5"/>
    <w:rsid w:val="00D733A8"/>
    <w:rsid w:val="00D76371"/>
    <w:rsid w:val="00D83604"/>
    <w:rsid w:val="00D86372"/>
    <w:rsid w:val="00D91855"/>
    <w:rsid w:val="00D95C5F"/>
    <w:rsid w:val="00D9703E"/>
    <w:rsid w:val="00D97927"/>
    <w:rsid w:val="00DA3C99"/>
    <w:rsid w:val="00DA61F0"/>
    <w:rsid w:val="00DB34C8"/>
    <w:rsid w:val="00DB51D8"/>
    <w:rsid w:val="00DB6A36"/>
    <w:rsid w:val="00DC2F21"/>
    <w:rsid w:val="00DC5F3A"/>
    <w:rsid w:val="00DC647C"/>
    <w:rsid w:val="00DC70B2"/>
    <w:rsid w:val="00DD02EF"/>
    <w:rsid w:val="00DD125B"/>
    <w:rsid w:val="00DD308B"/>
    <w:rsid w:val="00DD31ED"/>
    <w:rsid w:val="00DD420E"/>
    <w:rsid w:val="00DE0BAF"/>
    <w:rsid w:val="00DE45F7"/>
    <w:rsid w:val="00DE4DFB"/>
    <w:rsid w:val="00DE56C7"/>
    <w:rsid w:val="00E0480F"/>
    <w:rsid w:val="00E06601"/>
    <w:rsid w:val="00E067F8"/>
    <w:rsid w:val="00E109AD"/>
    <w:rsid w:val="00E15E88"/>
    <w:rsid w:val="00E178C6"/>
    <w:rsid w:val="00E24886"/>
    <w:rsid w:val="00E30F31"/>
    <w:rsid w:val="00E30FD2"/>
    <w:rsid w:val="00E32ACA"/>
    <w:rsid w:val="00E32ED6"/>
    <w:rsid w:val="00E32FFA"/>
    <w:rsid w:val="00E338DA"/>
    <w:rsid w:val="00E34AFC"/>
    <w:rsid w:val="00E43804"/>
    <w:rsid w:val="00E51E00"/>
    <w:rsid w:val="00E544AA"/>
    <w:rsid w:val="00E60039"/>
    <w:rsid w:val="00E60681"/>
    <w:rsid w:val="00E6547D"/>
    <w:rsid w:val="00E65534"/>
    <w:rsid w:val="00E660CA"/>
    <w:rsid w:val="00E71CD1"/>
    <w:rsid w:val="00E8131B"/>
    <w:rsid w:val="00E8184E"/>
    <w:rsid w:val="00E85E66"/>
    <w:rsid w:val="00E90DF4"/>
    <w:rsid w:val="00E9400E"/>
    <w:rsid w:val="00E94D8B"/>
    <w:rsid w:val="00E96E6A"/>
    <w:rsid w:val="00EA1429"/>
    <w:rsid w:val="00EA289F"/>
    <w:rsid w:val="00EA2A31"/>
    <w:rsid w:val="00EA6AD2"/>
    <w:rsid w:val="00EA6D76"/>
    <w:rsid w:val="00EB42D5"/>
    <w:rsid w:val="00EB54C5"/>
    <w:rsid w:val="00EC1DF5"/>
    <w:rsid w:val="00EC6944"/>
    <w:rsid w:val="00EC757F"/>
    <w:rsid w:val="00ED02AB"/>
    <w:rsid w:val="00ED0EF7"/>
    <w:rsid w:val="00ED3FB2"/>
    <w:rsid w:val="00EE0D9E"/>
    <w:rsid w:val="00EE4B99"/>
    <w:rsid w:val="00EE7F3D"/>
    <w:rsid w:val="00EF2187"/>
    <w:rsid w:val="00EF2A87"/>
    <w:rsid w:val="00EF2EB7"/>
    <w:rsid w:val="00EF7B8C"/>
    <w:rsid w:val="00F003BF"/>
    <w:rsid w:val="00F013C1"/>
    <w:rsid w:val="00F014DB"/>
    <w:rsid w:val="00F06F4B"/>
    <w:rsid w:val="00F07C2C"/>
    <w:rsid w:val="00F10123"/>
    <w:rsid w:val="00F128E7"/>
    <w:rsid w:val="00F132B6"/>
    <w:rsid w:val="00F14608"/>
    <w:rsid w:val="00F15B63"/>
    <w:rsid w:val="00F213BD"/>
    <w:rsid w:val="00F220A6"/>
    <w:rsid w:val="00F24453"/>
    <w:rsid w:val="00F27253"/>
    <w:rsid w:val="00F279A3"/>
    <w:rsid w:val="00F30B7C"/>
    <w:rsid w:val="00F34435"/>
    <w:rsid w:val="00F357E9"/>
    <w:rsid w:val="00F54AB2"/>
    <w:rsid w:val="00F54BA4"/>
    <w:rsid w:val="00F63C58"/>
    <w:rsid w:val="00F64AA9"/>
    <w:rsid w:val="00F673B4"/>
    <w:rsid w:val="00F67750"/>
    <w:rsid w:val="00F70E7B"/>
    <w:rsid w:val="00F7260A"/>
    <w:rsid w:val="00F72F82"/>
    <w:rsid w:val="00F75BA4"/>
    <w:rsid w:val="00F80A98"/>
    <w:rsid w:val="00F822DE"/>
    <w:rsid w:val="00F875F6"/>
    <w:rsid w:val="00F87B88"/>
    <w:rsid w:val="00F91550"/>
    <w:rsid w:val="00F9489E"/>
    <w:rsid w:val="00F959B6"/>
    <w:rsid w:val="00F97244"/>
    <w:rsid w:val="00FA1FEC"/>
    <w:rsid w:val="00FB14DF"/>
    <w:rsid w:val="00FB159F"/>
    <w:rsid w:val="00FC12DD"/>
    <w:rsid w:val="00FC52AA"/>
    <w:rsid w:val="00FD2707"/>
    <w:rsid w:val="00FD5048"/>
    <w:rsid w:val="00FE116E"/>
    <w:rsid w:val="00FE6788"/>
    <w:rsid w:val="00FF1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6E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DC2"/>
    <w:pPr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E2923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E2923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05140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mtext">
    <w:name w:val="mtext"/>
    <w:basedOn w:val="DefaultParagraphFont"/>
    <w:rsid w:val="000C4C8B"/>
  </w:style>
  <w:style w:type="character" w:customStyle="1" w:styleId="mo">
    <w:name w:val="mo"/>
    <w:basedOn w:val="DefaultParagraphFont"/>
    <w:rsid w:val="000C4C8B"/>
  </w:style>
  <w:style w:type="character" w:customStyle="1" w:styleId="mi">
    <w:name w:val="mi"/>
    <w:basedOn w:val="DefaultParagraphFont"/>
    <w:rsid w:val="000C4C8B"/>
  </w:style>
  <w:style w:type="character" w:customStyle="1" w:styleId="mn">
    <w:name w:val="mn"/>
    <w:basedOn w:val="DefaultParagraphFont"/>
    <w:rsid w:val="000C4C8B"/>
  </w:style>
  <w:style w:type="character" w:styleId="PlaceholderText">
    <w:name w:val="Placeholder Text"/>
    <w:basedOn w:val="DefaultParagraphFont"/>
    <w:uiPriority w:val="99"/>
    <w:semiHidden/>
    <w:rsid w:val="000C4C8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4C8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C8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71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k03\Documents\GitHub\KamLab\_Communicating\_Meetings\Meeting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CE3E8-BDBA-4E7B-89EA-5AF14051D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Notes.dotx</Template>
  <TotalTime>204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136</cp:revision>
  <dcterms:created xsi:type="dcterms:W3CDTF">2018-02-09T20:24:00Z</dcterms:created>
  <dcterms:modified xsi:type="dcterms:W3CDTF">2018-05-15T16:05:00Z</dcterms:modified>
</cp:coreProperties>
</file>