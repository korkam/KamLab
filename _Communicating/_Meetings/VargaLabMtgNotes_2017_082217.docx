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6D0EC1" w:rsidRDefault="006D0EC1" w:rsidP="00B33734">
      <w:pPr>
        <w:spacing w:before="0"/>
        <w:outlineLvl w:val="0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094617">
        <w:rPr>
          <w:rFonts w:asciiTheme="minorHAnsi" w:hAnsiTheme="minorHAnsi"/>
          <w:b/>
          <w:color w:val="FF0000"/>
          <w:sz w:val="22"/>
          <w:szCs w:val="22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6D0EC1" w:rsidRPr="00BA5740" w14:paraId="4840CF18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BA5740" w:rsidRDefault="005E692C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B51D15" w:rsidRPr="00BA5740" w14:paraId="18D8664F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77777777" w:rsidR="00B51D15" w:rsidRPr="00B51D15" w:rsidRDefault="00B51D15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B51D15" w:rsidRDefault="000B5E7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“</w:t>
            </w:r>
            <w:r w:rsidR="00B51D15">
              <w:rPr>
                <w:rFonts w:asciiTheme="minorHAnsi" w:hAnsiTheme="minorHAnsi" w:cs="Arial"/>
              </w:rPr>
              <w:t xml:space="preserve">Always be </w:t>
            </w:r>
            <w:proofErr w:type="spellStart"/>
            <w:r w:rsidR="00B51D15">
              <w:rPr>
                <w:rFonts w:asciiTheme="minorHAnsi" w:hAnsiTheme="minorHAnsi" w:cs="Arial"/>
              </w:rPr>
              <w:t>SDing</w:t>
            </w:r>
            <w:proofErr w:type="spellEnd"/>
            <w:r>
              <w:rPr>
                <w:rFonts w:asciiTheme="minorHAnsi" w:hAnsiTheme="minorHAnsi" w:cs="Arial"/>
              </w:rPr>
              <w:t>”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77C09" w14:textId="77777777" w:rsidR="00B33734" w:rsidRDefault="00B51D15" w:rsidP="00B33734">
            <w:pPr>
              <w:spacing w:before="0"/>
              <w:rPr>
                <w:rFonts w:asciiTheme="minorHAnsi" w:hAnsiTheme="minorHAnsi" w:cs="Arial"/>
              </w:rPr>
            </w:pPr>
            <w:r w:rsidRPr="00B33734">
              <w:rPr>
                <w:rFonts w:asciiTheme="minorHAnsi" w:hAnsiTheme="minorHAnsi" w:cs="Arial"/>
                <w:color w:val="FF0000"/>
              </w:rPr>
              <w:t>On deck</w:t>
            </w:r>
            <w:r>
              <w:rPr>
                <w:rFonts w:asciiTheme="minorHAnsi" w:hAnsiTheme="minorHAnsi" w:cs="Arial"/>
              </w:rPr>
              <w:t xml:space="preserve">: </w:t>
            </w:r>
          </w:p>
          <w:p w14:paraId="654B18AF" w14:textId="08EEDF00" w:rsidR="00B33734" w:rsidRDefault="00BF40A8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1x PS19+ 2mo, sacked </w:t>
            </w:r>
            <w:r w:rsidRPr="00BF40A8">
              <w:rPr>
                <w:rFonts w:asciiTheme="minorHAnsi" w:hAnsiTheme="minorHAnsi" w:cs="Arial"/>
              </w:rPr>
              <w:sym w:font="Wingdings" w:char="F0E0"/>
            </w:r>
            <w:r w:rsidR="00163672">
              <w:rPr>
                <w:rFonts w:asciiTheme="minorHAnsi" w:hAnsiTheme="minorHAnsi" w:cs="Arial"/>
              </w:rPr>
              <w:t xml:space="preserve"> stain</w:t>
            </w:r>
          </w:p>
          <w:p w14:paraId="033C673A" w14:textId="305666BD" w:rsidR="005D3CF9" w:rsidRPr="00B51D15" w:rsidRDefault="00B51D15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4x PS19+ </w:t>
            </w:r>
            <w:proofErr w:type="spellStart"/>
            <w:r w:rsidR="00B33734">
              <w:rPr>
                <w:rFonts w:asciiTheme="minorHAnsi" w:hAnsiTheme="minorHAnsi" w:cs="Arial"/>
              </w:rPr>
              <w:t>DoB</w:t>
            </w:r>
            <w:proofErr w:type="spellEnd"/>
            <w:r w:rsidR="00B33734">
              <w:rPr>
                <w:rFonts w:asciiTheme="minorHAnsi" w:hAnsiTheme="minorHAnsi" w:cs="Arial"/>
              </w:rPr>
              <w:t xml:space="preserve"> 7</w:t>
            </w:r>
            <w:r>
              <w:rPr>
                <w:rFonts w:asciiTheme="minorHAnsi" w:hAnsiTheme="minorHAnsi" w:cs="Arial"/>
              </w:rPr>
              <w:t>/7/17</w:t>
            </w:r>
            <w:r w:rsidR="00B33734">
              <w:rPr>
                <w:rFonts w:asciiTheme="minorHAnsi" w:hAnsiTheme="minorHAnsi" w:cs="Arial"/>
              </w:rPr>
              <w:t xml:space="preserve"> aka 2mo on 9/7/17</w:t>
            </w:r>
            <w:r w:rsidR="00D226E0" w:rsidRPr="00D226E0">
              <w:rPr>
                <w:rFonts w:asciiTheme="minorHAnsi" w:hAnsiTheme="minorHAnsi" w:cs="Arial"/>
              </w:rPr>
              <w:sym w:font="Wingdings" w:char="F0E0"/>
            </w:r>
            <w:r w:rsidR="00D226E0">
              <w:rPr>
                <w:rFonts w:asciiTheme="minorHAnsi" w:hAnsiTheme="minorHAnsi" w:cs="Arial"/>
              </w:rPr>
              <w:t>SD</w:t>
            </w:r>
            <w:r w:rsidR="009A56E4">
              <w:rPr>
                <w:rFonts w:asciiTheme="minorHAnsi" w:hAnsiTheme="minorHAnsi" w:cs="Arial"/>
              </w:rPr>
              <w:t>C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5127A338" w:rsidR="00B51D15" w:rsidRPr="00B51D15" w:rsidRDefault="005D3CF9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Kaitlyn?</w:t>
            </w:r>
          </w:p>
        </w:tc>
      </w:tr>
      <w:tr w:rsidR="006D0EC1" w:rsidRPr="00BA5740" w14:paraId="6BB06087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6D0EC1" w:rsidRDefault="006D0EC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77777777" w:rsidR="006D0EC1" w:rsidRPr="006D0EC1" w:rsidRDefault="00A1402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PS19 </w:t>
            </w:r>
            <w:r w:rsidR="005E692C">
              <w:rPr>
                <w:rFonts w:asciiTheme="minorHAnsi" w:hAnsiTheme="minorHAnsi" w:cstheme="minorHAnsi"/>
                <w:sz w:val="18"/>
                <w:szCs w:val="18"/>
              </w:rPr>
              <w:t>Chronic sleep disruption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89FAE" w14:textId="2CE2C734" w:rsidR="00542F67" w:rsidRPr="00542F67" w:rsidRDefault="00542F67" w:rsidP="00B33734">
            <w:pPr>
              <w:spacing w:before="0"/>
              <w:rPr>
                <w:rFonts w:asciiTheme="minorHAnsi" w:hAnsiTheme="minorHAnsi" w:cs="Arial"/>
                <w:b/>
                <w:color w:val="000000" w:themeColor="text1"/>
                <w:sz w:val="18"/>
                <w:szCs w:val="18"/>
              </w:rPr>
            </w:pPr>
            <w:r w:rsidRPr="00542F67">
              <w:rPr>
                <w:rFonts w:asciiTheme="minorHAnsi" w:hAnsiTheme="minorHAnsi" w:cs="Arial"/>
                <w:b/>
                <w:color w:val="000000" w:themeColor="text1"/>
                <w:sz w:val="18"/>
                <w:szCs w:val="18"/>
              </w:rPr>
              <w:t>Have slides by Sept 8th</w:t>
            </w:r>
          </w:p>
          <w:p w14:paraId="2C787618" w14:textId="5FB32217" w:rsidR="00C222E9" w:rsidRPr="00EB54C5" w:rsidRDefault="000245D4" w:rsidP="00B33734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163624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7B8C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F54BA4" w:rsidRP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8D649D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Iba1</w:t>
            </w:r>
            <w:r w:rsidR="00EA6D76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-DAB</w:t>
            </w:r>
            <w:r w:rsidR="00EF7B8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on cortex</w:t>
            </w:r>
            <w:r w:rsidR="00904750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: </w:t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floating sections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, works?</w:t>
            </w:r>
          </w:p>
          <w:p w14:paraId="24574C83" w14:textId="444B081D" w:rsidR="00094738" w:rsidRPr="00EB54C5" w:rsidRDefault="000245D4" w:rsidP="00B33734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387726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7B8C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094738" w:rsidRP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injected mice: </w:t>
            </w:r>
            <w:r w:rsidR="00835E3B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sack on Aug 9</w:t>
            </w:r>
            <w:r w:rsidR="00835E3B" w:rsidRPr="00835E3B">
              <w:rPr>
                <w:rFonts w:asciiTheme="minorHAnsi" w:hAnsiTheme="minorHAnsi" w:cstheme="minorHAnsi"/>
                <w:color w:val="FF0000"/>
                <w:sz w:val="18"/>
                <w:szCs w:val="18"/>
                <w:vertAlign w:val="superscript"/>
              </w:rPr>
              <w:t>th</w:t>
            </w:r>
            <w:r w:rsidR="00835E3B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&amp; Aug 16</w:t>
            </w:r>
            <w:r w:rsidR="00051038" w:rsidRPr="00EF7B8C">
              <w:rPr>
                <w:rFonts w:asciiTheme="minorHAnsi" w:hAnsiTheme="minorHAnsi" w:cstheme="minorHAnsi"/>
                <w:color w:val="FF0000"/>
                <w:sz w:val="18"/>
                <w:szCs w:val="18"/>
                <w:vertAlign w:val="superscript"/>
              </w:rPr>
              <w:t>th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</w:t>
            </w:r>
            <w:r w:rsidR="00EF7B8C" w:rsidRP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sym w:font="Wingdings" w:char="F0E0"/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</w:t>
            </w:r>
          </w:p>
          <w:p w14:paraId="441F169B" w14:textId="762FA870" w:rsidR="005A19C2" w:rsidRDefault="000245D4" w:rsidP="00B33734">
            <w:pPr>
              <w:spacing w:before="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19C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A19C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5A19C2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AT100</w:t>
            </w:r>
            <w:r w:rsidR="00EA6D76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-DAB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: floating sections, works?</w:t>
            </w:r>
          </w:p>
          <w:p w14:paraId="1519F0AA" w14:textId="11E339E2" w:rsidR="00EF7B8C" w:rsidRDefault="000245D4" w:rsidP="00B33734">
            <w:pPr>
              <w:spacing w:before="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6795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7B8C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F7B8C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ThioS</w:t>
            </w:r>
            <w:proofErr w:type="spellEnd"/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: floating sections, works?</w:t>
            </w:r>
          </w:p>
          <w:p w14:paraId="42BE7AEF" w14:textId="6380A2F0" w:rsidR="00E9400E" w:rsidRPr="00E9400E" w:rsidRDefault="000245D4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845753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400E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9400E" w:rsidRPr="00CB07C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section </w:t>
            </w:r>
            <w:r w:rsidR="00E9400E" w:rsidRPr="00CB07C2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11mo 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PS19</w:t>
            </w:r>
          </w:p>
          <w:p w14:paraId="77B30A0D" w14:textId="0A236590" w:rsidR="00E06601" w:rsidRPr="00C03176" w:rsidRDefault="00483405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>Systematic tau pathology: AT8 where</w:t>
            </w:r>
            <w:proofErr w:type="gramStart"/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>?,</w:t>
            </w:r>
            <w:proofErr w:type="gramEnd"/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AT100 where?, MC-1 where?, </w:t>
            </w:r>
            <w:proofErr w:type="spellStart"/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>ThioS</w:t>
            </w:r>
            <w:proofErr w:type="spellEnd"/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where?</w:t>
            </w:r>
            <w:r w:rsidR="00D5370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Spread: different with </w:t>
            </w:r>
            <w:proofErr w:type="spellStart"/>
            <w:r w:rsidR="00D53705">
              <w:rPr>
                <w:rFonts w:asciiTheme="minorHAnsi" w:hAnsiTheme="minorHAnsi" w:cs="Arial"/>
                <w:color w:val="FF0000"/>
                <w:sz w:val="18"/>
                <w:szCs w:val="18"/>
              </w:rPr>
              <w:t>cSD</w:t>
            </w:r>
            <w:proofErr w:type="spellEnd"/>
            <w:r w:rsidR="00D53705">
              <w:rPr>
                <w:rFonts w:asciiTheme="minorHAnsi" w:hAnsiTheme="minorHAnsi" w:cs="Arial"/>
                <w:color w:val="FF0000"/>
                <w:sz w:val="18"/>
                <w:szCs w:val="18"/>
              </w:rPr>
              <w:t>?</w:t>
            </w:r>
          </w:p>
          <w:p w14:paraId="2A959B72" w14:textId="77777777" w:rsidR="00E06601" w:rsidRDefault="000245D4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69911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60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06601">
              <w:rPr>
                <w:rFonts w:asciiTheme="minorHAnsi" w:hAnsiTheme="minorHAnsi" w:cs="Arial"/>
                <w:sz w:val="18"/>
                <w:szCs w:val="18"/>
              </w:rPr>
              <w:t xml:space="preserve"> FIJI for IF co-localization cell counting</w:t>
            </w:r>
          </w:p>
          <w:p w14:paraId="6C00302F" w14:textId="77777777" w:rsidR="00036560" w:rsidRPr="002F4B4A" w:rsidRDefault="000245D4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36246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707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737071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737071">
              <w:rPr>
                <w:rFonts w:asciiTheme="minorHAnsi" w:hAnsiTheme="minorHAnsi" w:cstheme="minorHAnsi"/>
                <w:sz w:val="18"/>
                <w:szCs w:val="18"/>
              </w:rPr>
              <w:t xml:space="preserve">2 </w:t>
            </w:r>
            <w:proofErr w:type="spellStart"/>
            <w:r w:rsidR="00737071">
              <w:rPr>
                <w:rFonts w:asciiTheme="minorHAnsi" w:hAnsiTheme="minorHAnsi" w:cstheme="minorHAnsi"/>
                <w:sz w:val="18"/>
                <w:szCs w:val="18"/>
              </w:rPr>
              <w:t>mo</w:t>
            </w:r>
            <w:proofErr w:type="spellEnd"/>
            <w:r w:rsidR="00737071">
              <w:rPr>
                <w:rFonts w:asciiTheme="minorHAnsi" w:hAnsiTheme="minorHAnsi" w:cstheme="minorHAnsi"/>
                <w:sz w:val="18"/>
                <w:szCs w:val="18"/>
              </w:rPr>
              <w:t xml:space="preserve"> PS19+ (adlib): is there AT8 in the brainstem?</w:t>
            </w:r>
          </w:p>
          <w:p w14:paraId="42BB5D6A" w14:textId="2B01A241" w:rsidR="0055349B" w:rsidRPr="00AF6037" w:rsidRDefault="000245D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880D0F" w:rsidRPr="0024005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longitudinal rec: </w:t>
            </w:r>
            <w:r w:rsidR="00BF4896" w:rsidRPr="00AF6037">
              <w:rPr>
                <w:rFonts w:asciiTheme="minorHAnsi" w:hAnsiTheme="minorHAnsi" w:cs="Arial"/>
                <w:sz w:val="18"/>
                <w:szCs w:val="18"/>
              </w:rPr>
              <w:t>analyze spindles/sleep properties</w:t>
            </w:r>
            <w:r w:rsidR="00EC757F" w:rsidRPr="00AF6037"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r w:rsidR="00B70660" w:rsidRPr="008A7B1E">
              <w:rPr>
                <w:rFonts w:asciiTheme="minorHAnsi" w:hAnsiTheme="minorHAnsi" w:cs="Arial"/>
                <w:color w:val="FF0000"/>
                <w:sz w:val="18"/>
                <w:szCs w:val="18"/>
              </w:rPr>
              <w:t>add WT controls</w:t>
            </w:r>
          </w:p>
          <w:p w14:paraId="53922F02" w14:textId="7961A3C4" w:rsidR="004D5E02" w:rsidRDefault="000245D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4D5E0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F6037" w:rsidRPr="00AF6037">
              <w:rPr>
                <w:rFonts w:asciiTheme="minorHAnsi" w:hAnsiTheme="minorHAnsi" w:cs="Arial"/>
                <w:color w:val="FF0000"/>
                <w:sz w:val="18"/>
                <w:szCs w:val="18"/>
              </w:rPr>
              <w:t>SDC rec</w:t>
            </w:r>
            <w:r w:rsidR="00AF6037"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r w:rsidR="004D5E02" w:rsidRPr="004D5E02">
              <w:rPr>
                <w:rFonts w:asciiTheme="minorHAnsi" w:hAnsiTheme="minorHAnsi" w:cs="Arial"/>
                <w:sz w:val="18"/>
                <w:szCs w:val="18"/>
              </w:rPr>
              <w:t>improve automated staging</w:t>
            </w:r>
            <w:r w:rsidR="004D5E02">
              <w:rPr>
                <w:rFonts w:asciiTheme="minorHAnsi" w:hAnsiTheme="minorHAnsi" w:cs="Arial"/>
                <w:sz w:val="18"/>
                <w:szCs w:val="18"/>
              </w:rPr>
              <w:t>: remove spurious NREM/REM during extended W episodes</w:t>
            </w:r>
          </w:p>
          <w:p w14:paraId="26C010C5" w14:textId="26B10D16" w:rsidR="00BF4896" w:rsidRPr="005219F2" w:rsidRDefault="00BF489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6D0EC1" w:rsidRDefault="00054B8A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  <w:r w:rsidR="00094738">
              <w:rPr>
                <w:rFonts w:asciiTheme="minorHAnsi" w:hAnsiTheme="minorHAnsi" w:cstheme="minorHAnsi"/>
                <w:sz w:val="18"/>
                <w:szCs w:val="18"/>
              </w:rPr>
              <w:t>/Korey</w:t>
            </w:r>
          </w:p>
        </w:tc>
      </w:tr>
      <w:tr w:rsidR="00C03176" w:rsidRPr="00BA5740" w14:paraId="50C3817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F4A0D" w14:textId="77777777" w:rsidR="00C03176" w:rsidRPr="006D0EC1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8413" w14:textId="370FDE2A" w:rsidR="00C03176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cFos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staining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EB9E9" w14:textId="1CC19A6B" w:rsidR="00C03176" w:rsidRDefault="000245D4" w:rsidP="00C0317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937817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10hr SD </w:t>
            </w:r>
            <w:r w:rsidR="00C03176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C03176">
              <w:rPr>
                <w:rFonts w:asciiTheme="minorHAnsi" w:hAnsiTheme="minorHAnsi" w:cs="Arial"/>
                <w:sz w:val="18"/>
                <w:szCs w:val="18"/>
              </w:rPr>
              <w:t>cFos</w:t>
            </w:r>
            <w:proofErr w:type="spellEnd"/>
          </w:p>
          <w:p w14:paraId="4E8FBB31" w14:textId="252FC736" w:rsidR="00C03176" w:rsidRDefault="000245D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051448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1 session RR </w:t>
            </w:r>
            <w:r w:rsidR="00C03176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C03176">
              <w:rPr>
                <w:rFonts w:asciiTheme="minorHAnsi" w:hAnsiTheme="minorHAnsi" w:cs="Arial"/>
                <w:sz w:val="18"/>
                <w:szCs w:val="18"/>
              </w:rPr>
              <w:t>cFos</w:t>
            </w:r>
            <w:proofErr w:type="spellEnd"/>
          </w:p>
          <w:p w14:paraId="03F49F4B" w14:textId="4D191026" w:rsidR="00506641" w:rsidRDefault="000245D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36888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664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06641">
              <w:rPr>
                <w:rFonts w:asciiTheme="minorHAnsi" w:hAnsiTheme="minorHAnsi" w:cs="Arial"/>
                <w:sz w:val="18"/>
                <w:szCs w:val="18"/>
              </w:rPr>
              <w:t xml:space="preserve"> sleep </w:t>
            </w:r>
            <w:r w:rsidR="00506641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50664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506641">
              <w:rPr>
                <w:rFonts w:asciiTheme="minorHAnsi" w:hAnsiTheme="minorHAnsi" w:cs="Arial"/>
                <w:sz w:val="18"/>
                <w:szCs w:val="18"/>
              </w:rPr>
              <w:t>cFos</w:t>
            </w:r>
            <w:proofErr w:type="spellEnd"/>
          </w:p>
          <w:p w14:paraId="2E34D5C2" w14:textId="4E01B24C" w:rsidR="00506641" w:rsidRPr="00506641" w:rsidRDefault="000245D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12333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664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06641">
              <w:rPr>
                <w:rFonts w:asciiTheme="minorHAnsi" w:hAnsiTheme="minorHAnsi" w:cs="Arial"/>
                <w:sz w:val="18"/>
                <w:szCs w:val="18"/>
              </w:rPr>
              <w:t xml:space="preserve"> wake during dark </w:t>
            </w:r>
            <w:r w:rsidR="00506641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50664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506641">
              <w:rPr>
                <w:rFonts w:asciiTheme="minorHAnsi" w:hAnsiTheme="minorHAnsi" w:cs="Arial"/>
                <w:sz w:val="18"/>
                <w:szCs w:val="18"/>
              </w:rPr>
              <w:t>cFos</w:t>
            </w:r>
            <w:proofErr w:type="spellEnd"/>
          </w:p>
          <w:p w14:paraId="51E04E7C" w14:textId="33442252" w:rsidR="00DA61F0" w:rsidRDefault="000245D4" w:rsidP="00DA61F0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6099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61F0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A61F0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DA61F0">
              <w:rPr>
                <w:rFonts w:asciiTheme="minorHAnsi" w:hAnsiTheme="minorHAnsi" w:cs="Arial"/>
                <w:sz w:val="18"/>
                <w:szCs w:val="18"/>
              </w:rPr>
              <w:t>stim</w:t>
            </w:r>
            <w:proofErr w:type="spellEnd"/>
            <w:r w:rsidR="00DA61F0">
              <w:rPr>
                <w:rFonts w:asciiTheme="minorHAnsi" w:hAnsiTheme="minorHAnsi" w:cs="Arial"/>
                <w:sz w:val="18"/>
                <w:szCs w:val="18"/>
              </w:rPr>
              <w:t xml:space="preserve"> 40Hz 1 </w:t>
            </w:r>
            <w:proofErr w:type="spellStart"/>
            <w:r w:rsidR="00DA61F0">
              <w:rPr>
                <w:rFonts w:asciiTheme="minorHAnsi" w:hAnsiTheme="minorHAnsi" w:cs="Arial"/>
                <w:sz w:val="18"/>
                <w:szCs w:val="18"/>
              </w:rPr>
              <w:t>hr</w:t>
            </w:r>
            <w:proofErr w:type="spellEnd"/>
            <w:r w:rsidR="00DA61F0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A61F0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DA61F0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DA61F0">
              <w:rPr>
                <w:rFonts w:asciiTheme="minorHAnsi" w:hAnsiTheme="minorHAnsi" w:cs="Arial"/>
                <w:sz w:val="18"/>
                <w:szCs w:val="18"/>
              </w:rPr>
              <w:t>cFos</w:t>
            </w:r>
            <w:proofErr w:type="spellEnd"/>
          </w:p>
          <w:p w14:paraId="761FC54F" w14:textId="77777777" w:rsidR="00DA61F0" w:rsidRPr="00542F67" w:rsidRDefault="00DA61F0" w:rsidP="00B33734">
            <w:pPr>
              <w:spacing w:before="0"/>
              <w:rPr>
                <w:rFonts w:asciiTheme="minorHAnsi" w:hAnsiTheme="minorHAnsi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3EE" w14:textId="172689F0" w:rsidR="00C03176" w:rsidRDefault="005610C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3B7132" w:rsidRPr="00BA5740" w14:paraId="249EAF48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C2A66" w14:textId="502BDCC6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34EA4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huSpindle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>-tau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78CB9" w14:textId="159EECB3" w:rsidR="00431E94" w:rsidRPr="00D60454" w:rsidRDefault="000245D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11010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5AD3" w:rsidRPr="00D6045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D60454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003BFA" w:rsidRPr="00D60454">
              <w:rPr>
                <w:rFonts w:asciiTheme="minorHAnsi" w:hAnsiTheme="minorHAnsi" w:cs="Arial"/>
                <w:sz w:val="18"/>
                <w:szCs w:val="18"/>
              </w:rPr>
              <w:t xml:space="preserve">revise </w:t>
            </w:r>
            <w:r w:rsidR="00531904" w:rsidRPr="00D60454">
              <w:rPr>
                <w:rFonts w:asciiTheme="minorHAnsi" w:hAnsiTheme="minorHAnsi" w:cs="Arial"/>
                <w:sz w:val="18"/>
                <w:szCs w:val="18"/>
              </w:rPr>
              <w:t>Andrew</w:t>
            </w:r>
            <w:r w:rsidR="00003BFA" w:rsidRPr="00D60454">
              <w:rPr>
                <w:rFonts w:asciiTheme="minorHAnsi" w:hAnsiTheme="minorHAnsi" w:cs="Arial"/>
                <w:sz w:val="18"/>
                <w:szCs w:val="18"/>
              </w:rPr>
              <w:t>/Ricardo’s</w:t>
            </w:r>
            <w:r w:rsidR="003B7132" w:rsidRPr="00D60454">
              <w:rPr>
                <w:rFonts w:asciiTheme="minorHAnsi" w:hAnsiTheme="minorHAnsi" w:cs="Arial"/>
                <w:sz w:val="18"/>
                <w:szCs w:val="18"/>
              </w:rPr>
              <w:t xml:space="preserve"> feedback</w:t>
            </w:r>
            <w:r w:rsidR="00431E94" w:rsidRPr="00D60454"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431E94" w:rsidRPr="00D60454">
              <w:rPr>
                <w:rFonts w:asciiTheme="minorHAnsi" w:hAnsiTheme="minorHAnsi" w:cs="Arial"/>
                <w:sz w:val="18"/>
                <w:szCs w:val="18"/>
              </w:rPr>
              <w:t>ApoE</w:t>
            </w:r>
            <w:proofErr w:type="spellEnd"/>
            <w:r w:rsidR="00431E94" w:rsidRPr="00D60454">
              <w:rPr>
                <w:rFonts w:asciiTheme="minorHAnsi" w:hAnsiTheme="minorHAnsi" w:cs="Arial"/>
                <w:sz w:val="18"/>
                <w:szCs w:val="18"/>
              </w:rPr>
              <w:t xml:space="preserve"> QA</w:t>
            </w:r>
          </w:p>
          <w:p w14:paraId="6955FC25" w14:textId="7E8B6481" w:rsidR="003B7132" w:rsidRPr="00D60454" w:rsidRDefault="000245D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551784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5AD3" w:rsidRPr="00D6045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D60454">
              <w:rPr>
                <w:rFonts w:asciiTheme="minorHAnsi" w:hAnsiTheme="minorHAnsi" w:cs="Arial"/>
                <w:sz w:val="18"/>
                <w:szCs w:val="18"/>
              </w:rPr>
              <w:t xml:space="preserve"> discussion</w:t>
            </w:r>
          </w:p>
          <w:p w14:paraId="22B70FDB" w14:textId="290C55DB" w:rsidR="003B7132" w:rsidRDefault="000245D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553850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5AD3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3B7132">
              <w:rPr>
                <w:rFonts w:asciiTheme="minorHAnsi" w:hAnsiTheme="minorHAnsi" w:cs="Arial"/>
                <w:sz w:val="18"/>
                <w:szCs w:val="18"/>
              </w:rPr>
              <w:t>spindle</w:t>
            </w:r>
            <w:proofErr w:type="gram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property literature search: mechanistically, </w:t>
            </w:r>
            <w:r w:rsidR="003B7132" w:rsidRPr="00AD3B01">
              <w:rPr>
                <w:rFonts w:asciiTheme="minorHAnsi" w:hAnsiTheme="minorHAnsi" w:cs="Arial"/>
                <w:sz w:val="18"/>
                <w:szCs w:val="18"/>
              </w:rPr>
              <w:t xml:space="preserve">how tau can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alter density, duration. </w:t>
            </w:r>
            <w:proofErr w:type="spellStart"/>
            <w:r w:rsidR="003B7132">
              <w:rPr>
                <w:rFonts w:asciiTheme="minorHAnsi" w:hAnsiTheme="minorHAnsi" w:cs="Arial"/>
                <w:sz w:val="18"/>
                <w:szCs w:val="18"/>
              </w:rPr>
              <w:t>Ie</w:t>
            </w:r>
            <w:proofErr w:type="spell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  <w:r w:rsidR="003B7132" w:rsidRPr="00AD3B01">
              <w:rPr>
                <w:rFonts w:asciiTheme="minorHAnsi" w:hAnsiTheme="minorHAnsi" w:cs="Arial"/>
                <w:sz w:val="18"/>
                <w:szCs w:val="18"/>
              </w:rPr>
              <w:t>neuronal electrophysiological properties: resting membrane potential, input resistance, intrinsic excitability, and effects on T-type calcium channels and K+ channels that contribute to spindle generation</w:t>
            </w:r>
          </w:p>
          <w:p w14:paraId="3F6237BB" w14:textId="5B459F0C" w:rsidR="00A45AD3" w:rsidRPr="00E34AFC" w:rsidRDefault="000245D4" w:rsidP="00A45AD3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61098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5AD3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45AD3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45AD3" w:rsidRPr="006B79A9">
              <w:rPr>
                <w:rFonts w:asciiTheme="minorHAnsi" w:hAnsiTheme="minorHAnsi" w:cs="Arial"/>
                <w:color w:val="FF0000"/>
                <w:sz w:val="18"/>
                <w:szCs w:val="18"/>
              </w:rPr>
              <w:t>discussion</w:t>
            </w:r>
          </w:p>
          <w:p w14:paraId="57FD6217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9012C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3B7132" w:rsidRPr="00BA5740" w14:paraId="393572AF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msSpindle-rotarod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5385C" w14:textId="379D4D1F" w:rsidR="003B7132" w:rsidRPr="000102F7" w:rsidRDefault="000245D4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4915558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93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B7132" w:rsidRPr="00AB293B">
              <w:rPr>
                <w:rFonts w:asciiTheme="minorHAnsi" w:hAnsiTheme="minorHAnsi" w:cs="Arial"/>
                <w:sz w:val="18"/>
                <w:szCs w:val="18"/>
              </w:rPr>
              <w:t>implant, experiment 4x more females</w:t>
            </w:r>
          </w:p>
          <w:p w14:paraId="0BCEDE69" w14:textId="58C66FE1" w:rsidR="00260FDF" w:rsidRPr="00AB293B" w:rsidRDefault="000245D4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0305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gramStart"/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</w:t>
            </w:r>
            <w:proofErr w:type="gramEnd"/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o</w:t>
            </w:r>
            <w:r w:rsidR="00260FDF" w:rsidRP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utline</w:t>
            </w:r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(</w:t>
            </w:r>
            <w:r w:rsidR="00AB293B">
              <w:rPr>
                <w:rFonts w:asciiTheme="minorHAnsi" w:hAnsiTheme="minorHAnsi" w:cs="Arial"/>
                <w:sz w:val="18"/>
                <w:szCs w:val="18"/>
              </w:rPr>
              <w:t>Target SLEEP?</w:t>
            </w:r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)</w:t>
            </w:r>
            <w:r w:rsidR="00260FDF" w:rsidRP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:</w:t>
            </w:r>
          </w:p>
          <w:p w14:paraId="108FDF9E" w14:textId="2A03C618" w:rsidR="003B7132" w:rsidRPr="00CD3DA0" w:rsidRDefault="00861F51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CD3DA0">
              <w:rPr>
                <w:rFonts w:asciiTheme="minorHAnsi" w:hAnsiTheme="minorHAnsi" w:cs="Arial"/>
                <w:sz w:val="18"/>
                <w:szCs w:val="18"/>
              </w:rPr>
              <w:t xml:space="preserve">Spindle characteristics are not different across post-learning </w:t>
            </w:r>
            <w:r w:rsidR="00AB293B" w:rsidRPr="00CD3DA0">
              <w:rPr>
                <w:rFonts w:asciiTheme="minorHAnsi" w:hAnsiTheme="minorHAnsi" w:cs="Arial"/>
                <w:sz w:val="18"/>
                <w:szCs w:val="18"/>
              </w:rPr>
              <w:t>sleep</w:t>
            </w:r>
          </w:p>
          <w:p w14:paraId="73CC60BF" w14:textId="2C6A443D" w:rsidR="00AB293B" w:rsidRPr="00CD3DA0" w:rsidRDefault="00AB293B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CD3DA0">
              <w:rPr>
                <w:rFonts w:asciiTheme="minorHAnsi" w:hAnsiTheme="minorHAnsi" w:cs="Arial"/>
                <w:sz w:val="18"/>
                <w:szCs w:val="18"/>
              </w:rPr>
              <w:t>Spindle occurrence is transiently elevated in early NREM sleep</w:t>
            </w:r>
            <w:r w:rsidR="00861F51" w:rsidRPr="00CD3DA0">
              <w:rPr>
                <w:rFonts w:asciiTheme="minorHAnsi" w:hAnsiTheme="minorHAnsi" w:cs="Arial"/>
                <w:sz w:val="18"/>
                <w:szCs w:val="18"/>
              </w:rPr>
              <w:t xml:space="preserve"> compared to </w:t>
            </w:r>
            <w:proofErr w:type="spellStart"/>
            <w:r w:rsidR="00861F51" w:rsidRPr="00CD3DA0">
              <w:rPr>
                <w:rFonts w:asciiTheme="minorHAnsi" w:hAnsiTheme="minorHAnsi" w:cs="Arial"/>
                <w:sz w:val="18"/>
                <w:szCs w:val="18"/>
              </w:rPr>
              <w:t>bline</w:t>
            </w:r>
            <w:proofErr w:type="spellEnd"/>
          </w:p>
          <w:p w14:paraId="7A825ABB" w14:textId="2C7AB293" w:rsidR="003B7132" w:rsidRPr="00861F51" w:rsidRDefault="00861F51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What about s</w:t>
            </w:r>
            <w:r w:rsidR="00CD3DA0">
              <w:rPr>
                <w:rFonts w:asciiTheme="minorHAnsi" w:hAnsiTheme="minorHAnsi" w:cs="Arial"/>
                <w:color w:val="FF0000"/>
                <w:sz w:val="18"/>
                <w:szCs w:val="18"/>
              </w:rPr>
              <w:t>pindle-slow oscillation</w:t>
            </w:r>
            <w:r w:rsidR="003B7132" w:rsidRP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coupling with learning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? Diff </w:t>
            </w:r>
            <w:proofErr w:type="spellStart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dist</w:t>
            </w:r>
            <w:proofErr w:type="spellEnd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(learn </w:t>
            </w:r>
            <w:proofErr w:type="spellStart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vs</w:t>
            </w:r>
            <w:proofErr w:type="spellEnd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bline</w:t>
            </w:r>
            <w:proofErr w:type="spellEnd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; early </w:t>
            </w:r>
            <w:proofErr w:type="spellStart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vs</w:t>
            </w:r>
            <w:proofErr w:type="spellEnd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late)</w:t>
            </w:r>
          </w:p>
          <w:p w14:paraId="2082E117" w14:textId="340D4C07" w:rsidR="003B7132" w:rsidRPr="00AB293B" w:rsidRDefault="00861F51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What about s</w:t>
            </w:r>
            <w:r w:rsidR="003B7132" w:rsidRP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pindles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in transition to REM? Diff </w:t>
            </w:r>
            <w:proofErr w:type="spellStart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dist</w:t>
            </w:r>
            <w:proofErr w:type="spellEnd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or properties (learn </w:t>
            </w:r>
            <w:proofErr w:type="spellStart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vs</w:t>
            </w:r>
            <w:proofErr w:type="spellEnd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bline</w:t>
            </w:r>
            <w:proofErr w:type="spellEnd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; early </w:t>
            </w:r>
            <w:proofErr w:type="spellStart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vs</w:t>
            </w:r>
            <w:proofErr w:type="spellEnd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late)</w:t>
            </w:r>
          </w:p>
          <w:p w14:paraId="5801F650" w14:textId="50C0CFEC" w:rsidR="003B7132" w:rsidRPr="00AE4E5C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097A67" w14:paraId="5ADB1DA8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1A3709B6" w:rsidR="00097A67" w:rsidRPr="006D0EC1" w:rsidRDefault="00097A6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097A67" w:rsidRDefault="00097A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rpS6 and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rotarod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BD72D" w14:textId="2F8FA823" w:rsidR="00097A67" w:rsidRDefault="000245D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A6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97A67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 outline</w:t>
            </w:r>
          </w:p>
          <w:p w14:paraId="10C535BC" w14:textId="77777777" w:rsidR="00097A67" w:rsidRDefault="00097A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Target: NB-LM?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097A67" w:rsidRDefault="00097A67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3B7132" w:rsidRPr="00BA5740" w14:paraId="4696D757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Gist learn: F-B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rotarod</w:t>
            </w:r>
            <w:proofErr w:type="spellEnd"/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F7BA0" w14:textId="77777777" w:rsidR="003B7132" w:rsidRDefault="000245D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334337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boost Ns for 10F SD, 10F SD, 10B</w:t>
            </w:r>
          </w:p>
          <w:p w14:paraId="69268E80" w14:textId="77777777" w:rsidR="003B7132" w:rsidRDefault="000245D4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511570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20 trials group: (10F</w:t>
            </w:r>
            <w:proofErr w:type="gramStart"/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,20</w:t>
            </w:r>
            <w:proofErr w:type="gramEnd"/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min break,10F, 10B?)</w:t>
            </w:r>
          </w:p>
          <w:p w14:paraId="7678B4C4" w14:textId="353211DE" w:rsidR="00B761EB" w:rsidRPr="00B761EB" w:rsidRDefault="000245D4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1E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B761E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 w:rsidRPr="00861F51">
              <w:rPr>
                <w:rFonts w:asciiTheme="minorHAnsi" w:hAnsiTheme="minorHAnsi" w:cs="Arial"/>
                <w:sz w:val="18"/>
                <w:szCs w:val="18"/>
              </w:rPr>
              <w:t xml:space="preserve">manuscript </w:t>
            </w:r>
            <w:r w:rsidR="00B761EB" w:rsidRPr="00861F51">
              <w:rPr>
                <w:rFonts w:asciiTheme="minorHAnsi" w:hAnsiTheme="minorHAnsi" w:cs="Arial"/>
                <w:sz w:val="18"/>
                <w:szCs w:val="18"/>
              </w:rPr>
              <w:t>outline</w:t>
            </w:r>
          </w:p>
          <w:p w14:paraId="0735BB7D" w14:textId="77777777" w:rsidR="003B7132" w:rsidRDefault="000245D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67349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3B7132">
              <w:rPr>
                <w:rFonts w:asciiTheme="minorHAnsi" w:hAnsiTheme="minorHAnsi" w:cs="Arial"/>
                <w:sz w:val="18"/>
                <w:szCs w:val="18"/>
              </w:rPr>
              <w:t>cFos</w:t>
            </w:r>
            <w:proofErr w:type="spell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anterior cortex</w:t>
            </w:r>
          </w:p>
          <w:p w14:paraId="33666EF8" w14:textId="77777777" w:rsidR="003B7132" w:rsidRDefault="000245D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3920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3B7132">
              <w:rPr>
                <w:rFonts w:asciiTheme="minorHAnsi" w:hAnsiTheme="minorHAnsi" w:cs="Arial"/>
                <w:sz w:val="18"/>
                <w:szCs w:val="18"/>
              </w:rPr>
              <w:t>inhibit</w:t>
            </w:r>
            <w:proofErr w:type="gram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PFC in NREM/REM/W…</w:t>
            </w:r>
          </w:p>
          <w:p w14:paraId="7BBC01A6" w14:textId="4AE462E9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Target: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SciReports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BehaviorBrain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>, N</w:t>
            </w:r>
            <w:r w:rsidR="00353FBF">
              <w:rPr>
                <w:rFonts w:asciiTheme="minorHAnsi" w:hAnsiTheme="minorHAnsi" w:cs="Arial"/>
                <w:sz w:val="18"/>
                <w:szCs w:val="18"/>
              </w:rPr>
              <w:t>B-</w:t>
            </w:r>
            <w:r>
              <w:rPr>
                <w:rFonts w:asciiTheme="minorHAnsi" w:hAnsiTheme="minorHAnsi" w:cs="Arial"/>
                <w:sz w:val="18"/>
                <w:szCs w:val="18"/>
              </w:rPr>
              <w:t>LM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3B7132" w:rsidRPr="00BA5740" w14:paraId="1AFC031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3B7132" w:rsidRPr="00BA5740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58D55" w14:textId="023C2B22" w:rsidR="00BC503B" w:rsidRDefault="000245D4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774144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68F3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BC503B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  <w:proofErr w:type="spellEnd"/>
            <w:r w:rsidR="00BC503B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pattern during SD</w:t>
            </w:r>
          </w:p>
          <w:p w14:paraId="4586184A" w14:textId="0D11101C" w:rsidR="003B7132" w:rsidRDefault="000245D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851076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503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BC503B" w:rsidRPr="00F54BA4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B7132" w:rsidRPr="00D637B1">
              <w:rPr>
                <w:rFonts w:asciiTheme="minorHAnsi" w:hAnsiTheme="minorHAnsi" w:cs="Arial"/>
                <w:color w:val="FF0000"/>
                <w:sz w:val="18"/>
                <w:szCs w:val="18"/>
              </w:rPr>
              <w:t>Test 40 Hz in W, NREM, REM</w:t>
            </w:r>
          </w:p>
          <w:p w14:paraId="7EB2306B" w14:textId="003366A3" w:rsidR="003B7132" w:rsidRPr="00861F51" w:rsidRDefault="000245D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25383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Test 1, 4, 8, 13</w:t>
            </w:r>
            <w:r w:rsidR="003B7132" w:rsidRPr="00F54BA4">
              <w:rPr>
                <w:rFonts w:asciiTheme="minorHAnsi" w:hAnsiTheme="minorHAnsi" w:cs="Arial"/>
                <w:sz w:val="18"/>
                <w:szCs w:val="18"/>
              </w:rPr>
              <w:t xml:space="preserve"> Hz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in 3 states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3B7132" w:rsidRPr="00BA5740" w14:paraId="6B837A51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5DBBD4F6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Motor learning: tone reactivation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EF11F" w14:textId="5E7A23C3" w:rsidR="003B7132" w:rsidRPr="00F54BA4" w:rsidRDefault="000245D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703020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F5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861F51">
              <w:rPr>
                <w:rFonts w:asciiTheme="minorHAnsi" w:hAnsiTheme="minorHAnsi" w:cs="Arial"/>
                <w:sz w:val="18"/>
                <w:szCs w:val="18"/>
              </w:rPr>
              <w:t>Build design #1 at scale of 5 animals, test parameters (</w:t>
            </w:r>
            <w:proofErr w:type="spellStart"/>
            <w:r w:rsidR="003B7132" w:rsidRPr="00861F51">
              <w:rPr>
                <w:rFonts w:asciiTheme="minorHAnsi" w:hAnsiTheme="minorHAnsi" w:cs="Arial"/>
                <w:sz w:val="18"/>
                <w:szCs w:val="18"/>
              </w:rPr>
              <w:t>freq</w:t>
            </w:r>
            <w:proofErr w:type="spellEnd"/>
            <w:r w:rsidR="003B7132" w:rsidRPr="00861F51">
              <w:rPr>
                <w:rFonts w:asciiTheme="minorHAnsi" w:hAnsiTheme="minorHAnsi" w:cs="Arial"/>
                <w:sz w:val="18"/>
                <w:szCs w:val="18"/>
              </w:rPr>
              <w:t>/dB)</w:t>
            </w:r>
          </w:p>
          <w:p w14:paraId="50E8CAF5" w14:textId="2FE61DBA" w:rsidR="003B7132" w:rsidRDefault="000245D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628145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F5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test arousal from NREM @ defined parameters</w:t>
            </w:r>
          </w:p>
          <w:p w14:paraId="25D28F0F" w14:textId="3A9431CB" w:rsidR="00861F51" w:rsidRPr="00861F51" w:rsidRDefault="000245D4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1846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F5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61F5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>Do pilot run (5x/group)</w:t>
            </w:r>
          </w:p>
          <w:p w14:paraId="698A9BE9" w14:textId="38FC5EAB" w:rsidR="003B7132" w:rsidRDefault="000245D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consider single-subject </w:t>
            </w:r>
            <w:proofErr w:type="spellStart"/>
            <w:r w:rsidR="003B7132">
              <w:rPr>
                <w:rFonts w:asciiTheme="minorHAnsi" w:hAnsiTheme="minorHAnsi" w:cs="Arial"/>
                <w:sz w:val="18"/>
                <w:szCs w:val="18"/>
              </w:rPr>
              <w:t>exp</w:t>
            </w:r>
            <w:proofErr w:type="spell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design: record sleep, play tone</w:t>
            </w:r>
            <w:r w:rsidR="00861F51">
              <w:rPr>
                <w:rFonts w:asciiTheme="minorHAnsi" w:hAnsiTheme="minorHAnsi" w:cs="Arial"/>
                <w:sz w:val="18"/>
                <w:szCs w:val="18"/>
              </w:rPr>
              <w:t xml:space="preserve"> recording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during </w:t>
            </w:r>
            <w:r w:rsidR="00861F51">
              <w:rPr>
                <w:rFonts w:asciiTheme="minorHAnsi" w:hAnsiTheme="minorHAnsi" w:cs="Arial"/>
                <w:sz w:val="18"/>
                <w:szCs w:val="18"/>
              </w:rPr>
              <w:t xml:space="preserve">NREM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sleep manually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Rebecca</w:t>
            </w:r>
          </w:p>
        </w:tc>
      </w:tr>
      <w:tr w:rsidR="003B7132" w:rsidRPr="00BA5740" w14:paraId="6D77CBE8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78DB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53490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0102F7">
              <w:rPr>
                <w:rFonts w:asciiTheme="minorHAnsi" w:hAnsiTheme="minorHAnsi" w:cs="Arial"/>
                <w:sz w:val="18"/>
                <w:szCs w:val="18"/>
              </w:rPr>
              <w:t>Computed Tomography Imaging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EB951" w14:textId="612EA0B5" w:rsidR="003B7132" w:rsidRDefault="000245D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147243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F5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861F51">
              <w:rPr>
                <w:rFonts w:asciiTheme="minorHAnsi" w:hAnsiTheme="minorHAnsi" w:cs="Arial"/>
                <w:sz w:val="18"/>
                <w:szCs w:val="18"/>
              </w:rPr>
              <w:t>lit search tau/vascular changes</w:t>
            </w:r>
          </w:p>
          <w:p w14:paraId="4E9E4B55" w14:textId="08165017" w:rsidR="003B7132" w:rsidRPr="00861F51" w:rsidRDefault="000245D4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41145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send one WT, one 2mo SD WT</w:t>
            </w:r>
          </w:p>
          <w:p w14:paraId="29BCDF9C" w14:textId="49B36F7B" w:rsidR="003B7132" w:rsidRPr="000102F7" w:rsidRDefault="000245D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998225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603352">
              <w:rPr>
                <w:rFonts w:asciiTheme="minorHAnsi" w:hAnsiTheme="minorHAnsi" w:cs="Arial"/>
                <w:sz w:val="18"/>
                <w:szCs w:val="18"/>
              </w:rPr>
              <w:t xml:space="preserve"> if works, try PS19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3472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B7132" w:rsidRPr="00BA5740" w14:paraId="22CF5430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7F0E" w14:textId="77777777" w:rsidR="003B7132" w:rsidRPr="00D068FF" w:rsidRDefault="000245D4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 xml:space="preserve">New IACUC for PS19 mice, sleep disrupt, food restrict for training (VR and </w:t>
            </w:r>
            <w:proofErr w:type="spellStart"/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>mototrak</w:t>
            </w:r>
            <w:proofErr w:type="spellEnd"/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32ED6" w:rsidRPr="00BA5740" w14:paraId="0243FE0A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BBC17" w14:textId="77777777" w:rsidR="00E32ED6" w:rsidRPr="006D0EC1" w:rsidRDefault="00E32ED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B840A" w14:textId="5B4C6281" w:rsidR="00E32ED6" w:rsidRDefault="00E32ED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Boost sleep (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models)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BD60B" w14:textId="77777777" w:rsidR="00E32ED6" w:rsidRDefault="000245D4" w:rsidP="00953C3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70512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ED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32ED6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E32ED6">
              <w:rPr>
                <w:rFonts w:asciiTheme="minorHAnsi" w:hAnsiTheme="minorHAnsi" w:cstheme="minorHAnsi"/>
                <w:sz w:val="18"/>
                <w:szCs w:val="18"/>
              </w:rPr>
              <w:t xml:space="preserve">SK2 overexpress: </w:t>
            </w:r>
            <w:hyperlink r:id="rId9" w:history="1">
              <w:r w:rsidR="00E32ED6" w:rsidRPr="000A2283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https://www.jax.org/strain/009602</w:t>
              </w:r>
            </w:hyperlink>
          </w:p>
          <w:p w14:paraId="6FFF1C0A" w14:textId="77777777" w:rsidR="00E32ED6" w:rsidRDefault="000245D4" w:rsidP="00953C3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825901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ED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32ED6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E32ED6">
              <w:rPr>
                <w:rFonts w:asciiTheme="minorHAnsi" w:hAnsiTheme="minorHAnsi" w:cstheme="minorHAnsi"/>
                <w:sz w:val="18"/>
                <w:szCs w:val="18"/>
              </w:rPr>
              <w:t>Hmox</w:t>
            </w:r>
            <w:proofErr w:type="spellEnd"/>
            <w:r w:rsidR="00E32ED6">
              <w:rPr>
                <w:rFonts w:asciiTheme="minorHAnsi" w:hAnsiTheme="minorHAnsi" w:cstheme="minorHAnsi"/>
                <w:sz w:val="18"/>
                <w:szCs w:val="18"/>
              </w:rPr>
              <w:t xml:space="preserve">-/-: </w:t>
            </w:r>
            <w:hyperlink r:id="rId10" w:history="1">
              <w:r w:rsidR="00E32ED6" w:rsidRPr="000A2283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https://www.jax.org/strain/008660</w:t>
              </w:r>
            </w:hyperlink>
          </w:p>
          <w:p w14:paraId="00454AA1" w14:textId="28E3A6BE" w:rsidR="00E32ED6" w:rsidRDefault="000245D4" w:rsidP="00B33734">
            <w:pPr>
              <w:spacing w:before="0"/>
              <w:rPr>
                <w:rFonts w:ascii="MS Gothic" w:eastAsia="MS Gothic" w:hAnsi="MS Gothic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352957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ED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32ED6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E32ED6">
              <w:rPr>
                <w:rFonts w:asciiTheme="minorHAnsi" w:hAnsiTheme="minorHAnsi" w:cstheme="minorHAnsi"/>
                <w:sz w:val="18"/>
                <w:szCs w:val="18"/>
              </w:rPr>
              <w:t>Sleepy: not available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CB18A" w14:textId="77777777" w:rsidR="00E32ED6" w:rsidRPr="006D0EC1" w:rsidRDefault="00E32ED6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6DD7787" w14:textId="77777777" w:rsidR="00F673B4" w:rsidRDefault="00F673B4" w:rsidP="00B33734">
      <w:pPr>
        <w:spacing w:before="0"/>
        <w:rPr>
          <w:rFonts w:asciiTheme="minorHAnsi" w:hAnsiTheme="minorHAnsi"/>
          <w:b/>
        </w:rPr>
      </w:pP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8F20F1" w:rsidRPr="00BA5740" w14:paraId="3052E465" w14:textId="77777777" w:rsidTr="008A404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F317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5749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62FB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28B1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8F20F1" w:rsidRPr="006D0EC1" w14:paraId="767E395A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0C537" w14:textId="77777777" w:rsidR="008F20F1" w:rsidRPr="006D0EC1" w:rsidRDefault="008F20F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AB69B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GRANTS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2B048" w14:textId="7F7F2AF7" w:rsidR="00433ADF" w:rsidRPr="00433ADF" w:rsidRDefault="00433AD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433ADF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Andrew: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R01 human (@IRB approval), R01 mouse (@aims page)</w:t>
            </w:r>
          </w:p>
          <w:p w14:paraId="6DEC3A3D" w14:textId="5DC2400B" w:rsidR="008F20F1" w:rsidRDefault="008F20F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433ADF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Korey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proofErr w:type="spellStart"/>
            <w:r w:rsidR="00D733A8">
              <w:rPr>
                <w:rFonts w:asciiTheme="minorHAnsi" w:hAnsiTheme="minorHAnsi" w:cs="Arial"/>
                <w:sz w:val="18"/>
                <w:szCs w:val="18"/>
              </w:rPr>
              <w:t>BrightFocus</w:t>
            </w:r>
            <w:proofErr w:type="spellEnd"/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Oct 13</w:t>
            </w:r>
            <w:r w:rsidR="00433ADF">
              <w:rPr>
                <w:rFonts w:asciiTheme="minorHAnsi" w:hAnsiTheme="minorHAnsi" w:cs="Arial"/>
                <w:sz w:val="18"/>
                <w:szCs w:val="18"/>
              </w:rPr>
              <w:t>, F32 Dec 1, SRSF Dec 4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  <w:r w:rsidR="00F14608">
              <w:rPr>
                <w:rFonts w:asciiTheme="minorHAnsi" w:hAnsiTheme="minorHAnsi" w:cs="Arial"/>
                <w:sz w:val="18"/>
                <w:szCs w:val="18"/>
              </w:rPr>
              <w:t>Draft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 xml:space="preserve"> an LC manipulation Aims page</w:t>
            </w:r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(spread, </w:t>
            </w:r>
            <w:proofErr w:type="spellStart"/>
            <w:r w:rsidR="00F14608">
              <w:rPr>
                <w:rFonts w:asciiTheme="minorHAnsi" w:hAnsiTheme="minorHAnsi" w:cs="Arial"/>
                <w:sz w:val="18"/>
                <w:szCs w:val="18"/>
              </w:rPr>
              <w:t>opto</w:t>
            </w:r>
            <w:proofErr w:type="spellEnd"/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&amp; DREADS oh my!)</w:t>
            </w:r>
          </w:p>
          <w:p w14:paraId="335CA70D" w14:textId="77777777" w:rsidR="008F20F1" w:rsidRPr="00D26709" w:rsidRDefault="008F20F1" w:rsidP="00433ADF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17BFD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D83604" w:rsidRPr="006D0EC1" w14:paraId="1566DF94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247C" w14:textId="77777777" w:rsidR="00D83604" w:rsidRPr="006D0EC1" w:rsidRDefault="00D83604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38D61" w14:textId="77777777" w:rsidR="00D83604" w:rsidRPr="00BA5740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37E08" w14:textId="77777777" w:rsidR="00D83604" w:rsidRPr="00A27CC1" w:rsidRDefault="000245D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695190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Implant </w:t>
            </w:r>
            <w:proofErr w:type="spellStart"/>
            <w:r w:rsidR="00D83604">
              <w:rPr>
                <w:rFonts w:asciiTheme="minorHAnsi" w:hAnsiTheme="minorHAnsi" w:cs="Arial"/>
                <w:sz w:val="18"/>
                <w:szCs w:val="18"/>
              </w:rPr>
              <w:t>headposts</w:t>
            </w:r>
            <w:proofErr w:type="spellEnd"/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(5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>x)</w:t>
            </w:r>
          </w:p>
          <w:p w14:paraId="2076D0CD" w14:textId="77777777" w:rsidR="00D83604" w:rsidRDefault="000245D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781611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build forward rotation (locomotion)</w:t>
            </w:r>
          </w:p>
          <w:p w14:paraId="49D81128" w14:textId="5C26EAB9" w:rsidR="00076E4D" w:rsidRPr="00A27CC1" w:rsidRDefault="000245D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E4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76E4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test freely moving enclosure, avoid head fixation</w:t>
            </w:r>
          </w:p>
          <w:p w14:paraId="0934FE6D" w14:textId="77777777" w:rsidR="00D83604" w:rsidRDefault="000245D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5C4E0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 w:rsidRPr="00076E4D">
              <w:rPr>
                <w:rFonts w:asciiTheme="minorHAnsi" w:hAnsiTheme="minorHAnsi" w:cs="Arial"/>
                <w:sz w:val="18"/>
                <w:szCs w:val="18"/>
              </w:rPr>
              <w:t>train forward rotation</w:t>
            </w:r>
          </w:p>
          <w:p w14:paraId="511146AE" w14:textId="77777777" w:rsidR="00D83604" w:rsidRDefault="000245D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08636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deliver peanut oil, tone with </w:t>
            </w:r>
            <w:proofErr w:type="spellStart"/>
            <w:r w:rsidR="00D83604">
              <w:rPr>
                <w:rFonts w:asciiTheme="minorHAnsi" w:hAnsiTheme="minorHAnsi" w:cs="Arial"/>
                <w:sz w:val="18"/>
                <w:szCs w:val="18"/>
              </w:rPr>
              <w:t>arduino</w:t>
            </w:r>
            <w:proofErr w:type="spellEnd"/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@ end gate</w:t>
            </w:r>
          </w:p>
          <w:p w14:paraId="1ED16C10" w14:textId="77777777" w:rsidR="00D83604" w:rsidRDefault="000245D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73617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corridor</w:t>
            </w:r>
          </w:p>
          <w:p w14:paraId="632B5609" w14:textId="77777777" w:rsidR="00D83604" w:rsidRPr="00A27CC1" w:rsidRDefault="000245D4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13695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VR-“open field”</w:t>
            </w:r>
          </w:p>
          <w:p w14:paraId="10908844" w14:textId="77777777" w:rsidR="00D83604" w:rsidRPr="00225E5A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Software:</w:t>
            </w:r>
          </w:p>
          <w:p w14:paraId="13C848E3" w14:textId="77777777" w:rsidR="00D83604" w:rsidRPr="00A27CC1" w:rsidRDefault="000245D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71980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UE4 to blink LED?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  <w:p w14:paraId="05A0D814" w14:textId="77777777" w:rsidR="00D83604" w:rsidRPr="00E71CD1" w:rsidRDefault="00D83604" w:rsidP="00B33734">
            <w:pPr>
              <w:pStyle w:val="ListParagraph"/>
              <w:spacing w:before="0"/>
              <w:ind w:left="36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E1FCE" w14:textId="77777777" w:rsidR="00D83604" w:rsidRPr="006D0EC1" w:rsidRDefault="00D83604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</w:tbl>
    <w:p w14:paraId="269BFE05" w14:textId="77777777" w:rsidR="007A6DFB" w:rsidRPr="00BA5740" w:rsidRDefault="007A6DFB" w:rsidP="00B33734">
      <w:pPr>
        <w:spacing w:before="0"/>
        <w:rPr>
          <w:rFonts w:asciiTheme="minorHAnsi" w:hAnsiTheme="minorHAnsi"/>
          <w:b/>
        </w:rPr>
      </w:pPr>
    </w:p>
    <w:sectPr w:rsidR="007A6DFB" w:rsidRPr="00BA5740" w:rsidSect="008F20F1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D9B6DA" w14:textId="77777777" w:rsidR="000245D4" w:rsidRDefault="000245D4" w:rsidP="002E2923">
      <w:pPr>
        <w:spacing w:before="0"/>
      </w:pPr>
      <w:r>
        <w:separator/>
      </w:r>
    </w:p>
  </w:endnote>
  <w:endnote w:type="continuationSeparator" w:id="0">
    <w:p w14:paraId="67FD577B" w14:textId="77777777" w:rsidR="000245D4" w:rsidRDefault="000245D4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7DC8FF" w14:textId="77777777" w:rsidR="000245D4" w:rsidRDefault="000245D4" w:rsidP="002E2923">
      <w:pPr>
        <w:spacing w:before="0"/>
      </w:pPr>
      <w:r>
        <w:separator/>
      </w:r>
    </w:p>
  </w:footnote>
  <w:footnote w:type="continuationSeparator" w:id="0">
    <w:p w14:paraId="6C6BA314" w14:textId="77777777" w:rsidR="000245D4" w:rsidRDefault="000245D4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8B6286">
      <w:rPr>
        <w:rFonts w:asciiTheme="minorHAnsi" w:hAnsiTheme="minorHAnsi"/>
        <w:b/>
        <w:noProof/>
      </w:rPr>
      <w:t>VargaLabMtgNotes_2017_082217.docx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15"/>
  </w:num>
  <w:num w:numId="7">
    <w:abstractNumId w:val="4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102F7"/>
    <w:rsid w:val="00011332"/>
    <w:rsid w:val="000169A3"/>
    <w:rsid w:val="000176DC"/>
    <w:rsid w:val="000245D4"/>
    <w:rsid w:val="00036560"/>
    <w:rsid w:val="0003778F"/>
    <w:rsid w:val="00042879"/>
    <w:rsid w:val="000468F3"/>
    <w:rsid w:val="00051038"/>
    <w:rsid w:val="0005140D"/>
    <w:rsid w:val="00054B8A"/>
    <w:rsid w:val="00066E55"/>
    <w:rsid w:val="00067318"/>
    <w:rsid w:val="0007215B"/>
    <w:rsid w:val="0007374C"/>
    <w:rsid w:val="00076E4D"/>
    <w:rsid w:val="0008388E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D3CBC"/>
    <w:rsid w:val="000E751B"/>
    <w:rsid w:val="000F70EB"/>
    <w:rsid w:val="00102F34"/>
    <w:rsid w:val="00110809"/>
    <w:rsid w:val="00113772"/>
    <w:rsid w:val="00123412"/>
    <w:rsid w:val="001241AD"/>
    <w:rsid w:val="00132DD0"/>
    <w:rsid w:val="0013363E"/>
    <w:rsid w:val="00137E6E"/>
    <w:rsid w:val="00144E2F"/>
    <w:rsid w:val="0015245E"/>
    <w:rsid w:val="0015448D"/>
    <w:rsid w:val="00163672"/>
    <w:rsid w:val="00165D0D"/>
    <w:rsid w:val="00181044"/>
    <w:rsid w:val="0018405B"/>
    <w:rsid w:val="00190D50"/>
    <w:rsid w:val="001915CC"/>
    <w:rsid w:val="00192762"/>
    <w:rsid w:val="001A677B"/>
    <w:rsid w:val="001A7E95"/>
    <w:rsid w:val="001B0603"/>
    <w:rsid w:val="001B3F42"/>
    <w:rsid w:val="001B6EF2"/>
    <w:rsid w:val="001C7A89"/>
    <w:rsid w:val="001D6B37"/>
    <w:rsid w:val="001E156C"/>
    <w:rsid w:val="001E3DF6"/>
    <w:rsid w:val="001F0579"/>
    <w:rsid w:val="001F7CCA"/>
    <w:rsid w:val="00203A83"/>
    <w:rsid w:val="0022387F"/>
    <w:rsid w:val="00225E5A"/>
    <w:rsid w:val="00226EDB"/>
    <w:rsid w:val="00226FB5"/>
    <w:rsid w:val="00234893"/>
    <w:rsid w:val="002372B0"/>
    <w:rsid w:val="0024005D"/>
    <w:rsid w:val="00240404"/>
    <w:rsid w:val="00243CA2"/>
    <w:rsid w:val="0024604D"/>
    <w:rsid w:val="0025718C"/>
    <w:rsid w:val="00260FDF"/>
    <w:rsid w:val="00265690"/>
    <w:rsid w:val="00267945"/>
    <w:rsid w:val="0029320F"/>
    <w:rsid w:val="00294CDD"/>
    <w:rsid w:val="002A74CF"/>
    <w:rsid w:val="002D0AB1"/>
    <w:rsid w:val="002D1DBC"/>
    <w:rsid w:val="002E2923"/>
    <w:rsid w:val="002E70C3"/>
    <w:rsid w:val="002E7AB5"/>
    <w:rsid w:val="002F4B4A"/>
    <w:rsid w:val="002F4B8E"/>
    <w:rsid w:val="002F7B17"/>
    <w:rsid w:val="00307ACE"/>
    <w:rsid w:val="00316BB0"/>
    <w:rsid w:val="00322AF2"/>
    <w:rsid w:val="003305A2"/>
    <w:rsid w:val="00330A70"/>
    <w:rsid w:val="003379F1"/>
    <w:rsid w:val="003461CC"/>
    <w:rsid w:val="00346AD8"/>
    <w:rsid w:val="00353FBF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A097B"/>
    <w:rsid w:val="003B365A"/>
    <w:rsid w:val="003B7132"/>
    <w:rsid w:val="003C3C18"/>
    <w:rsid w:val="003C3CED"/>
    <w:rsid w:val="003C4120"/>
    <w:rsid w:val="003C4774"/>
    <w:rsid w:val="003D4DB7"/>
    <w:rsid w:val="003E32A2"/>
    <w:rsid w:val="003F088B"/>
    <w:rsid w:val="003F12A7"/>
    <w:rsid w:val="003F2144"/>
    <w:rsid w:val="003F34E3"/>
    <w:rsid w:val="003F6F5F"/>
    <w:rsid w:val="0040156C"/>
    <w:rsid w:val="00402A40"/>
    <w:rsid w:val="004068D9"/>
    <w:rsid w:val="00420013"/>
    <w:rsid w:val="004212B9"/>
    <w:rsid w:val="00426404"/>
    <w:rsid w:val="00430A85"/>
    <w:rsid w:val="00431E94"/>
    <w:rsid w:val="00433ADF"/>
    <w:rsid w:val="00443B2F"/>
    <w:rsid w:val="00446DC2"/>
    <w:rsid w:val="00466812"/>
    <w:rsid w:val="00474F20"/>
    <w:rsid w:val="00483405"/>
    <w:rsid w:val="00484C3E"/>
    <w:rsid w:val="004872B7"/>
    <w:rsid w:val="00497180"/>
    <w:rsid w:val="004B16CD"/>
    <w:rsid w:val="004B35E5"/>
    <w:rsid w:val="004B5AD2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6641"/>
    <w:rsid w:val="00506DD6"/>
    <w:rsid w:val="005110B7"/>
    <w:rsid w:val="0051298D"/>
    <w:rsid w:val="00512CF9"/>
    <w:rsid w:val="00512CFE"/>
    <w:rsid w:val="00515169"/>
    <w:rsid w:val="005154CA"/>
    <w:rsid w:val="005158F8"/>
    <w:rsid w:val="005214B1"/>
    <w:rsid w:val="005219F2"/>
    <w:rsid w:val="00524798"/>
    <w:rsid w:val="00530DAC"/>
    <w:rsid w:val="00531904"/>
    <w:rsid w:val="00533A10"/>
    <w:rsid w:val="00542F67"/>
    <w:rsid w:val="00543782"/>
    <w:rsid w:val="005512EA"/>
    <w:rsid w:val="0055349B"/>
    <w:rsid w:val="0055384A"/>
    <w:rsid w:val="005546E8"/>
    <w:rsid w:val="00557A59"/>
    <w:rsid w:val="005610C5"/>
    <w:rsid w:val="00571CCF"/>
    <w:rsid w:val="005735CC"/>
    <w:rsid w:val="005808FC"/>
    <w:rsid w:val="00580C85"/>
    <w:rsid w:val="005928FD"/>
    <w:rsid w:val="005A076D"/>
    <w:rsid w:val="005A19C2"/>
    <w:rsid w:val="005B7347"/>
    <w:rsid w:val="005B7FE6"/>
    <w:rsid w:val="005C4E0D"/>
    <w:rsid w:val="005D3CF9"/>
    <w:rsid w:val="005E692C"/>
    <w:rsid w:val="00602247"/>
    <w:rsid w:val="00603177"/>
    <w:rsid w:val="00603352"/>
    <w:rsid w:val="00606DD6"/>
    <w:rsid w:val="006106A1"/>
    <w:rsid w:val="00614C4F"/>
    <w:rsid w:val="00620A47"/>
    <w:rsid w:val="00621BFE"/>
    <w:rsid w:val="00623909"/>
    <w:rsid w:val="00641B8A"/>
    <w:rsid w:val="006455FA"/>
    <w:rsid w:val="00653FF4"/>
    <w:rsid w:val="00660EB7"/>
    <w:rsid w:val="00662228"/>
    <w:rsid w:val="00667056"/>
    <w:rsid w:val="00670F25"/>
    <w:rsid w:val="00671CB5"/>
    <w:rsid w:val="006720BC"/>
    <w:rsid w:val="0067575E"/>
    <w:rsid w:val="0067577C"/>
    <w:rsid w:val="006810E4"/>
    <w:rsid w:val="00692F66"/>
    <w:rsid w:val="0069493E"/>
    <w:rsid w:val="006B5763"/>
    <w:rsid w:val="006B79A9"/>
    <w:rsid w:val="006B7B66"/>
    <w:rsid w:val="006C0489"/>
    <w:rsid w:val="006D0EC1"/>
    <w:rsid w:val="006D309A"/>
    <w:rsid w:val="006D4B63"/>
    <w:rsid w:val="006E1ADA"/>
    <w:rsid w:val="006E3808"/>
    <w:rsid w:val="006E6B74"/>
    <w:rsid w:val="007038DA"/>
    <w:rsid w:val="00705221"/>
    <w:rsid w:val="0071012D"/>
    <w:rsid w:val="00714AD6"/>
    <w:rsid w:val="00723FD6"/>
    <w:rsid w:val="007271FC"/>
    <w:rsid w:val="00731EF7"/>
    <w:rsid w:val="00734169"/>
    <w:rsid w:val="00737071"/>
    <w:rsid w:val="00745182"/>
    <w:rsid w:val="00745C79"/>
    <w:rsid w:val="0076085A"/>
    <w:rsid w:val="00772943"/>
    <w:rsid w:val="00784538"/>
    <w:rsid w:val="00784C12"/>
    <w:rsid w:val="007A6DFB"/>
    <w:rsid w:val="007B02E6"/>
    <w:rsid w:val="007B3263"/>
    <w:rsid w:val="007B74C3"/>
    <w:rsid w:val="007C4CC5"/>
    <w:rsid w:val="007D4ECB"/>
    <w:rsid w:val="007E09FB"/>
    <w:rsid w:val="007E571E"/>
    <w:rsid w:val="007F1ECB"/>
    <w:rsid w:val="007F1EF6"/>
    <w:rsid w:val="007F5210"/>
    <w:rsid w:val="007F527E"/>
    <w:rsid w:val="00807119"/>
    <w:rsid w:val="008140E4"/>
    <w:rsid w:val="00814845"/>
    <w:rsid w:val="00827B9A"/>
    <w:rsid w:val="008315CF"/>
    <w:rsid w:val="00835E3B"/>
    <w:rsid w:val="008413DB"/>
    <w:rsid w:val="00845913"/>
    <w:rsid w:val="008461F5"/>
    <w:rsid w:val="00861F51"/>
    <w:rsid w:val="008679DF"/>
    <w:rsid w:val="008729DA"/>
    <w:rsid w:val="00873502"/>
    <w:rsid w:val="00877AF8"/>
    <w:rsid w:val="00880D0F"/>
    <w:rsid w:val="00881406"/>
    <w:rsid w:val="008A0FA9"/>
    <w:rsid w:val="008A1580"/>
    <w:rsid w:val="008A33B6"/>
    <w:rsid w:val="008A4167"/>
    <w:rsid w:val="008A7B1E"/>
    <w:rsid w:val="008B110E"/>
    <w:rsid w:val="008B1996"/>
    <w:rsid w:val="008B37AA"/>
    <w:rsid w:val="008B6286"/>
    <w:rsid w:val="008C5ADF"/>
    <w:rsid w:val="008C6D9B"/>
    <w:rsid w:val="008C6F02"/>
    <w:rsid w:val="008C6FD3"/>
    <w:rsid w:val="008D649D"/>
    <w:rsid w:val="008E36C4"/>
    <w:rsid w:val="008E6752"/>
    <w:rsid w:val="008E7982"/>
    <w:rsid w:val="008F20F1"/>
    <w:rsid w:val="00903627"/>
    <w:rsid w:val="00904750"/>
    <w:rsid w:val="00905279"/>
    <w:rsid w:val="00923B6A"/>
    <w:rsid w:val="00932239"/>
    <w:rsid w:val="009322A2"/>
    <w:rsid w:val="0095373B"/>
    <w:rsid w:val="00955749"/>
    <w:rsid w:val="009574B6"/>
    <w:rsid w:val="00960007"/>
    <w:rsid w:val="00971C3E"/>
    <w:rsid w:val="009866E0"/>
    <w:rsid w:val="009875F8"/>
    <w:rsid w:val="00991B2C"/>
    <w:rsid w:val="00995675"/>
    <w:rsid w:val="009A30C1"/>
    <w:rsid w:val="009A56E4"/>
    <w:rsid w:val="009B6641"/>
    <w:rsid w:val="009B7EA2"/>
    <w:rsid w:val="009C3374"/>
    <w:rsid w:val="009C3974"/>
    <w:rsid w:val="009D1659"/>
    <w:rsid w:val="009D6623"/>
    <w:rsid w:val="009E2E87"/>
    <w:rsid w:val="00A1074E"/>
    <w:rsid w:val="00A14021"/>
    <w:rsid w:val="00A20DFE"/>
    <w:rsid w:val="00A226E7"/>
    <w:rsid w:val="00A27CC1"/>
    <w:rsid w:val="00A32F3C"/>
    <w:rsid w:val="00A34674"/>
    <w:rsid w:val="00A35FE1"/>
    <w:rsid w:val="00A36ED7"/>
    <w:rsid w:val="00A403D9"/>
    <w:rsid w:val="00A44566"/>
    <w:rsid w:val="00A45AD3"/>
    <w:rsid w:val="00A52720"/>
    <w:rsid w:val="00A53F6D"/>
    <w:rsid w:val="00A6504E"/>
    <w:rsid w:val="00A67D7B"/>
    <w:rsid w:val="00A70C0F"/>
    <w:rsid w:val="00A806F4"/>
    <w:rsid w:val="00A93F1F"/>
    <w:rsid w:val="00AA0EED"/>
    <w:rsid w:val="00AA4DEA"/>
    <w:rsid w:val="00AA5A35"/>
    <w:rsid w:val="00AB0C67"/>
    <w:rsid w:val="00AB1A8F"/>
    <w:rsid w:val="00AB293B"/>
    <w:rsid w:val="00AC28C7"/>
    <w:rsid w:val="00AC39F5"/>
    <w:rsid w:val="00AD362C"/>
    <w:rsid w:val="00AD3B01"/>
    <w:rsid w:val="00AE14BA"/>
    <w:rsid w:val="00AE4E5C"/>
    <w:rsid w:val="00AF2980"/>
    <w:rsid w:val="00AF6037"/>
    <w:rsid w:val="00B031E5"/>
    <w:rsid w:val="00B04372"/>
    <w:rsid w:val="00B06143"/>
    <w:rsid w:val="00B071BE"/>
    <w:rsid w:val="00B075F4"/>
    <w:rsid w:val="00B10993"/>
    <w:rsid w:val="00B3269C"/>
    <w:rsid w:val="00B33734"/>
    <w:rsid w:val="00B37427"/>
    <w:rsid w:val="00B50ABC"/>
    <w:rsid w:val="00B51D15"/>
    <w:rsid w:val="00B520DE"/>
    <w:rsid w:val="00B652B8"/>
    <w:rsid w:val="00B66BA6"/>
    <w:rsid w:val="00B70660"/>
    <w:rsid w:val="00B725BB"/>
    <w:rsid w:val="00B761EB"/>
    <w:rsid w:val="00BA4C35"/>
    <w:rsid w:val="00BA50FB"/>
    <w:rsid w:val="00BA5740"/>
    <w:rsid w:val="00BA59D1"/>
    <w:rsid w:val="00BA6D36"/>
    <w:rsid w:val="00BC503B"/>
    <w:rsid w:val="00BD171B"/>
    <w:rsid w:val="00BD183B"/>
    <w:rsid w:val="00BD2A4C"/>
    <w:rsid w:val="00BF0D09"/>
    <w:rsid w:val="00BF40A8"/>
    <w:rsid w:val="00BF4896"/>
    <w:rsid w:val="00C03176"/>
    <w:rsid w:val="00C033C1"/>
    <w:rsid w:val="00C222E9"/>
    <w:rsid w:val="00C223B0"/>
    <w:rsid w:val="00C322AC"/>
    <w:rsid w:val="00C418FF"/>
    <w:rsid w:val="00C449EE"/>
    <w:rsid w:val="00C61FCD"/>
    <w:rsid w:val="00C64D12"/>
    <w:rsid w:val="00C706CC"/>
    <w:rsid w:val="00C710CE"/>
    <w:rsid w:val="00C7345F"/>
    <w:rsid w:val="00C86091"/>
    <w:rsid w:val="00C92083"/>
    <w:rsid w:val="00C939F2"/>
    <w:rsid w:val="00CA1F51"/>
    <w:rsid w:val="00CA2667"/>
    <w:rsid w:val="00CB07C2"/>
    <w:rsid w:val="00CB09DD"/>
    <w:rsid w:val="00CC2A2B"/>
    <w:rsid w:val="00CD3DA0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179E6"/>
    <w:rsid w:val="00D226E0"/>
    <w:rsid w:val="00D24652"/>
    <w:rsid w:val="00D26709"/>
    <w:rsid w:val="00D471F7"/>
    <w:rsid w:val="00D53705"/>
    <w:rsid w:val="00D538CC"/>
    <w:rsid w:val="00D53CF8"/>
    <w:rsid w:val="00D60454"/>
    <w:rsid w:val="00D61F6F"/>
    <w:rsid w:val="00D637B1"/>
    <w:rsid w:val="00D71DD5"/>
    <w:rsid w:val="00D733A8"/>
    <w:rsid w:val="00D76371"/>
    <w:rsid w:val="00D83604"/>
    <w:rsid w:val="00D86372"/>
    <w:rsid w:val="00D95C5F"/>
    <w:rsid w:val="00D9703E"/>
    <w:rsid w:val="00D97927"/>
    <w:rsid w:val="00DA3C99"/>
    <w:rsid w:val="00DA61F0"/>
    <w:rsid w:val="00DB34C8"/>
    <w:rsid w:val="00DB51D8"/>
    <w:rsid w:val="00DB6A36"/>
    <w:rsid w:val="00DC5F3A"/>
    <w:rsid w:val="00DC647C"/>
    <w:rsid w:val="00DD02EF"/>
    <w:rsid w:val="00DD308B"/>
    <w:rsid w:val="00DE4DFB"/>
    <w:rsid w:val="00E0480F"/>
    <w:rsid w:val="00E06601"/>
    <w:rsid w:val="00E067F8"/>
    <w:rsid w:val="00E109AD"/>
    <w:rsid w:val="00E15E88"/>
    <w:rsid w:val="00E178C6"/>
    <w:rsid w:val="00E30F31"/>
    <w:rsid w:val="00E32ACA"/>
    <w:rsid w:val="00E32ED6"/>
    <w:rsid w:val="00E338DA"/>
    <w:rsid w:val="00E34AFC"/>
    <w:rsid w:val="00E60039"/>
    <w:rsid w:val="00E6547D"/>
    <w:rsid w:val="00E660CA"/>
    <w:rsid w:val="00E71CD1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D76"/>
    <w:rsid w:val="00EB42D5"/>
    <w:rsid w:val="00EB54C5"/>
    <w:rsid w:val="00EC1DF5"/>
    <w:rsid w:val="00EC6944"/>
    <w:rsid w:val="00EC757F"/>
    <w:rsid w:val="00ED3FB2"/>
    <w:rsid w:val="00EE0D9E"/>
    <w:rsid w:val="00EE4B99"/>
    <w:rsid w:val="00EF2187"/>
    <w:rsid w:val="00EF2A87"/>
    <w:rsid w:val="00EF7B8C"/>
    <w:rsid w:val="00F003BF"/>
    <w:rsid w:val="00F014DB"/>
    <w:rsid w:val="00F06F4B"/>
    <w:rsid w:val="00F07C2C"/>
    <w:rsid w:val="00F132B6"/>
    <w:rsid w:val="00F14608"/>
    <w:rsid w:val="00F15B63"/>
    <w:rsid w:val="00F27253"/>
    <w:rsid w:val="00F30B7C"/>
    <w:rsid w:val="00F34435"/>
    <w:rsid w:val="00F357E9"/>
    <w:rsid w:val="00F54BA4"/>
    <w:rsid w:val="00F63C58"/>
    <w:rsid w:val="00F673B4"/>
    <w:rsid w:val="00F67750"/>
    <w:rsid w:val="00F70E7B"/>
    <w:rsid w:val="00F7260A"/>
    <w:rsid w:val="00F75BA4"/>
    <w:rsid w:val="00F87B88"/>
    <w:rsid w:val="00F91550"/>
    <w:rsid w:val="00F97244"/>
    <w:rsid w:val="00FA1FEC"/>
    <w:rsid w:val="00FB159F"/>
    <w:rsid w:val="00FC12DD"/>
    <w:rsid w:val="00FC52AA"/>
    <w:rsid w:val="00FD2707"/>
    <w:rsid w:val="00FD5048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jax.org/strain/00866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jax.org/strain/00960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70E83-C0EC-4A65-BCD6-E6611773E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0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3</cp:revision>
  <dcterms:created xsi:type="dcterms:W3CDTF">2017-08-22T15:18:00Z</dcterms:created>
  <dcterms:modified xsi:type="dcterms:W3CDTF">2017-08-22T15:18:00Z</dcterms:modified>
</cp:coreProperties>
</file>