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23DFF300" w:rsidR="00192EB0" w:rsidRPr="00FB14DF" w:rsidRDefault="00CB5AA9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  <w:r w:rsidR="00E8097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/R01/Merck/ADDF</w:t>
            </w:r>
          </w:p>
          <w:p w14:paraId="52958B87" w14:textId="616BF5E7" w:rsidR="003956CE" w:rsidRPr="00FB14DF" w:rsidRDefault="00CB5AA9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resub F32 (Aug 1</w:t>
            </w:r>
            <w:r w:rsidR="00DF4B3B" w:rsidRPr="00DF4B3B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Always be </w:t>
            </w:r>
            <w:proofErr w:type="spellStart"/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SDing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24C60FC8" w:rsidR="00CB085D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7AEC79C4" w14:textId="20CD5178" w:rsidR="007850E2" w:rsidRDefault="006350BE" w:rsidP="00B33734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7850E2">
              <w:rPr>
                <w:rFonts w:asciiTheme="majorHAnsi" w:hAnsiTheme="majorHAnsi" w:cstheme="majorHAnsi"/>
                <w:sz w:val="18"/>
                <w:szCs w:val="18"/>
              </w:rPr>
              <w:t>Cohort #1</w:t>
            </w:r>
            <w:r w:rsidR="008546A7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3/29, </w:t>
            </w:r>
            <w:proofErr w:type="gramStart"/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>Done</w:t>
            </w:r>
            <w:proofErr w:type="gramEnd"/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 on 5/25</w:t>
            </w:r>
            <w:r w:rsidR="00641A68" w:rsidRPr="007850E2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7850E2">
              <w:rPr>
                <w:rFonts w:asciiTheme="majorHAnsi" w:hAnsiTheme="majorHAnsi" w:cstheme="majorHAnsi"/>
                <w:sz w:val="18"/>
                <w:szCs w:val="18"/>
              </w:rPr>
              <w:t xml:space="preserve"> (6,8,10mo)</w:t>
            </w:r>
          </w:p>
          <w:p w14:paraId="49758199" w14:textId="7D3C4B2C" w:rsidR="007850E2" w:rsidRDefault="00CC48E1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1E28C0">
              <w:rPr>
                <w:rFonts w:asciiTheme="majorHAnsi" w:hAnsiTheme="majorHAnsi" w:cstheme="majorHAnsi"/>
                <w:sz w:val="18"/>
                <w:szCs w:val="18"/>
              </w:rPr>
              <w:t>Cohort#3 on 5/9, end 7/5:</w:t>
            </w:r>
            <w:r w:rsidR="00D23EC7" w:rsidRPr="001E28C0">
              <w:rPr>
                <w:rFonts w:asciiTheme="majorHAnsi" w:hAnsiTheme="majorHAnsi" w:cstheme="majorHAnsi"/>
                <w:sz w:val="18"/>
                <w:szCs w:val="18"/>
              </w:rPr>
              <w:t xml:space="preserve"> Use</w:t>
            </w:r>
            <w:r w:rsidR="00D23EC7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 for RR/Barnes </w:t>
            </w:r>
            <w:r w:rsidR="007850E2">
              <w:rPr>
                <w:rFonts w:asciiTheme="majorHAnsi" w:hAnsiTheme="majorHAnsi" w:cstheme="majorHAnsi"/>
                <w:sz w:val="18"/>
                <w:szCs w:val="18"/>
              </w:rPr>
              <w:t>(6,8,10mo)</w:t>
            </w:r>
          </w:p>
          <w:p w14:paraId="033C673A" w14:textId="3BF99EBA" w:rsidR="00EF2EB7" w:rsidRPr="00FB14DF" w:rsidRDefault="00B51D15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CB5AA9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27776444" w:rsidR="000201D0" w:rsidRPr="00FB14DF" w:rsidRDefault="00CB5AA9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</w:t>
            </w:r>
            <w:proofErr w:type="spellStart"/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81D8E" w:rsidRPr="00AB635D">
              <w:rPr>
                <w:rFonts w:asciiTheme="majorHAnsi" w:hAnsiTheme="majorHAnsi" w:cstheme="majorHAnsi"/>
                <w:sz w:val="18"/>
                <w:szCs w:val="18"/>
              </w:rPr>
              <w:t>purify myelin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, works 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</w:t>
            </w:r>
            <w:r w:rsidR="002152A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FACS w/ </w:t>
            </w:r>
            <w:proofErr w:type="spellStart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mCherry</w:t>
            </w:r>
            <w:proofErr w:type="spellEnd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in LC</w:t>
            </w:r>
          </w:p>
          <w:p w14:paraId="37D10F8E" w14:textId="54DC8E9C" w:rsidR="00C11A63" w:rsidRPr="00FB14DF" w:rsidRDefault="00CB5AA9" w:rsidP="002152A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TH/</w:t>
            </w:r>
            <w:proofErr w:type="spellStart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mCherry</w:t>
            </w:r>
            <w:proofErr w:type="spellEnd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12710F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8661F0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 xml:space="preserve"> works, 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 xml:space="preserve">check OBs, </w:t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>optimize expression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, next round (</w:t>
            </w:r>
            <w:r w:rsidR="00DA7B20">
              <w:rPr>
                <w:rFonts w:asciiTheme="majorHAnsi" w:hAnsiTheme="majorHAnsi" w:cstheme="majorHAnsi"/>
                <w:sz w:val="18"/>
                <w:szCs w:val="18"/>
              </w:rPr>
              <w:t>perfuse 6/29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0BB44173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4CA1DABB" w:rsidR="00E06601" w:rsidRDefault="00CB5AA9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AT100, </w:t>
            </w:r>
            <w:proofErr w:type="spellStart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ThioS</w:t>
            </w:r>
            <w:proofErr w:type="spellEnd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D906D9">
              <w:rPr>
                <w:rFonts w:asciiTheme="majorHAnsi" w:hAnsiTheme="majorHAnsi" w:cstheme="majorHAnsi"/>
                <w:sz w:val="18"/>
                <w:szCs w:val="18"/>
              </w:rPr>
              <w:t>make brain array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draw </w:t>
            </w:r>
            <w:proofErr w:type="spellStart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RoIs</w:t>
            </w:r>
            <w:proofErr w:type="spellEnd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</w:t>
            </w:r>
            <w:proofErr w:type="spellStart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Aperio</w:t>
            </w:r>
            <w:proofErr w:type="spellEnd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summary stats</w:t>
            </w:r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7E3E5F" w:rsidRP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make update </w:t>
            </w:r>
            <w:proofErr w:type="spellStart"/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ppt</w:t>
            </w:r>
            <w:proofErr w:type="spellEnd"/>
            <w:r w:rsidR="007161E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(Korey)</w:t>
            </w:r>
          </w:p>
          <w:p w14:paraId="25D0F684" w14:textId="1AFFD9A4" w:rsidR="003240C0" w:rsidRPr="000D62C4" w:rsidRDefault="00CB5AA9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240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(for Ehrlich)</w:t>
            </w:r>
          </w:p>
          <w:p w14:paraId="77C281D8" w14:textId="14C0163D" w:rsidR="004A3486" w:rsidRPr="00FB14DF" w:rsidRDefault="00CB5AA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203022">
              <w:rPr>
                <w:rFonts w:asciiTheme="majorHAnsi" w:hAnsiTheme="majorHAnsi" w:cstheme="majorHAnsi"/>
                <w:sz w:val="18"/>
                <w:szCs w:val="18"/>
              </w:rPr>
              <w:t>score,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>, other CFC</w:t>
            </w:r>
          </w:p>
          <w:p w14:paraId="26C010C5" w14:textId="694143DD" w:rsidR="004A3486" w:rsidRPr="00FB14DF" w:rsidRDefault="00CB5AA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62B66E59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6A46E5F" w:rsidR="008F3673" w:rsidRPr="00FB14DF" w:rsidRDefault="00CB5AA9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  <w:r w:rsidR="009571F0">
              <w:rPr>
                <w:rFonts w:asciiTheme="majorHAnsi" w:hAnsiTheme="majorHAnsi" w:cstheme="majorHAnsi"/>
                <w:sz w:val="18"/>
                <w:szCs w:val="18"/>
              </w:rPr>
              <w:t>, MISP</w:t>
            </w:r>
          </w:p>
          <w:p w14:paraId="711F91B6" w14:textId="2F1AD201" w:rsidR="00EA6AD2" w:rsidRPr="00FB14DF" w:rsidRDefault="00CB5AA9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166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>Ilastik</w:t>
            </w:r>
            <w:proofErr w:type="spellEnd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5EBE1F99" w:rsidR="00961EA6" w:rsidRPr="00A42166" w:rsidRDefault="00CB5AA9" w:rsidP="00A20CEE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A42166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Do </w:t>
            </w:r>
            <w:proofErr w:type="spellStart"/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veh</w:t>
            </w:r>
            <w:proofErr w:type="spellEnd"/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/DORA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score, analyze N,R,W</w:t>
            </w:r>
          </w:p>
          <w:p w14:paraId="4B5C6062" w14:textId="77777777" w:rsidR="002D180C" w:rsidRDefault="00CB5AA9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July 5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progress report</w:t>
            </w:r>
          </w:p>
          <w:p w14:paraId="4CB23EFE" w14:textId="77777777" w:rsidR="00C3453D" w:rsidRDefault="00CB5AA9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66806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53D" w:rsidRPr="00C3453D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3453D" w:rsidRPr="00C3453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Aug 3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rd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Final report (last day July </w:t>
            </w:r>
            <w:r w:rsidR="0057011A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B25C763" w14:textId="5607B7EB" w:rsidR="00146F13" w:rsidRPr="002D180C" w:rsidRDefault="00CB5AA9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9128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F13" w:rsidRPr="00146F1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46F13" w:rsidRPr="00146F1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Jelly: if sleep increase verified, do chronic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760810CE" w:rsidR="00E51E00" w:rsidRPr="00FB14DF" w:rsidRDefault="0022140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Libby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/Kaitlyn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CB5AA9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CB5AA9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CB5AA9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E655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again for LC counts (gross dissect brainstem)</w:t>
            </w:r>
          </w:p>
          <w:p w14:paraId="6F61251A" w14:textId="0CBA7527" w:rsidR="00195DF2" w:rsidRPr="00FB14DF" w:rsidRDefault="00CB5AA9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B1E5A">
              <w:rPr>
                <w:rFonts w:asciiTheme="majorHAnsi" w:hAnsiTheme="majorHAnsi" w:cstheme="majorHAnsi"/>
                <w:sz w:val="18"/>
                <w:szCs w:val="18"/>
              </w:rPr>
              <w:t xml:space="preserve"> try DBH and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332754A8" w14:textId="77777777" w:rsidR="00460E3C" w:rsidRDefault="00CB5AA9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</w:t>
            </w:r>
            <w:proofErr w:type="spellStart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>Ttau</w:t>
            </w:r>
            <w:proofErr w:type="spellEnd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4DB97E32" w:rsidR="00C74110" w:rsidRPr="00FB14DF" w:rsidRDefault="00CB5AA9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do 3D </w:t>
            </w:r>
            <w:proofErr w:type="spellStart"/>
            <w:r w:rsidR="00C74110">
              <w:rPr>
                <w:rFonts w:asciiTheme="majorHAnsi" w:hAnsiTheme="majorHAnsi" w:cstheme="majorHAnsi"/>
                <w:sz w:val="18"/>
                <w:szCs w:val="18"/>
              </w:rPr>
              <w:t>sholl</w:t>
            </w:r>
            <w:proofErr w:type="spellEnd"/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CB5AA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1176F8DA" w:rsidR="00092325" w:rsidRDefault="00CB5AA9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1A5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sz w:val="18"/>
                <w:szCs w:val="18"/>
              </w:rPr>
              <w:t>send to Andrew (Done 5/31)</w:t>
            </w:r>
          </w:p>
          <w:p w14:paraId="5B7FBF9D" w14:textId="77777777" w:rsidR="008B215F" w:rsidRDefault="00CB5AA9" w:rsidP="008B215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revise Andrew, solicit other MS</w:t>
            </w:r>
            <w:bookmarkStart w:id="0" w:name="_GoBack"/>
            <w:bookmarkEnd w:id="0"/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SM, </w:t>
            </w:r>
          </w:p>
          <w:p w14:paraId="5801F650" w14:textId="06973085" w:rsidR="00F128E7" w:rsidRPr="00FB14DF" w:rsidRDefault="00CB5AA9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-1830436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 w:rsidRPr="008B215F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B215F" w:rsidRP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 to SLEEP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592A" w14:textId="77777777" w:rsidR="00092325" w:rsidRPr="00667DD1" w:rsidRDefault="00CB5AA9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667DD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30FD2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667DD1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831ECA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  <w:p w14:paraId="46C8CA5A" w14:textId="78DF58FC" w:rsidR="00DA231A" w:rsidRPr="00FB14DF" w:rsidRDefault="00CB5AA9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5351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DA231A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A231A">
              <w:rPr>
                <w:rFonts w:asciiTheme="majorHAnsi" w:hAnsiTheme="majorHAnsi" w:cstheme="majorHAnsi"/>
                <w:sz w:val="18"/>
                <w:szCs w:val="18"/>
              </w:rPr>
              <w:t xml:space="preserve"> revise comments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rpS6 and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CB5AA9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</w:t>
            </w:r>
            <w:proofErr w:type="gramEnd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Gist learn: F-B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48782ED6" w:rsidR="00092325" w:rsidRPr="00FB14DF" w:rsidRDefault="00CB5AA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  <w:r w:rsidR="00667DD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/draft to Andrew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SciReports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eDISCO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8CD61" w14:textId="20EB9D19" w:rsidR="007F1C80" w:rsidRDefault="00CB5AA9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94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7F1C80"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F1C80">
              <w:rPr>
                <w:rFonts w:asciiTheme="majorHAnsi" w:hAnsiTheme="majorHAnsi" w:cstheme="majorHAnsi"/>
                <w:sz w:val="18"/>
                <w:szCs w:val="18"/>
              </w:rPr>
              <w:t>Prof. Deana Benson on board</w:t>
            </w:r>
          </w:p>
          <w:p w14:paraId="18D31A3C" w14:textId="5CBBC154" w:rsidR="00C14542" w:rsidRPr="00FB14DF" w:rsidRDefault="00CB5AA9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JNmethods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FrontBrainImagingMethods</w:t>
            </w:r>
            <w:proofErr w:type="spellEnd"/>
            <w:r w:rsidR="00AD605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="00AD6057">
              <w:rPr>
                <w:rFonts w:asciiTheme="majorHAnsi" w:hAnsiTheme="majorHAnsi" w:cstheme="majorHAnsi"/>
                <w:sz w:val="18"/>
                <w:szCs w:val="18"/>
              </w:rPr>
              <w:t>JMicroscopy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7777777" w:rsidR="00A1721C" w:rsidRDefault="00CB5AA9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C for PS19 mice, sleep disrupt</w:t>
            </w:r>
          </w:p>
          <w:p w14:paraId="4B08A067" w14:textId="3238E56A" w:rsidR="00A1721C" w:rsidRDefault="00CB5AA9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7004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721C" w:rsidRPr="00710FF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await biosafety review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CB5AA9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83408" w:rsidRPr="00FB14DF" w14:paraId="70FDCAC6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DADB" w14:textId="77777777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E7D0" w14:textId="19C5286F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Autoscore S/W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F1C0" w14:textId="77777777" w:rsidR="00583408" w:rsidRDefault="00583408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2EC3" w14:textId="53590943" w:rsidR="00583408" w:rsidRPr="00FB14DF" w:rsidRDefault="00583408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A1721C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A1721C" w:rsidRPr="00FB14DF" w:rsidRDefault="00CB5AA9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A1721C" w:rsidRPr="00FB14DF" w:rsidRDefault="00CB5AA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consider single-subject </w:t>
            </w:r>
            <w:proofErr w:type="spellStart"/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>exp</w:t>
            </w:r>
            <w:proofErr w:type="spellEnd"/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A1721C" w:rsidRPr="00FB14DF" w:rsidRDefault="00CB5AA9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A1721C" w:rsidRDefault="00CB5AA9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A1721C" w:rsidRPr="00FB14DF" w:rsidRDefault="00CB5AA9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A1721C" w:rsidRPr="00FB14DF" w:rsidRDefault="00CB5AA9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9D8DC" w14:textId="77777777" w:rsidR="00CB5AA9" w:rsidRDefault="00CB5AA9" w:rsidP="002E2923">
      <w:pPr>
        <w:spacing w:before="0"/>
      </w:pPr>
      <w:r>
        <w:separator/>
      </w:r>
    </w:p>
  </w:endnote>
  <w:endnote w:type="continuationSeparator" w:id="0">
    <w:p w14:paraId="0CD5BD35" w14:textId="77777777" w:rsidR="00CB5AA9" w:rsidRDefault="00CB5AA9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601FC" w14:textId="77777777" w:rsidR="00CB5AA9" w:rsidRDefault="00CB5AA9" w:rsidP="002E2923">
      <w:pPr>
        <w:spacing w:before="0"/>
      </w:pPr>
      <w:r>
        <w:separator/>
      </w:r>
    </w:p>
  </w:footnote>
  <w:footnote w:type="continuationSeparator" w:id="0">
    <w:p w14:paraId="72A7E46D" w14:textId="77777777" w:rsidR="00CB5AA9" w:rsidRDefault="00CB5AA9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626B1"/>
    <w:multiLevelType w:val="hybridMultilevel"/>
    <w:tmpl w:val="1B3E8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1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7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46F13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28C0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0556"/>
    <w:rsid w:val="002A74CF"/>
    <w:rsid w:val="002D0AB1"/>
    <w:rsid w:val="002D180C"/>
    <w:rsid w:val="002D1DBC"/>
    <w:rsid w:val="002E18BB"/>
    <w:rsid w:val="002E2923"/>
    <w:rsid w:val="002E70C3"/>
    <w:rsid w:val="002E7AB5"/>
    <w:rsid w:val="002E7C14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4733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011A"/>
    <w:rsid w:val="00571CCF"/>
    <w:rsid w:val="005735CC"/>
    <w:rsid w:val="00574948"/>
    <w:rsid w:val="005808FC"/>
    <w:rsid w:val="00580C85"/>
    <w:rsid w:val="00583408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1A5"/>
    <w:rsid w:val="00714AD6"/>
    <w:rsid w:val="007161E5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850E2"/>
    <w:rsid w:val="007A15CB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3E5F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ADF"/>
    <w:rsid w:val="008C6942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5260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B5AA9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7DD91-BED6-48C8-ABE3-39C49B1F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</cp:revision>
  <dcterms:created xsi:type="dcterms:W3CDTF">2018-07-11T14:12:00Z</dcterms:created>
  <dcterms:modified xsi:type="dcterms:W3CDTF">2018-07-11T14:12:00Z</dcterms:modified>
</cp:coreProperties>
</file>