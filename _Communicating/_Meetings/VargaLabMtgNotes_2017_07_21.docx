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BFFDD" w14:textId="77777777" w:rsidR="006D0EC1" w:rsidRPr="006D0EC1" w:rsidRDefault="006D0EC1" w:rsidP="00D83604">
      <w:pPr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A8E" w14:textId="77777777" w:rsidR="004D7C26" w:rsidRPr="00EB54C5" w:rsidRDefault="006C0489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6985077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stain on slide: mini</w:t>
            </w:r>
            <w:r w:rsidR="004D7C2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test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of TH</w:t>
            </w:r>
            <w:r w:rsidR="004D0F63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/cresyl</w:t>
            </w:r>
            <w:r w:rsidR="005B7347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with WT sections</w:t>
            </w:r>
            <w:r w:rsid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C787618" w14:textId="47DE5E61" w:rsidR="00C222E9" w:rsidRPr="00EB54C5" w:rsidRDefault="006C0489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729DA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54BA4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Iba1</w:t>
            </w:r>
            <w:r w:rsidR="00EA6D76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-DAB</w:t>
            </w:r>
            <w:r w:rsidR="008D649D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 on cortex (SD vs adlib)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: </w:t>
            </w:r>
            <w:r w:rsidR="00E06601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 xml:space="preserve">minitest. </w:t>
            </w:r>
            <w:r w:rsidR="00904750" w:rsidRPr="00EB54C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what cortical areas to compare?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failed, back to floating sections</w:t>
            </w:r>
          </w:p>
          <w:p w14:paraId="24574C83" w14:textId="38D78B67" w:rsidR="00094738" w:rsidRPr="00EB54C5" w:rsidRDefault="006C0489" w:rsidP="002F4B4A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877263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54C5" w:rsidRPr="00EB54C5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094738" w:rsidRP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injected mice: section/GFP &amp; TH stain</w:t>
            </w:r>
            <w:r w:rsidR="00EB54C5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sym w:font="Wingdings" w:char="F0E0"/>
            </w:r>
            <w:r w:rsid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 xml:space="preserve"> injection good, TH bad</w:t>
            </w:r>
            <w:r w:rsidR="00EB54C5" w:rsidRPr="00EB54C5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back to floating sections</w:t>
            </w:r>
            <w:r w:rsidR="008729DA">
              <w:rPr>
                <w:rFonts w:asciiTheme="minorHAnsi" w:hAnsiTheme="minorHAnsi" w:cstheme="minorHAnsi"/>
                <w:color w:val="FF0000"/>
                <w:sz w:val="18"/>
                <w:szCs w:val="18"/>
              </w:rPr>
              <w:t>, inject 3x more WTs to identify AAV vol</w:t>
            </w:r>
          </w:p>
          <w:p w14:paraId="441F169B" w14:textId="77777777" w:rsidR="005A19C2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19C2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A19C2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>AT100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5A19C2" w:rsidRPr="002F4B4A">
              <w:rPr>
                <w:rFonts w:asciiTheme="minorHAnsi" w:hAnsiTheme="minorHAnsi" w:cstheme="minorHAnsi"/>
                <w:sz w:val="18"/>
                <w:szCs w:val="18"/>
              </w:rPr>
              <w:t xml:space="preserve"> (SD vs adlib)</w:t>
            </w:r>
            <w:r w:rsidR="003461CC">
              <w:rPr>
                <w:rFonts w:asciiTheme="minorHAnsi" w:hAnsiTheme="minorHAnsi" w:cstheme="minorHAnsi"/>
                <w:sz w:val="18"/>
                <w:szCs w:val="18"/>
              </w:rPr>
              <w:t>: what has Mickael done? When/where to expect it?</w:t>
            </w:r>
          </w:p>
          <w:p w14:paraId="77B30A0D" w14:textId="77777777" w:rsidR="00E06601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57313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06601">
              <w:rPr>
                <w:rFonts w:asciiTheme="minorHAnsi" w:hAnsiTheme="minorHAnsi" w:cstheme="minorHAnsi"/>
                <w:sz w:val="18"/>
                <w:szCs w:val="18"/>
              </w:rPr>
              <w:t>FIJI for DAB RoI quantification</w:t>
            </w:r>
          </w:p>
          <w:p w14:paraId="2A959B72" w14:textId="77777777" w:rsidR="00E06601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69911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660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06601">
              <w:rPr>
                <w:rFonts w:asciiTheme="minorHAnsi" w:hAnsiTheme="minorHAnsi" w:cs="Arial"/>
                <w:sz w:val="18"/>
                <w:szCs w:val="18"/>
              </w:rPr>
              <w:t xml:space="preserve"> FIJI for IF co-localization cell counting</w:t>
            </w:r>
          </w:p>
          <w:p w14:paraId="48792EAB" w14:textId="77777777" w:rsidR="00036560" w:rsidRPr="002F4B4A" w:rsidRDefault="006C0489" w:rsidP="00036560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98215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>ThioS</w:t>
            </w:r>
            <w:r w:rsidR="00EA6D76">
              <w:rPr>
                <w:rFonts w:asciiTheme="minorHAnsi" w:hAnsiTheme="minorHAnsi" w:cstheme="minorHAnsi"/>
                <w:sz w:val="18"/>
                <w:szCs w:val="18"/>
              </w:rPr>
              <w:t>-DAB</w:t>
            </w:r>
            <w:r w:rsidR="00036560">
              <w:rPr>
                <w:rFonts w:asciiTheme="minorHAnsi" w:hAnsiTheme="minorHAnsi" w:cstheme="minorHAnsi"/>
                <w:sz w:val="18"/>
                <w:szCs w:val="18"/>
              </w:rPr>
              <w:t xml:space="preserve"> (SD vs adlib): </w:t>
            </w:r>
            <w:r w:rsidR="00D61F6F">
              <w:rPr>
                <w:rFonts w:asciiTheme="minorHAnsi" w:hAnsiTheme="minorHAnsi" w:cstheme="minorHAnsi"/>
                <w:sz w:val="18"/>
                <w:szCs w:val="18"/>
              </w:rPr>
              <w:t>What age does it start?</w:t>
            </w:r>
            <w:r w:rsidR="005A19C2">
              <w:rPr>
                <w:rFonts w:asciiTheme="minorHAnsi" w:hAnsiTheme="minorHAnsi" w:cstheme="minorHAnsi"/>
                <w:sz w:val="18"/>
                <w:szCs w:val="18"/>
              </w:rPr>
              <w:t xml:space="preserve"> And what positive control?</w:t>
            </w:r>
          </w:p>
          <w:p w14:paraId="6C00302F" w14:textId="77777777" w:rsidR="00036560" w:rsidRPr="002F4B4A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3624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3707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737071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737071">
              <w:rPr>
                <w:rFonts w:asciiTheme="minorHAnsi" w:hAnsiTheme="minorHAnsi" w:cstheme="minorHAnsi"/>
                <w:sz w:val="18"/>
                <w:szCs w:val="18"/>
              </w:rPr>
              <w:t>2 mo PS19+ (adlib): is there AT8 in the brainstem?</w:t>
            </w:r>
          </w:p>
          <w:p w14:paraId="5E4561A6" w14:textId="77777777" w:rsidR="002F4B4A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45753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B4A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F4B4A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2F4B4A">
              <w:rPr>
                <w:rFonts w:asciiTheme="minorHAnsi" w:hAnsiTheme="minorHAnsi" w:cstheme="minorHAnsi"/>
                <w:sz w:val="18"/>
                <w:szCs w:val="18"/>
              </w:rPr>
              <w:t>perfuse 10 month old</w:t>
            </w:r>
            <w:r w:rsidR="00E30F31">
              <w:rPr>
                <w:rFonts w:asciiTheme="minorHAnsi" w:hAnsiTheme="minorHAnsi" w:cstheme="minorHAnsi"/>
                <w:sz w:val="18"/>
                <w:szCs w:val="18"/>
              </w:rPr>
              <w:t xml:space="preserve"> for positive control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 w:rsidR="00E32ACA">
              <w:rPr>
                <w:rFonts w:asciiTheme="minorHAnsi" w:hAnsiTheme="minorHAnsi" w:cstheme="minorHAnsi"/>
                <w:sz w:val="18"/>
                <w:szCs w:val="18"/>
              </w:rPr>
              <w:t>11mo = 7/27/17</w:t>
            </w:r>
            <w:r w:rsidR="00CF37C1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14:paraId="26C010C5" w14:textId="77777777" w:rsidR="0055349B" w:rsidRPr="005219F2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2F4B4A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80D0F">
              <w:rPr>
                <w:rFonts w:asciiTheme="minorHAnsi" w:hAnsiTheme="minorHAnsi" w:cs="Arial"/>
                <w:sz w:val="18"/>
                <w:szCs w:val="18"/>
              </w:rPr>
              <w:t>longitudinal rec: do spindles change with age?</w:t>
            </w:r>
            <w:r w:rsidR="004E7CB5">
              <w:rPr>
                <w:rFonts w:asciiTheme="minorHAnsi" w:hAnsiTheme="minorHAnsi" w:cs="Arial"/>
                <w:sz w:val="18"/>
                <w:szCs w:val="18"/>
              </w:rPr>
              <w:t xml:space="preserve"> (also sleep quality measures)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C2A2B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C2A2B" w:rsidRPr="006D0EC1" w:rsidRDefault="00CC2A2B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C2A2B" w:rsidRPr="00BA5740" w:rsidRDefault="00CC2A2B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1001" w14:textId="77777777" w:rsidR="002D1DBC" w:rsidRPr="003F088B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088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Get depth</w:t>
            </w:r>
            <w:r w:rsidR="006E3808" w:rsidRPr="003F088B">
              <w:rPr>
                <w:rFonts w:asciiTheme="minorHAnsi" w:hAnsiTheme="minorHAnsi" w:cs="Arial"/>
                <w:sz w:val="18"/>
                <w:szCs w:val="18"/>
              </w:rPr>
              <w:t xml:space="preserve"> electrodes (2</w:t>
            </w:r>
            <w:r w:rsidR="002D1DBC" w:rsidRPr="003F088B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19DEC378" w14:textId="6FFD026E" w:rsidR="00CC2A2B" w:rsidRPr="003F088B" w:rsidRDefault="006C0489" w:rsidP="002F4B4A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489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234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Implant</w:t>
            </w:r>
            <w:r w:rsidR="002D1DBC" w:rsidRPr="00234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to </w:t>
            </w:r>
            <w:r w:rsidR="00BA59D1" w:rsidRPr="00234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M1</w:t>
            </w:r>
            <w:r w:rsidR="006E3808" w:rsidRPr="00234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 new ChR2 (2</w:t>
            </w:r>
            <w:r w:rsidR="002D1DBC" w:rsidRPr="0023489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x)</w:t>
            </w:r>
          </w:p>
          <w:p w14:paraId="11FD828D" w14:textId="77777777" w:rsidR="00CC2A2B" w:rsidRPr="00F54BA4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Baseline</w:t>
            </w:r>
            <w:r w:rsidR="006E3808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rec</w:t>
            </w:r>
            <w:r w:rsidR="00CC2A2B" w:rsidRPr="00234893">
              <w:rPr>
                <w:rFonts w:asciiTheme="minorHAnsi" w:hAnsiTheme="minorHAnsi" w:cs="Arial"/>
                <w:color w:val="FF0000"/>
                <w:sz w:val="18"/>
                <w:szCs w:val="18"/>
              </w:rPr>
              <w:t>, insert blue LED</w:t>
            </w:r>
          </w:p>
          <w:p w14:paraId="4586184A" w14:textId="08D0B7C6" w:rsidR="00CC2A2B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  <w:r w:rsidR="00234893">
              <w:rPr>
                <w:rFonts w:asciiTheme="minorHAnsi" w:hAnsiTheme="minorHAnsi" w:cs="Arial"/>
                <w:sz w:val="18"/>
                <w:szCs w:val="18"/>
              </w:rPr>
              <w:t xml:space="preserve"> in W, NREM, REM</w:t>
            </w:r>
          </w:p>
          <w:p w14:paraId="445EAA25" w14:textId="2FC8CD04" w:rsidR="006E3808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25383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808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6E3808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6E3808">
              <w:rPr>
                <w:rFonts w:asciiTheme="minorHAnsi" w:hAnsiTheme="minorHAnsi" w:cs="Arial"/>
                <w:sz w:val="18"/>
                <w:szCs w:val="18"/>
              </w:rPr>
              <w:t>Test 1, 4, 8, 13</w:t>
            </w:r>
            <w:r w:rsidR="006E3808" w:rsidRPr="00F54BA4">
              <w:rPr>
                <w:rFonts w:asciiTheme="minorHAnsi" w:hAnsiTheme="minorHAnsi" w:cs="Arial"/>
                <w:sz w:val="18"/>
                <w:szCs w:val="18"/>
              </w:rPr>
              <w:t xml:space="preserve"> Hz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 xml:space="preserve"> in </w:t>
            </w:r>
            <w:r w:rsidR="001F7CCA">
              <w:rPr>
                <w:rFonts w:asciiTheme="minorHAnsi" w:hAnsiTheme="minorHAnsi" w:cs="Arial"/>
                <w:sz w:val="18"/>
                <w:szCs w:val="18"/>
              </w:rPr>
              <w:t xml:space="preserve">3 </w:t>
            </w:r>
            <w:r w:rsidR="009875F8">
              <w:rPr>
                <w:rFonts w:asciiTheme="minorHAnsi" w:hAnsiTheme="minorHAnsi" w:cs="Arial"/>
                <w:sz w:val="18"/>
                <w:szCs w:val="18"/>
              </w:rPr>
              <w:t>states</w:t>
            </w:r>
          </w:p>
          <w:p w14:paraId="7EB2306B" w14:textId="77777777" w:rsidR="00E109AD" w:rsidRPr="002D1DBC" w:rsidRDefault="00E109AD" w:rsidP="002F4B4A">
            <w:pPr>
              <w:spacing w:before="0"/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C2A2B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474F20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77777777" w:rsidR="00474F20" w:rsidRPr="006D0EC1" w:rsidRDefault="00474F20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474F20" w:rsidRDefault="00474F20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F153E" w14:textId="77777777" w:rsidR="00474F20" w:rsidRDefault="006C0489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10569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79A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>
              <w:rPr>
                <w:rFonts w:asciiTheme="minorHAnsi" w:hAnsiTheme="minorHAnsi" w:cs="Arial"/>
                <w:sz w:val="18"/>
                <w:szCs w:val="18"/>
              </w:rPr>
              <w:t>Brainstorm designs</w:t>
            </w:r>
          </w:p>
          <w:p w14:paraId="4E53DC8A" w14:textId="45B65ABD" w:rsidR="00E60039" w:rsidRDefault="00E60039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56728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order mice</w:t>
            </w:r>
          </w:p>
          <w:p w14:paraId="3B6EF11F" w14:textId="57B3B4E8" w:rsidR="00474F20" w:rsidRPr="00F54BA4" w:rsidRDefault="006C0489" w:rsidP="00474F2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70302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4F2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474F2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74F20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Build design #1</w:t>
            </w:r>
            <w:r w:rsidR="006B79A9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at scale of 5 animals</w:t>
            </w:r>
            <w:r w:rsidR="00F357E9">
              <w:rPr>
                <w:rFonts w:asciiTheme="minorHAnsi" w:hAnsiTheme="minorHAnsi" w:cs="Arial"/>
                <w:color w:val="FF0000"/>
                <w:sz w:val="18"/>
                <w:szCs w:val="18"/>
              </w:rPr>
              <w:t>, test parameters (freq/dB)</w:t>
            </w:r>
          </w:p>
          <w:p w14:paraId="50E8CAF5" w14:textId="547FA5BF" w:rsidR="00F357E9" w:rsidRPr="00F357E9" w:rsidRDefault="00F357E9" w:rsidP="00F357E9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6281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>test arousal from NREM @ defined parameters</w:t>
            </w:r>
          </w:p>
          <w:p w14:paraId="031BF9C4" w14:textId="77777777" w:rsidR="00474F20" w:rsidRDefault="00E6003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use </w:t>
            </w:r>
            <w:r>
              <w:rPr>
                <w:rFonts w:asciiTheme="minorHAnsi" w:hAnsiTheme="minorHAnsi" w:cs="Arial"/>
                <w:sz w:val="18"/>
                <w:szCs w:val="18"/>
              </w:rPr>
              <w:t>defined parameters</w:t>
            </w:r>
            <w:r w:rsidR="006E6B74">
              <w:rPr>
                <w:rFonts w:asciiTheme="minorHAnsi" w:hAnsiTheme="minorHAnsi" w:cs="Arial"/>
                <w:sz w:val="18"/>
                <w:szCs w:val="18"/>
              </w:rPr>
              <w:t xml:space="preserve"> on encoding/sleep</w:t>
            </w:r>
          </w:p>
          <w:p w14:paraId="698A9BE9" w14:textId="278D43E5" w:rsidR="00DB51D8" w:rsidRDefault="00DB51D8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474F20" w:rsidRPr="006D0EC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E34AFC" w:rsidRPr="00BA5740" w14:paraId="431752D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870D6" w14:textId="77777777" w:rsidR="00E34AFC" w:rsidRPr="006D0EC1" w:rsidRDefault="00E34AFC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D7B83" w14:textId="77777777" w:rsidR="00E34AFC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2C27" w14:textId="77777777" w:rsidR="00E34AFC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14:paraId="72D2ACA8" w14:textId="77777777" w:rsidR="00E109AD" w:rsidRDefault="006C0489" w:rsidP="00E109A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14663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09A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>SWA vs CSF Ab/tau</w:t>
            </w:r>
          </w:p>
          <w:p w14:paraId="173696BB" w14:textId="77777777" w:rsidR="00E109AD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0617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109AD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109AD">
              <w:rPr>
                <w:rFonts w:asciiTheme="minorHAnsi" w:hAnsiTheme="minorHAnsi" w:cs="Arial"/>
                <w:sz w:val="18"/>
                <w:szCs w:val="18"/>
              </w:rPr>
              <w:t>draft 1</w:t>
            </w:r>
          </w:p>
          <w:p w14:paraId="2441346A" w14:textId="77777777" w:rsidR="001A677B" w:rsidRPr="00E34AFC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77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A677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A677B" w:rsidRPr="006B79A9">
              <w:rPr>
                <w:rFonts w:asciiTheme="minorHAnsi" w:hAnsiTheme="minorHAnsi" w:cs="Arial"/>
                <w:color w:val="FF0000"/>
                <w:sz w:val="18"/>
                <w:szCs w:val="18"/>
              </w:rPr>
              <w:t>discussion</w:t>
            </w:r>
          </w:p>
          <w:p w14:paraId="74848DFD" w14:textId="77777777" w:rsidR="00AD3B01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dle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1C4807B1" w14:textId="77777777" w:rsidR="00E34AFC" w:rsidRPr="00F54BA4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0C3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  <w:r w:rsidR="008315CF">
              <w:rPr>
                <w:rFonts w:asciiTheme="minorHAnsi" w:hAnsiTheme="minorHAnsi" w:cs="Arial"/>
                <w:sz w:val="18"/>
                <w:szCs w:val="18"/>
              </w:rPr>
              <w:t>: 0.7 R corr</w:t>
            </w:r>
          </w:p>
          <w:p w14:paraId="125BD09E" w14:textId="77777777" w:rsidR="00E34AFC" w:rsidRDefault="00E34AFC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F0387" w14:textId="77777777" w:rsidR="00E34AFC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2241E945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0B85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0F277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29087" w14:textId="77777777" w:rsidR="00A14021" w:rsidRDefault="006C0489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12350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E4E5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E6547D" w:rsidRP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target short, descriptive study</w:t>
            </w:r>
          </w:p>
          <w:p w14:paraId="4CDF67F4" w14:textId="77777777" w:rsidR="000102F7" w:rsidRPr="000102F7" w:rsidRDefault="006C0489" w:rsidP="00AE4E5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91555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implant, experiment 4x more females</w:t>
            </w:r>
          </w:p>
          <w:p w14:paraId="31A3DE79" w14:textId="77777777" w:rsidR="00E6547D" w:rsidRDefault="006C0489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 changes with learning</w:t>
            </w:r>
          </w:p>
          <w:p w14:paraId="769A91D5" w14:textId="77777777" w:rsidR="00E6547D" w:rsidRDefault="006C0489" w:rsidP="00E6547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36080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547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6547D">
              <w:rPr>
                <w:rFonts w:asciiTheme="minorHAnsi" w:hAnsiTheme="minorHAnsi" w:cs="Arial"/>
                <w:sz w:val="18"/>
                <w:szCs w:val="18"/>
              </w:rPr>
              <w:t xml:space="preserve"> spindle-SWA coupling with learning</w:t>
            </w:r>
          </w:p>
          <w:p w14:paraId="22D99C54" w14:textId="77777777" w:rsidR="00E6547D" w:rsidRPr="00AE4E5C" w:rsidRDefault="00E6547D" w:rsidP="00AE4E5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F176A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A14021" w:rsidRPr="00BA5740" w14:paraId="15A300F3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EB28A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433FF" w14:textId="77777777" w:rsidR="00A14021" w:rsidRDefault="00A14021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B8BA4" w14:textId="63499863" w:rsidR="00A14021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Figure layout</w:t>
            </w:r>
            <w:r w:rsidR="00DB51D8">
              <w:rPr>
                <w:rFonts w:asciiTheme="minorHAnsi" w:hAnsiTheme="minorHAnsi" w:cs="Arial"/>
                <w:color w:val="FF0000"/>
                <w:sz w:val="18"/>
                <w:szCs w:val="18"/>
              </w:rPr>
              <w:t>, Ward to get Photoshop/Illustrator</w:t>
            </w:r>
          </w:p>
          <w:p w14:paraId="32E8C96D" w14:textId="77777777" w:rsidR="00A14021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A14021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432F1" w14:textId="77777777" w:rsidR="00A14021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2E7AB5" w:rsidRPr="00BA5740" w14:paraId="1EB8DFC0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2300" w14:textId="77777777" w:rsidR="002E7AB5" w:rsidRPr="006D0EC1" w:rsidRDefault="002E7AB5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37DBC" w14:textId="77777777"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5AC1" w14:textId="5C07B50A" w:rsidR="002E7AB5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1570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 w:rsidRPr="00BA59D1">
              <w:rPr>
                <w:rFonts w:asciiTheme="minorHAnsi" w:hAnsiTheme="minorHAnsi" w:cs="Arial"/>
                <w:color w:val="FF0000"/>
                <w:sz w:val="18"/>
                <w:szCs w:val="18"/>
              </w:rPr>
              <w:t>recap results</w:t>
            </w:r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with Andrew</w:t>
            </w:r>
          </w:p>
          <w:p w14:paraId="7565868F" w14:textId="77777777" w:rsidR="002E7AB5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52E82418" w14:textId="17246D04" w:rsidR="002E7AB5" w:rsidRDefault="006C0489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7AB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E7AB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inhibit </w:t>
            </w:r>
            <w:r w:rsidR="00641B8A">
              <w:rPr>
                <w:rFonts w:asciiTheme="minorHAnsi" w:hAnsiTheme="minorHAnsi" w:cs="Arial"/>
                <w:sz w:val="18"/>
                <w:szCs w:val="18"/>
              </w:rPr>
              <w:t xml:space="preserve">PFC </w:t>
            </w:r>
            <w:r w:rsidR="002E7AB5">
              <w:rPr>
                <w:rFonts w:asciiTheme="minorHAnsi" w:hAnsiTheme="minorHAnsi" w:cs="Arial"/>
                <w:sz w:val="18"/>
                <w:szCs w:val="18"/>
              </w:rPr>
              <w:t xml:space="preserve">in </w:t>
            </w:r>
            <w:bookmarkStart w:id="0" w:name="_GoBack"/>
            <w:bookmarkEnd w:id="0"/>
            <w:r w:rsidR="002E7AB5">
              <w:rPr>
                <w:rFonts w:asciiTheme="minorHAnsi" w:hAnsiTheme="minorHAnsi" w:cs="Arial"/>
                <w:sz w:val="18"/>
                <w:szCs w:val="18"/>
              </w:rPr>
              <w:t>NREM/REM/W…</w:t>
            </w:r>
          </w:p>
          <w:p w14:paraId="2EBD8835" w14:textId="77777777" w:rsidR="002E7AB5" w:rsidRDefault="002E7AB5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F2AC7" w14:textId="77777777" w:rsidR="002E7AB5" w:rsidRDefault="00054B8A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0102F7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77777777" w:rsidR="000102F7" w:rsidRPr="006D0EC1" w:rsidRDefault="000102F7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0102F7" w:rsidRDefault="000102F7" w:rsidP="002F4B4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E4B55" w14:textId="77777777" w:rsidR="000102F7" w:rsidRDefault="006C0489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>determine available animals</w:t>
            </w:r>
          </w:p>
          <w:p w14:paraId="29BCDF9C" w14:textId="77777777" w:rsidR="000102F7" w:rsidRPr="000102F7" w:rsidRDefault="006C0489" w:rsidP="000102F7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98225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02F7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102F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77777777" w:rsidR="000102F7" w:rsidRDefault="000102F7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A14021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A14021" w:rsidRPr="006D0EC1" w:rsidRDefault="00A14021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A14021" w:rsidRPr="00D068FF" w:rsidRDefault="006C0489" w:rsidP="002F4B4A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4021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A14021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A14021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A14021" w:rsidRPr="006D0EC1" w:rsidRDefault="00A14021" w:rsidP="002F4B4A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2F4B4A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8A404D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8A404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8F20F1" w:rsidRPr="006D0EC1" w14:paraId="767E395A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0C537" w14:textId="77777777" w:rsidR="008F20F1" w:rsidRPr="006D0EC1" w:rsidRDefault="008F20F1" w:rsidP="008A404D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AB69B" w14:textId="77777777" w:rsidR="008F20F1" w:rsidRPr="00BA5740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3A3D" w14:textId="6B4F211F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  <w:r w:rsidR="00D733A8">
              <w:rPr>
                <w:rFonts w:asciiTheme="minorHAnsi" w:hAnsiTheme="minorHAnsi" w:cs="Arial"/>
                <w:sz w:val="18"/>
                <w:szCs w:val="18"/>
              </w:rPr>
              <w:t>, BrightFocus. Consider an LC manipulation Aims page</w:t>
            </w:r>
          </w:p>
          <w:p w14:paraId="1A831F83" w14:textId="420C4C82" w:rsidR="008F20F1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 human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</w:t>
            </w:r>
            <w:r>
              <w:rPr>
                <w:rFonts w:asciiTheme="minorHAnsi" w:hAnsiTheme="minorHAnsi" w:cs="Arial"/>
                <w:sz w:val="18"/>
                <w:szCs w:val="18"/>
              </w:rPr>
              <w:t>IRB approval), R01 mouse (</w:t>
            </w:r>
            <w:r w:rsidR="009C3974">
              <w:rPr>
                <w:rFonts w:asciiTheme="minorHAnsi" w:hAnsiTheme="minorHAnsi" w:cs="Arial"/>
                <w:sz w:val="18"/>
                <w:szCs w:val="18"/>
              </w:rPr>
              <w:t>@aims page</w:t>
            </w:r>
            <w:r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14:paraId="335CA70D" w14:textId="77777777" w:rsidR="008F20F1" w:rsidRPr="00D26709" w:rsidRDefault="008F20F1" w:rsidP="008A404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17BFD" w14:textId="77777777" w:rsidR="008F20F1" w:rsidRPr="00BA5740" w:rsidRDefault="008F20F1" w:rsidP="008A404D">
            <w:pPr>
              <w:spacing w:before="0"/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692A55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7E08" w14:textId="77777777" w:rsidR="00D83604" w:rsidRPr="00A27CC1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>
              <w:rPr>
                <w:rFonts w:asciiTheme="minorHAnsi" w:hAnsiTheme="minorHAnsi" w:cs="Arial"/>
                <w:sz w:val="18"/>
                <w:szCs w:val="18"/>
              </w:rPr>
              <w:t xml:space="preserve"> Implant headposts (5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>x)</w:t>
            </w:r>
          </w:p>
          <w:p w14:paraId="2076D0CD" w14:textId="77777777" w:rsidR="00D83604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build forward rotation (locomotion)</w:t>
            </w:r>
          </w:p>
          <w:p w14:paraId="49D81128" w14:textId="5C26EAB9" w:rsidR="00076E4D" w:rsidRPr="00A27CC1" w:rsidRDefault="00076E4D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enclosure, avoid head fixation</w:t>
            </w:r>
          </w:p>
          <w:p w14:paraId="0934FE6D" w14:textId="77777777" w:rsidR="00D83604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5C4E0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 w:rsidRPr="00076E4D">
              <w:rPr>
                <w:rFonts w:asciiTheme="minorHAnsi" w:hAnsiTheme="minorHAnsi" w:cs="Arial"/>
                <w:sz w:val="18"/>
                <w:szCs w:val="18"/>
              </w:rPr>
              <w:t>train forward rotation</w:t>
            </w:r>
          </w:p>
          <w:p w14:paraId="511146AE" w14:textId="77777777" w:rsidR="00D83604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deliver peanut oil, tone with arduino @ end gate</w:t>
            </w:r>
          </w:p>
          <w:p w14:paraId="1ED16C10" w14:textId="77777777" w:rsidR="00D83604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7361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corridor</w:t>
            </w:r>
          </w:p>
          <w:p w14:paraId="632B5609" w14:textId="77777777" w:rsidR="00D83604" w:rsidRPr="00A27CC1" w:rsidRDefault="006C0489" w:rsidP="00692A55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13695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test VR-“open field”</w:t>
            </w:r>
          </w:p>
          <w:p w14:paraId="10908844" w14:textId="77777777" w:rsidR="00D83604" w:rsidRPr="00225E5A" w:rsidRDefault="00D83604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14:paraId="13C848E3" w14:textId="77777777" w:rsidR="00D83604" w:rsidRPr="00A27CC1" w:rsidRDefault="006C0489" w:rsidP="00692A55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D8360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D83604">
              <w:rPr>
                <w:rFonts w:asciiTheme="minorHAnsi" w:hAnsiTheme="minorHAnsi" w:cs="Arial"/>
                <w:sz w:val="18"/>
                <w:szCs w:val="18"/>
              </w:rPr>
              <w:t>UE4 to blink LED?</w:t>
            </w:r>
            <w:r w:rsidR="00D83604" w:rsidRPr="00A27CC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  <w:p w14:paraId="05A0D814" w14:textId="77777777" w:rsidR="00D83604" w:rsidRPr="00E71CD1" w:rsidRDefault="00D83604" w:rsidP="00692A55">
            <w:pPr>
              <w:pStyle w:val="ListParagraph"/>
              <w:spacing w:before="0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692A55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F95FE" w14:textId="77777777" w:rsidR="006C0489" w:rsidRDefault="006C0489" w:rsidP="002E2923">
      <w:pPr>
        <w:spacing w:before="0"/>
      </w:pPr>
      <w:r>
        <w:separator/>
      </w:r>
    </w:p>
  </w:endnote>
  <w:endnote w:type="continuationSeparator" w:id="0">
    <w:p w14:paraId="2399DB80" w14:textId="77777777" w:rsidR="006C0489" w:rsidRDefault="006C0489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3BC300" w14:textId="77777777" w:rsidR="006C0489" w:rsidRDefault="006C0489" w:rsidP="002E2923">
      <w:pPr>
        <w:spacing w:before="0"/>
      </w:pPr>
      <w:r>
        <w:separator/>
      </w:r>
    </w:p>
  </w:footnote>
  <w:footnote w:type="continuationSeparator" w:id="0">
    <w:p w14:paraId="07BA30BA" w14:textId="77777777" w:rsidR="006C0489" w:rsidRDefault="006C0489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E15E88">
      <w:rPr>
        <w:rFonts w:asciiTheme="minorHAnsi" w:hAnsiTheme="minorHAnsi"/>
        <w:b/>
        <w:noProof/>
      </w:rPr>
      <w:t>VargaLabMtgNotes_2017_07_21.docx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4144"/>
    <w:rsid w:val="00005ECB"/>
    <w:rsid w:val="000102F7"/>
    <w:rsid w:val="000169A3"/>
    <w:rsid w:val="000176DC"/>
    <w:rsid w:val="00036560"/>
    <w:rsid w:val="0003778F"/>
    <w:rsid w:val="00042879"/>
    <w:rsid w:val="0005140D"/>
    <w:rsid w:val="00054B8A"/>
    <w:rsid w:val="00066E55"/>
    <w:rsid w:val="0007374C"/>
    <w:rsid w:val="00076E4D"/>
    <w:rsid w:val="0008388E"/>
    <w:rsid w:val="00094738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A677B"/>
    <w:rsid w:val="001A7E95"/>
    <w:rsid w:val="001B3F42"/>
    <w:rsid w:val="001B6EF2"/>
    <w:rsid w:val="001C7A89"/>
    <w:rsid w:val="001D6B37"/>
    <w:rsid w:val="001E156C"/>
    <w:rsid w:val="001E3DF6"/>
    <w:rsid w:val="001F0579"/>
    <w:rsid w:val="001F7CCA"/>
    <w:rsid w:val="00203A83"/>
    <w:rsid w:val="0022387F"/>
    <w:rsid w:val="00225E5A"/>
    <w:rsid w:val="00226EDB"/>
    <w:rsid w:val="00226FB5"/>
    <w:rsid w:val="00234893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22AF2"/>
    <w:rsid w:val="003305A2"/>
    <w:rsid w:val="00330A70"/>
    <w:rsid w:val="003379F1"/>
    <w:rsid w:val="003461CC"/>
    <w:rsid w:val="00346AD8"/>
    <w:rsid w:val="00370D2C"/>
    <w:rsid w:val="003764C0"/>
    <w:rsid w:val="00376D01"/>
    <w:rsid w:val="00376E1C"/>
    <w:rsid w:val="003835DE"/>
    <w:rsid w:val="00383758"/>
    <w:rsid w:val="00387D27"/>
    <w:rsid w:val="003920E5"/>
    <w:rsid w:val="003B365A"/>
    <w:rsid w:val="003C3CED"/>
    <w:rsid w:val="003C4774"/>
    <w:rsid w:val="003D4DB7"/>
    <w:rsid w:val="003E32A2"/>
    <w:rsid w:val="003F088B"/>
    <w:rsid w:val="003F12A7"/>
    <w:rsid w:val="003F2144"/>
    <w:rsid w:val="0040156C"/>
    <w:rsid w:val="00402A40"/>
    <w:rsid w:val="004068D9"/>
    <w:rsid w:val="00420013"/>
    <w:rsid w:val="004212B9"/>
    <w:rsid w:val="00426404"/>
    <w:rsid w:val="00430A85"/>
    <w:rsid w:val="00443B2F"/>
    <w:rsid w:val="00446DC2"/>
    <w:rsid w:val="00474F20"/>
    <w:rsid w:val="00484C3E"/>
    <w:rsid w:val="004872B7"/>
    <w:rsid w:val="00497180"/>
    <w:rsid w:val="004B16CD"/>
    <w:rsid w:val="004B35E5"/>
    <w:rsid w:val="004B5AD2"/>
    <w:rsid w:val="004D0813"/>
    <w:rsid w:val="004D0F63"/>
    <w:rsid w:val="004D457E"/>
    <w:rsid w:val="004D7C26"/>
    <w:rsid w:val="004E1D93"/>
    <w:rsid w:val="004E23E5"/>
    <w:rsid w:val="004E5263"/>
    <w:rsid w:val="004E6560"/>
    <w:rsid w:val="004E7CB5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24798"/>
    <w:rsid w:val="00530DAC"/>
    <w:rsid w:val="00543782"/>
    <w:rsid w:val="005512EA"/>
    <w:rsid w:val="0055349B"/>
    <w:rsid w:val="0055384A"/>
    <w:rsid w:val="005546E8"/>
    <w:rsid w:val="00557A5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E692C"/>
    <w:rsid w:val="00602247"/>
    <w:rsid w:val="00603177"/>
    <w:rsid w:val="006106A1"/>
    <w:rsid w:val="00614C4F"/>
    <w:rsid w:val="00621BFE"/>
    <w:rsid w:val="00623909"/>
    <w:rsid w:val="00641B8A"/>
    <w:rsid w:val="006455FA"/>
    <w:rsid w:val="00653FF4"/>
    <w:rsid w:val="00660EB7"/>
    <w:rsid w:val="00662228"/>
    <w:rsid w:val="00667056"/>
    <w:rsid w:val="00670F25"/>
    <w:rsid w:val="00671CB5"/>
    <w:rsid w:val="006720BC"/>
    <w:rsid w:val="0067575E"/>
    <w:rsid w:val="006810E4"/>
    <w:rsid w:val="00692F66"/>
    <w:rsid w:val="0069493E"/>
    <w:rsid w:val="006B5763"/>
    <w:rsid w:val="006B79A9"/>
    <w:rsid w:val="006B7B66"/>
    <w:rsid w:val="006C0489"/>
    <w:rsid w:val="006D0EC1"/>
    <w:rsid w:val="006D309A"/>
    <w:rsid w:val="006D4B63"/>
    <w:rsid w:val="006E1ADA"/>
    <w:rsid w:val="006E3808"/>
    <w:rsid w:val="006E6B74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10"/>
    <w:rsid w:val="007F527E"/>
    <w:rsid w:val="008140E4"/>
    <w:rsid w:val="00814845"/>
    <w:rsid w:val="00827B9A"/>
    <w:rsid w:val="008315CF"/>
    <w:rsid w:val="008413DB"/>
    <w:rsid w:val="00845913"/>
    <w:rsid w:val="008461F5"/>
    <w:rsid w:val="008679DF"/>
    <w:rsid w:val="008729DA"/>
    <w:rsid w:val="00873502"/>
    <w:rsid w:val="00880D0F"/>
    <w:rsid w:val="00881406"/>
    <w:rsid w:val="008A0FA9"/>
    <w:rsid w:val="008A1580"/>
    <w:rsid w:val="008A33B6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20F1"/>
    <w:rsid w:val="00904750"/>
    <w:rsid w:val="00905279"/>
    <w:rsid w:val="00932239"/>
    <w:rsid w:val="009322A2"/>
    <w:rsid w:val="0095373B"/>
    <w:rsid w:val="00955749"/>
    <w:rsid w:val="009574B6"/>
    <w:rsid w:val="00960007"/>
    <w:rsid w:val="00971C3E"/>
    <w:rsid w:val="009866E0"/>
    <w:rsid w:val="009875F8"/>
    <w:rsid w:val="00991B2C"/>
    <w:rsid w:val="009A30C1"/>
    <w:rsid w:val="009B6641"/>
    <w:rsid w:val="009B7EA2"/>
    <w:rsid w:val="009C3374"/>
    <w:rsid w:val="009C3974"/>
    <w:rsid w:val="009D1659"/>
    <w:rsid w:val="009D6623"/>
    <w:rsid w:val="009E2E87"/>
    <w:rsid w:val="00A1074E"/>
    <w:rsid w:val="00A14021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93F1F"/>
    <w:rsid w:val="00AA0EED"/>
    <w:rsid w:val="00AA4DEA"/>
    <w:rsid w:val="00AA5A35"/>
    <w:rsid w:val="00AB0C67"/>
    <w:rsid w:val="00AC28C7"/>
    <w:rsid w:val="00AD362C"/>
    <w:rsid w:val="00AD3B01"/>
    <w:rsid w:val="00AE14BA"/>
    <w:rsid w:val="00AE4E5C"/>
    <w:rsid w:val="00B031E5"/>
    <w:rsid w:val="00B06143"/>
    <w:rsid w:val="00B071BE"/>
    <w:rsid w:val="00B075F4"/>
    <w:rsid w:val="00B10993"/>
    <w:rsid w:val="00B3269C"/>
    <w:rsid w:val="00B37427"/>
    <w:rsid w:val="00B520DE"/>
    <w:rsid w:val="00B652B8"/>
    <w:rsid w:val="00B66BA6"/>
    <w:rsid w:val="00BA4C35"/>
    <w:rsid w:val="00BA50FB"/>
    <w:rsid w:val="00BA5740"/>
    <w:rsid w:val="00BA59D1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86091"/>
    <w:rsid w:val="00C92083"/>
    <w:rsid w:val="00C939F2"/>
    <w:rsid w:val="00CA1F51"/>
    <w:rsid w:val="00CA2667"/>
    <w:rsid w:val="00CB09DD"/>
    <w:rsid w:val="00CC2A2B"/>
    <w:rsid w:val="00CD40A0"/>
    <w:rsid w:val="00CE24AD"/>
    <w:rsid w:val="00CE4612"/>
    <w:rsid w:val="00CE5F3B"/>
    <w:rsid w:val="00CF37C1"/>
    <w:rsid w:val="00CF6B32"/>
    <w:rsid w:val="00D0370E"/>
    <w:rsid w:val="00D068FF"/>
    <w:rsid w:val="00D24652"/>
    <w:rsid w:val="00D26709"/>
    <w:rsid w:val="00D471F7"/>
    <w:rsid w:val="00D538CC"/>
    <w:rsid w:val="00D61F6F"/>
    <w:rsid w:val="00D733A8"/>
    <w:rsid w:val="00D76371"/>
    <w:rsid w:val="00D83604"/>
    <w:rsid w:val="00D86372"/>
    <w:rsid w:val="00D95C5F"/>
    <w:rsid w:val="00D9703E"/>
    <w:rsid w:val="00D97927"/>
    <w:rsid w:val="00DA3C99"/>
    <w:rsid w:val="00DB34C8"/>
    <w:rsid w:val="00DB51D8"/>
    <w:rsid w:val="00DB6A36"/>
    <w:rsid w:val="00DC5F3A"/>
    <w:rsid w:val="00DC647C"/>
    <w:rsid w:val="00DD02EF"/>
    <w:rsid w:val="00DE4DFB"/>
    <w:rsid w:val="00E0480F"/>
    <w:rsid w:val="00E06601"/>
    <w:rsid w:val="00E109AD"/>
    <w:rsid w:val="00E15E88"/>
    <w:rsid w:val="00E30F31"/>
    <w:rsid w:val="00E32ACA"/>
    <w:rsid w:val="00E338DA"/>
    <w:rsid w:val="00E34AFC"/>
    <w:rsid w:val="00E60039"/>
    <w:rsid w:val="00E6547D"/>
    <w:rsid w:val="00E660CA"/>
    <w:rsid w:val="00E71CD1"/>
    <w:rsid w:val="00E8184E"/>
    <w:rsid w:val="00E85E66"/>
    <w:rsid w:val="00E90DF4"/>
    <w:rsid w:val="00E94D8B"/>
    <w:rsid w:val="00E96E6A"/>
    <w:rsid w:val="00EA1429"/>
    <w:rsid w:val="00EA289F"/>
    <w:rsid w:val="00EA2A31"/>
    <w:rsid w:val="00EA6D76"/>
    <w:rsid w:val="00EB42D5"/>
    <w:rsid w:val="00EB54C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357E9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DA31B-16AD-A845-AC29-F543A2038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C:\Users\kamk03\Documents\GitHub\KamLab\_Communicating\_Meetings\Meeting Notes.dotx</Template>
  <TotalTime>22</TotalTime>
  <Pages>2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Korey Kam</cp:lastModifiedBy>
  <cp:revision>27</cp:revision>
  <dcterms:created xsi:type="dcterms:W3CDTF">2017-07-21T19:46:00Z</dcterms:created>
  <dcterms:modified xsi:type="dcterms:W3CDTF">2017-07-24T15:34:00Z</dcterms:modified>
</cp:coreProperties>
</file>