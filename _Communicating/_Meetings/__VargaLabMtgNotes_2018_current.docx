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6C7D9906" w:rsidR="00192EB0" w:rsidRPr="00FB14DF" w:rsidRDefault="00AC73A3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Andrew: address summary statement</w:t>
            </w:r>
          </w:p>
          <w:p w14:paraId="52958B87" w14:textId="1CF7E0F3" w:rsidR="003956CE" w:rsidRPr="00FB14DF" w:rsidRDefault="00AC73A3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Korey</w:t>
            </w:r>
            <w:r w:rsidR="00355ED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: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24C60FC8" w:rsidR="00CB085D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7AEC79C4" w14:textId="0EB9BFF2" w:rsidR="007850E2" w:rsidRDefault="00591CA8" w:rsidP="00B33734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Cohort #2</w:t>
            </w:r>
            <w:r w:rsidR="008546A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7850E2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 xml:space="preserve"> (6,8,10mo)</w:t>
            </w:r>
          </w:p>
          <w:p w14:paraId="49758199" w14:textId="7D3C4B2C" w:rsidR="007850E2" w:rsidRDefault="00CC48E1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1E28C0">
              <w:rPr>
                <w:rFonts w:asciiTheme="majorHAnsi" w:hAnsiTheme="majorHAnsi" w:cstheme="majorHAnsi"/>
                <w:sz w:val="18"/>
                <w:szCs w:val="18"/>
              </w:rPr>
              <w:t>Cohort#3 on 5/9, end 7/5:</w:t>
            </w:r>
            <w:r w:rsidR="00D23EC7" w:rsidRPr="001E28C0">
              <w:rPr>
                <w:rFonts w:asciiTheme="majorHAnsi" w:hAnsiTheme="majorHAnsi" w:cstheme="majorHAnsi"/>
                <w:sz w:val="18"/>
                <w:szCs w:val="18"/>
              </w:rPr>
              <w:t xml:space="preserve"> Use</w:t>
            </w:r>
            <w:r w:rsidR="00D23EC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 for RR/Barnes 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>(6,8,10mo)</w:t>
            </w:r>
          </w:p>
          <w:p w14:paraId="033C673A" w14:textId="3BF99EBA" w:rsidR="00EF2EB7" w:rsidRPr="00FB14DF" w:rsidRDefault="00B51D15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AC73A3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45A43EFF" w:rsidR="000201D0" w:rsidRPr="00FB14DF" w:rsidRDefault="00AC73A3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mCherry in LC</w:t>
            </w:r>
            <w:r w:rsidR="00567128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567128" w:rsidRPr="00567128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567128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TH-cre;;Ai75D double IF TH/mCherry</w:t>
            </w:r>
          </w:p>
          <w:p w14:paraId="37D10F8E" w14:textId="54DC8E9C" w:rsidR="00C11A63" w:rsidRPr="00FB14DF" w:rsidRDefault="00AC73A3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TH/mCherry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works, </w:t>
            </w:r>
            <w:r w:rsidR="002152AE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check OBs, </w:t>
            </w:r>
            <w:r w:rsidR="008661F0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optimize expression</w:t>
            </w:r>
            <w:r w:rsidR="002152AE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next round (</w:t>
            </w:r>
            <w:r w:rsidR="00DA7B20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perfuse 6/29</w:t>
            </w:r>
            <w:r w:rsidR="002152AE" w:rsidRPr="00F516E7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665CAFF" w:rsidR="00E06601" w:rsidRDefault="00AC73A3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draw RoIs,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w/Aperio</w:t>
            </w:r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review scale </w:t>
            </w:r>
            <w:r w:rsidR="002D5F0F" w:rsidRP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2D5F0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6020B1" w:rsidRPr="006020B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summary stats</w:t>
            </w:r>
          </w:p>
          <w:p w14:paraId="25D0F684" w14:textId="1AFFD9A4" w:rsidR="003240C0" w:rsidRPr="00804D48" w:rsidRDefault="00AC73A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804D48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240C0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TH/Iba1 in the LC</w:t>
            </w:r>
            <w:r w:rsidR="00D906D9" w:rsidRPr="00804D48">
              <w:rPr>
                <w:rFonts w:asciiTheme="majorHAnsi" w:hAnsiTheme="majorHAnsi" w:cstheme="majorHAnsi"/>
                <w:sz w:val="18"/>
                <w:szCs w:val="18"/>
              </w:rPr>
              <w:t xml:space="preserve"> (for Ehrlich)</w:t>
            </w:r>
          </w:p>
          <w:p w14:paraId="77C281D8" w14:textId="4CDE3017" w:rsidR="004A3486" w:rsidRPr="00FB14DF" w:rsidRDefault="00AC73A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B46FC">
              <w:rPr>
                <w:rFonts w:asciiTheme="majorHAnsi" w:hAnsiTheme="majorHAnsi" w:cstheme="majorHAnsi"/>
                <w:sz w:val="18"/>
                <w:szCs w:val="18"/>
              </w:rPr>
              <w:t xml:space="preserve">sleep arch/cont, </w:t>
            </w:r>
            <w:bookmarkStart w:id="0" w:name="_GoBack"/>
            <w:bookmarkEnd w:id="0"/>
            <w:r w:rsidR="008448CA">
              <w:rPr>
                <w:rFonts w:asciiTheme="majorHAnsi" w:hAnsiTheme="majorHAnsi" w:cstheme="majorHAnsi"/>
                <w:sz w:val="18"/>
                <w:szCs w:val="18"/>
              </w:rPr>
              <w:t>other CFC</w:t>
            </w:r>
          </w:p>
          <w:p w14:paraId="26C010C5" w14:textId="596F7E42" w:rsidR="004A3486" w:rsidRPr="00FB14DF" w:rsidRDefault="00AC73A3" w:rsidP="00B7619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B7619D">
              <w:rPr>
                <w:rFonts w:asciiTheme="majorHAnsi" w:hAnsiTheme="majorHAnsi" w:cstheme="majorHAnsi"/>
                <w:sz w:val="18"/>
                <w:szCs w:val="18"/>
              </w:rPr>
              <w:t>score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6D4F1EDA" w:rsidR="006D0EC1" w:rsidRPr="00FB14DF" w:rsidRDefault="002E7C14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AC73A3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08A7B26F" w14:textId="5EBE1F99" w:rsidR="00961EA6" w:rsidRPr="00A42166" w:rsidRDefault="00AC73A3" w:rsidP="00A20CEE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A42166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veh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/DORA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score, analyze N,R,W</w:t>
            </w:r>
          </w:p>
          <w:p w14:paraId="4B5C6062" w14:textId="77777777" w:rsidR="002D180C" w:rsidRDefault="00AC73A3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July 5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progress report</w:t>
            </w:r>
          </w:p>
          <w:p w14:paraId="4CB23EFE" w14:textId="77777777" w:rsidR="00C3453D" w:rsidRDefault="00AC73A3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6680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53D" w:rsidRPr="00C3453D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3453D" w:rsidRPr="00C3453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Aug 3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rd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Final report (last day July </w:t>
            </w:r>
            <w:r w:rsidR="0057011A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B25C763" w14:textId="5607B7EB" w:rsidR="00146F13" w:rsidRPr="002D180C" w:rsidRDefault="00AC73A3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F13"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46F13"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Jelly: if sleep increase verified,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760810CE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/Kaitlyn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AC73A3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AC73A3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AC73A3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AC73A3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AC73A3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AC73A3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>do 3D sholl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AC73A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1176F8DA" w:rsidR="00092325" w:rsidRDefault="00AC73A3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1A5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AC73A3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revise Andrew, solicit other MSSM, </w:t>
            </w:r>
          </w:p>
          <w:p w14:paraId="5801F650" w14:textId="06973085" w:rsidR="00F128E7" w:rsidRPr="00FB14DF" w:rsidRDefault="00AC73A3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B215F"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AC73A3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56C5E752" w:rsidR="00DA231A" w:rsidRPr="00FB14DF" w:rsidRDefault="00AC73A3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A231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A231A" w:rsidRPr="00F7527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revise comments</w:t>
            </w:r>
            <w:r w:rsidR="00305AC3" w:rsidRPr="00F7527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AC73A3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AC73A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AC73A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7F1C80"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F1C80"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AC73A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AC73A3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AC73A3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721C"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AC73A3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83408" w:rsidRPr="00FB14DF" w14:paraId="70FDCAC6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DADB" w14:textId="77777777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E7D0" w14:textId="19C5286F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Autoscore S/W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F1C0" w14:textId="77777777" w:rsidR="00583408" w:rsidRDefault="00583408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2EC3" w14:textId="53590943" w:rsidR="00583408" w:rsidRPr="00FB14DF" w:rsidRDefault="00583408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AC73A3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AC73A3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AC73A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AC73A3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AC73A3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AC73A3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BC929" w14:textId="77777777" w:rsidR="00AC73A3" w:rsidRDefault="00AC73A3" w:rsidP="002E2923">
      <w:pPr>
        <w:spacing w:before="0"/>
      </w:pPr>
      <w:r>
        <w:separator/>
      </w:r>
    </w:p>
  </w:endnote>
  <w:endnote w:type="continuationSeparator" w:id="0">
    <w:p w14:paraId="45C2B9A4" w14:textId="77777777" w:rsidR="00AC73A3" w:rsidRDefault="00AC73A3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267D6" w14:textId="77777777" w:rsidR="00AC73A3" w:rsidRDefault="00AC73A3" w:rsidP="002E2923">
      <w:pPr>
        <w:spacing w:before="0"/>
      </w:pPr>
      <w:r>
        <w:separator/>
      </w:r>
    </w:p>
  </w:footnote>
  <w:footnote w:type="continuationSeparator" w:id="0">
    <w:p w14:paraId="6D0713E8" w14:textId="77777777" w:rsidR="00AC73A3" w:rsidRDefault="00AC73A3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6B1"/>
    <w:multiLevelType w:val="hybridMultilevel"/>
    <w:tmpl w:val="1B3E8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070B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03B2C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28C0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0556"/>
    <w:rsid w:val="002A74CF"/>
    <w:rsid w:val="002D0AB1"/>
    <w:rsid w:val="002D180C"/>
    <w:rsid w:val="002D1DBC"/>
    <w:rsid w:val="002D5F0F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7350"/>
    <w:rsid w:val="002F7B17"/>
    <w:rsid w:val="00305AC3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55ED6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4733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67128"/>
    <w:rsid w:val="0057011A"/>
    <w:rsid w:val="00571CCF"/>
    <w:rsid w:val="005735CC"/>
    <w:rsid w:val="00574948"/>
    <w:rsid w:val="005808FC"/>
    <w:rsid w:val="00580C85"/>
    <w:rsid w:val="00583408"/>
    <w:rsid w:val="005900C9"/>
    <w:rsid w:val="00591CA8"/>
    <w:rsid w:val="005928FD"/>
    <w:rsid w:val="005A076D"/>
    <w:rsid w:val="005A19C2"/>
    <w:rsid w:val="005B46FC"/>
    <w:rsid w:val="005B7347"/>
    <w:rsid w:val="005B7FE6"/>
    <w:rsid w:val="005C423B"/>
    <w:rsid w:val="005C4E0D"/>
    <w:rsid w:val="005D3CF9"/>
    <w:rsid w:val="005E692C"/>
    <w:rsid w:val="005F058E"/>
    <w:rsid w:val="006020B1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1A5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850E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4D48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5E22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C73A3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9D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16E7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270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C8F57-77F2-4952-A001-F2D9B59E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516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195</cp:revision>
  <dcterms:created xsi:type="dcterms:W3CDTF">2018-02-09T20:24:00Z</dcterms:created>
  <dcterms:modified xsi:type="dcterms:W3CDTF">2018-07-11T14:44:00Z</dcterms:modified>
</cp:coreProperties>
</file>